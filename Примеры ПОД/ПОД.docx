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D2" w:rsidRPr="00BA3D05" w:rsidRDefault="00FC4DD2" w:rsidP="00FC4DD2">
      <w:pPr>
        <w:suppressAutoHyphens/>
        <w:ind w:firstLine="709"/>
        <w:rPr>
          <w:sz w:val="28"/>
          <w:szCs w:val="28"/>
        </w:rPr>
      </w:pPr>
      <w:bookmarkStart w:id="0" w:name="_Toc291840970"/>
      <w:bookmarkStart w:id="1" w:name="_Toc291848205"/>
      <w:bookmarkStart w:id="2" w:name="_Toc291853184"/>
      <w:bookmarkStart w:id="3" w:name="_Toc291856238"/>
      <w:bookmarkStart w:id="4" w:name="_GoBack"/>
      <w:bookmarkEnd w:id="4"/>
    </w:p>
    <w:p w:rsidR="00EB1CCF" w:rsidRPr="004537AC" w:rsidRDefault="00FC4DD2" w:rsidP="00452653">
      <w:pPr>
        <w:suppressAutoHyphens/>
        <w:spacing w:after="120"/>
        <w:jc w:val="center"/>
        <w:rPr>
          <w:b/>
          <w:sz w:val="28"/>
          <w:szCs w:val="28"/>
        </w:rPr>
      </w:pPr>
      <w:r w:rsidRPr="004537AC">
        <w:rPr>
          <w:b/>
          <w:sz w:val="28"/>
          <w:szCs w:val="28"/>
        </w:rPr>
        <w:t>СОДЕРЖАНИЕ ТОМА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5103"/>
        <w:gridCol w:w="1559"/>
      </w:tblGrid>
      <w:tr w:rsidR="00FC4DD2" w:rsidRPr="00A85579" w:rsidTr="0054091E">
        <w:trPr>
          <w:trHeight w:val="714"/>
        </w:trPr>
        <w:tc>
          <w:tcPr>
            <w:tcW w:w="3545" w:type="dxa"/>
            <w:vAlign w:val="center"/>
          </w:tcPr>
          <w:p w:rsidR="00FC4DD2" w:rsidRPr="00A85579" w:rsidRDefault="00FC4DD2" w:rsidP="0054091E">
            <w:pPr>
              <w:ind w:left="34"/>
              <w:jc w:val="center"/>
              <w:rPr>
                <w:rFonts w:cs="Arial"/>
                <w:szCs w:val="24"/>
              </w:rPr>
            </w:pPr>
            <w:r w:rsidRPr="00A85579">
              <w:rPr>
                <w:rFonts w:cs="Arial"/>
                <w:szCs w:val="24"/>
              </w:rPr>
              <w:t>Обозначение</w:t>
            </w:r>
          </w:p>
        </w:tc>
        <w:tc>
          <w:tcPr>
            <w:tcW w:w="5103" w:type="dxa"/>
            <w:vAlign w:val="center"/>
          </w:tcPr>
          <w:p w:rsidR="00FC4DD2" w:rsidRPr="00A85579" w:rsidRDefault="00FC4DD2" w:rsidP="0054091E">
            <w:pPr>
              <w:jc w:val="center"/>
              <w:rPr>
                <w:rFonts w:cs="Arial"/>
                <w:szCs w:val="24"/>
              </w:rPr>
            </w:pPr>
            <w:r w:rsidRPr="00A85579">
              <w:rPr>
                <w:rFonts w:cs="Arial"/>
                <w:szCs w:val="24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:rsidR="00FC4DD2" w:rsidRPr="00A85579" w:rsidRDefault="00FC4DD2" w:rsidP="0054091E">
            <w:pPr>
              <w:jc w:val="center"/>
              <w:rPr>
                <w:rFonts w:cs="Arial"/>
                <w:szCs w:val="24"/>
              </w:rPr>
            </w:pPr>
            <w:r w:rsidRPr="00A85579">
              <w:rPr>
                <w:rFonts w:cs="Arial"/>
                <w:szCs w:val="24"/>
              </w:rPr>
              <w:t>Примечание</w:t>
            </w:r>
          </w:p>
        </w:tc>
      </w:tr>
      <w:tr w:rsidR="00FC4DD2" w:rsidRPr="00A85579" w:rsidTr="0054091E">
        <w:trPr>
          <w:trHeight w:val="397"/>
        </w:trPr>
        <w:tc>
          <w:tcPr>
            <w:tcW w:w="3545" w:type="dxa"/>
            <w:vAlign w:val="center"/>
          </w:tcPr>
          <w:p w:rsidR="00FC4DD2" w:rsidRPr="00A85579" w:rsidRDefault="00FC4DD2" w:rsidP="0054091E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FC4DD2" w:rsidRPr="00A85579" w:rsidRDefault="00FC4DD2" w:rsidP="0054091E">
            <w:pPr>
              <w:rPr>
                <w:rFonts w:cs="Arial"/>
                <w:snapToGrid w:val="0"/>
                <w:szCs w:val="24"/>
              </w:rPr>
            </w:pPr>
            <w:r w:rsidRPr="00A85579">
              <w:rPr>
                <w:rFonts w:cs="Arial"/>
                <w:snapToGrid w:val="0"/>
                <w:szCs w:val="24"/>
              </w:rPr>
              <w:t>Состав проектной документации</w:t>
            </w:r>
          </w:p>
        </w:tc>
        <w:tc>
          <w:tcPr>
            <w:tcW w:w="1559" w:type="dxa"/>
            <w:vAlign w:val="center"/>
          </w:tcPr>
          <w:p w:rsidR="00FC4DD2" w:rsidRPr="00BB1314" w:rsidRDefault="00FC4DD2" w:rsidP="00BB1314">
            <w:pPr>
              <w:jc w:val="center"/>
              <w:rPr>
                <w:rFonts w:cs="Arial"/>
                <w:szCs w:val="24"/>
                <w:lang w:val="en-US"/>
              </w:rPr>
            </w:pPr>
            <w:r w:rsidRPr="00BB1314">
              <w:rPr>
                <w:rFonts w:cs="Arial"/>
                <w:szCs w:val="24"/>
                <w:lang w:val="en-US"/>
              </w:rPr>
              <w:t>4</w:t>
            </w:r>
          </w:p>
        </w:tc>
      </w:tr>
      <w:tr w:rsidR="00FC4DD2" w:rsidRPr="00A85579" w:rsidTr="0054091E">
        <w:trPr>
          <w:trHeight w:val="397"/>
        </w:trPr>
        <w:tc>
          <w:tcPr>
            <w:tcW w:w="3545" w:type="dxa"/>
            <w:vAlign w:val="center"/>
          </w:tcPr>
          <w:p w:rsidR="00FC4DD2" w:rsidRPr="00A85579" w:rsidRDefault="00FC4DD2" w:rsidP="0054091E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FC4DD2" w:rsidRPr="00566956" w:rsidRDefault="00566956" w:rsidP="003450CF">
            <w:pPr>
              <w:rPr>
                <w:rFonts w:cs="Arial"/>
                <w:snapToGrid w:val="0"/>
                <w:szCs w:val="24"/>
              </w:rPr>
            </w:pPr>
            <w:r w:rsidRPr="00566956">
              <w:rPr>
                <w:rFonts w:cs="Arial"/>
                <w:snapToGrid w:val="0"/>
                <w:szCs w:val="24"/>
              </w:rPr>
              <w:t>Проект организации работ по демонтажу л</w:t>
            </w:r>
            <w:r w:rsidRPr="00566956">
              <w:rPr>
                <w:rFonts w:cs="Arial"/>
                <w:snapToGrid w:val="0"/>
                <w:szCs w:val="24"/>
              </w:rPr>
              <w:t>и</w:t>
            </w:r>
            <w:r w:rsidRPr="00566956">
              <w:rPr>
                <w:rFonts w:cs="Arial"/>
                <w:snapToGrid w:val="0"/>
                <w:szCs w:val="24"/>
              </w:rPr>
              <w:t>нейного объекта</w:t>
            </w:r>
          </w:p>
        </w:tc>
        <w:tc>
          <w:tcPr>
            <w:tcW w:w="1559" w:type="dxa"/>
            <w:vAlign w:val="center"/>
          </w:tcPr>
          <w:p w:rsidR="00FC4DD2" w:rsidRPr="00BB1314" w:rsidRDefault="00BB1314" w:rsidP="0054091E">
            <w:pPr>
              <w:jc w:val="center"/>
              <w:rPr>
                <w:rFonts w:cs="Arial"/>
                <w:szCs w:val="24"/>
              </w:rPr>
            </w:pPr>
            <w:r w:rsidRPr="00BB1314">
              <w:rPr>
                <w:rFonts w:cs="Arial"/>
                <w:szCs w:val="24"/>
              </w:rPr>
              <w:t>5-2</w:t>
            </w:r>
            <w:r w:rsidR="003578DD">
              <w:rPr>
                <w:rFonts w:cs="Arial"/>
                <w:szCs w:val="24"/>
              </w:rPr>
              <w:t>7</w:t>
            </w:r>
          </w:p>
        </w:tc>
      </w:tr>
      <w:tr w:rsidR="00FC4DD2" w:rsidRPr="00A85579" w:rsidTr="0054091E">
        <w:trPr>
          <w:trHeight w:val="397"/>
        </w:trPr>
        <w:tc>
          <w:tcPr>
            <w:tcW w:w="3545" w:type="dxa"/>
            <w:vAlign w:val="center"/>
          </w:tcPr>
          <w:p w:rsidR="00FC4DD2" w:rsidRPr="00A85579" w:rsidRDefault="00FC4DD2" w:rsidP="0054091E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Cs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FC4DD2" w:rsidRPr="00A85579" w:rsidRDefault="00FC4DD2" w:rsidP="0054091E">
            <w:pPr>
              <w:jc w:val="center"/>
              <w:rPr>
                <w:rFonts w:cs="Arial"/>
                <w:szCs w:val="24"/>
                <w:u w:val="single"/>
              </w:rPr>
            </w:pPr>
            <w:r w:rsidRPr="00A85579">
              <w:rPr>
                <w:rFonts w:cs="Arial"/>
                <w:szCs w:val="24"/>
                <w:u w:val="single"/>
              </w:rPr>
              <w:t>Графическая часть</w:t>
            </w:r>
          </w:p>
        </w:tc>
        <w:tc>
          <w:tcPr>
            <w:tcW w:w="1559" w:type="dxa"/>
            <w:vAlign w:val="center"/>
          </w:tcPr>
          <w:p w:rsidR="00FC4DD2" w:rsidRPr="00A85579" w:rsidRDefault="00FC4DD2" w:rsidP="0054091E">
            <w:pPr>
              <w:jc w:val="center"/>
              <w:rPr>
                <w:rFonts w:cs="Arial"/>
                <w:color w:val="FF0000"/>
                <w:szCs w:val="24"/>
              </w:rPr>
            </w:pPr>
          </w:p>
        </w:tc>
      </w:tr>
      <w:tr w:rsidR="00FC4DD2" w:rsidRPr="00A85579" w:rsidTr="0054091E">
        <w:trPr>
          <w:trHeight w:val="397"/>
        </w:trPr>
        <w:tc>
          <w:tcPr>
            <w:tcW w:w="3545" w:type="dxa"/>
            <w:vAlign w:val="center"/>
          </w:tcPr>
          <w:p w:rsidR="00FC4DD2" w:rsidRPr="00A85579" w:rsidRDefault="00FC4DD2" w:rsidP="00566956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Cs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FC4DD2" w:rsidRPr="004364EE" w:rsidRDefault="004364EE" w:rsidP="00081F40">
            <w:pPr>
              <w:rPr>
                <w:rFonts w:cs="Arial"/>
                <w:snapToGrid w:val="0"/>
                <w:color w:val="FF0000"/>
                <w:spacing w:val="-4"/>
                <w:szCs w:val="24"/>
              </w:rPr>
            </w:pPr>
            <w:r w:rsidRPr="004364EE">
              <w:rPr>
                <w:rFonts w:cs="Arial"/>
                <w:snapToGrid w:val="0"/>
                <w:color w:val="FF0000"/>
                <w:spacing w:val="-4"/>
                <w:szCs w:val="24"/>
              </w:rPr>
              <w:t>План расположения полигонов отходов, време</w:t>
            </w:r>
            <w:r w:rsidRPr="004364EE">
              <w:rPr>
                <w:rFonts w:cs="Arial"/>
                <w:snapToGrid w:val="0"/>
                <w:color w:val="FF0000"/>
                <w:spacing w:val="-4"/>
                <w:szCs w:val="24"/>
              </w:rPr>
              <w:t>н</w:t>
            </w:r>
            <w:r w:rsidRPr="004364EE">
              <w:rPr>
                <w:rFonts w:cs="Arial"/>
                <w:snapToGrid w:val="0"/>
                <w:color w:val="FF0000"/>
                <w:spacing w:val="-4"/>
                <w:szCs w:val="24"/>
              </w:rPr>
              <w:t>ных и постоянных складов и транспортировки демонтируемых материалов и конструкций</w:t>
            </w:r>
          </w:p>
        </w:tc>
        <w:tc>
          <w:tcPr>
            <w:tcW w:w="1559" w:type="dxa"/>
            <w:vAlign w:val="center"/>
          </w:tcPr>
          <w:p w:rsidR="00FC4DD2" w:rsidRPr="00913DCD" w:rsidRDefault="00FC4DD2" w:rsidP="003578DD">
            <w:pPr>
              <w:numPr>
                <w:ilvl w:val="0"/>
                <w:numId w:val="44"/>
              </w:numPr>
              <w:jc w:val="center"/>
              <w:rPr>
                <w:rFonts w:cs="Arial"/>
                <w:szCs w:val="24"/>
              </w:rPr>
            </w:pPr>
          </w:p>
        </w:tc>
      </w:tr>
      <w:tr w:rsidR="00410E27" w:rsidRPr="00A85579" w:rsidTr="0054091E">
        <w:trPr>
          <w:trHeight w:val="397"/>
        </w:trPr>
        <w:tc>
          <w:tcPr>
            <w:tcW w:w="3545" w:type="dxa"/>
            <w:vAlign w:val="center"/>
          </w:tcPr>
          <w:p w:rsidR="00410E27" w:rsidRPr="00A85579" w:rsidRDefault="00410E27" w:rsidP="00B915BF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Cs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410E27" w:rsidRPr="004364EE" w:rsidRDefault="004364EE" w:rsidP="0054091E">
            <w:pPr>
              <w:rPr>
                <w:rFonts w:cs="Arial"/>
                <w:snapToGrid w:val="0"/>
                <w:color w:val="FF0000"/>
                <w:szCs w:val="24"/>
              </w:rPr>
            </w:pPr>
            <w:r w:rsidRPr="004364EE">
              <w:rPr>
                <w:rFonts w:cs="Arial"/>
                <w:snapToGrid w:val="0"/>
                <w:color w:val="FF0000"/>
                <w:szCs w:val="24"/>
              </w:rPr>
              <w:t>Транспортную схему перевозки материалов и конструкций</w:t>
            </w:r>
          </w:p>
        </w:tc>
        <w:tc>
          <w:tcPr>
            <w:tcW w:w="1559" w:type="dxa"/>
            <w:vAlign w:val="center"/>
          </w:tcPr>
          <w:p w:rsidR="00410E27" w:rsidRPr="00913DCD" w:rsidRDefault="00410E27" w:rsidP="00FC4DD2">
            <w:pPr>
              <w:numPr>
                <w:ilvl w:val="0"/>
                <w:numId w:val="44"/>
              </w:numPr>
              <w:jc w:val="center"/>
              <w:rPr>
                <w:rFonts w:cs="Arial"/>
                <w:szCs w:val="24"/>
              </w:rPr>
            </w:pPr>
          </w:p>
        </w:tc>
      </w:tr>
      <w:tr w:rsidR="00410E27" w:rsidRPr="00A85579" w:rsidTr="0054091E">
        <w:trPr>
          <w:trHeight w:val="397"/>
        </w:trPr>
        <w:tc>
          <w:tcPr>
            <w:tcW w:w="3545" w:type="dxa"/>
            <w:vAlign w:val="center"/>
          </w:tcPr>
          <w:p w:rsidR="00410E27" w:rsidRPr="00A85579" w:rsidRDefault="00410E27" w:rsidP="00B915BF">
            <w:pPr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Cs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410E27" w:rsidRPr="00A85579" w:rsidRDefault="00410E27" w:rsidP="0054091E">
            <w:pPr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10E27" w:rsidRPr="00913DCD" w:rsidRDefault="00410E27" w:rsidP="00FC4DD2">
            <w:pPr>
              <w:numPr>
                <w:ilvl w:val="0"/>
                <w:numId w:val="44"/>
              </w:numPr>
              <w:jc w:val="center"/>
              <w:rPr>
                <w:rFonts w:cs="Arial"/>
                <w:szCs w:val="24"/>
              </w:rPr>
            </w:pPr>
          </w:p>
        </w:tc>
      </w:tr>
    </w:tbl>
    <w:p w:rsidR="00AF50ED" w:rsidRDefault="00AF50ED" w:rsidP="00AF50ED">
      <w:pPr>
        <w:suppressAutoHyphens/>
        <w:rPr>
          <w:sz w:val="28"/>
          <w:szCs w:val="28"/>
        </w:rPr>
      </w:pPr>
    </w:p>
    <w:p w:rsidR="00AF50ED" w:rsidRDefault="00AF50ED" w:rsidP="00AF50ED">
      <w:pPr>
        <w:suppressAutoHyphens/>
        <w:rPr>
          <w:sz w:val="28"/>
          <w:szCs w:val="28"/>
        </w:rPr>
      </w:pPr>
    </w:p>
    <w:p w:rsidR="00AF50ED" w:rsidRDefault="00AF50ED" w:rsidP="00AF50ED">
      <w:pPr>
        <w:suppressAutoHyphens/>
        <w:rPr>
          <w:sz w:val="28"/>
          <w:szCs w:val="28"/>
        </w:rPr>
        <w:sectPr w:rsidR="00AF50ED" w:rsidSect="00FC4DD2">
          <w:headerReference w:type="default" r:id="rId9"/>
          <w:pgSz w:w="11906" w:h="16838" w:code="9"/>
          <w:pgMar w:top="817" w:right="851" w:bottom="1134" w:left="1701" w:header="426" w:footer="0" w:gutter="0"/>
          <w:cols w:space="720"/>
          <w:noEndnote/>
          <w:docGrid w:linePitch="326"/>
        </w:sectPr>
      </w:pPr>
    </w:p>
    <w:p w:rsidR="00AF50ED" w:rsidRDefault="00AF50ED" w:rsidP="00452653">
      <w:pPr>
        <w:spacing w:after="120"/>
        <w:jc w:val="center"/>
        <w:rPr>
          <w:b/>
          <w:sz w:val="28"/>
          <w:szCs w:val="28"/>
        </w:rPr>
      </w:pPr>
      <w:bookmarkStart w:id="5" w:name="_Toc369775636"/>
      <w:bookmarkStart w:id="6" w:name="_Toc369860746"/>
      <w:bookmarkStart w:id="7" w:name="_Ref370370624"/>
      <w:bookmarkStart w:id="8" w:name="_Toc370371454"/>
      <w:bookmarkEnd w:id="0"/>
      <w:bookmarkEnd w:id="1"/>
      <w:bookmarkEnd w:id="2"/>
      <w:bookmarkEnd w:id="3"/>
      <w:r>
        <w:rPr>
          <w:b/>
          <w:sz w:val="28"/>
          <w:szCs w:val="28"/>
        </w:rPr>
        <w:lastRenderedPageBreak/>
        <w:t>СОСТАВ ПРОЕКТНОЙ ДОКУМЕНТАЦИИ</w:t>
      </w:r>
    </w:p>
    <w:p w:rsidR="00AF50ED" w:rsidRDefault="00AF50ED" w:rsidP="00AF50ED">
      <w:pPr>
        <w:rPr>
          <w:b/>
          <w:sz w:val="28"/>
          <w:szCs w:val="28"/>
        </w:rPr>
        <w:sectPr w:rsidR="00AF50ED" w:rsidSect="000C6C96">
          <w:headerReference w:type="default" r:id="rId10"/>
          <w:footerReference w:type="default" r:id="rId11"/>
          <w:pgSz w:w="11906" w:h="16838" w:code="9"/>
          <w:pgMar w:top="817" w:right="851" w:bottom="1134" w:left="1701" w:header="426" w:footer="56" w:gutter="0"/>
          <w:cols w:space="720"/>
          <w:noEndnote/>
          <w:docGrid w:linePitch="326"/>
        </w:sectPr>
      </w:pPr>
    </w:p>
    <w:p w:rsidR="007D69E0" w:rsidRPr="009A7C03" w:rsidRDefault="00CA7EF6" w:rsidP="000C6C96">
      <w:pPr>
        <w:pageBreakBefore/>
        <w:jc w:val="center"/>
        <w:rPr>
          <w:b/>
          <w:sz w:val="28"/>
          <w:szCs w:val="28"/>
        </w:rPr>
      </w:pPr>
      <w:r w:rsidRPr="009A7C03">
        <w:rPr>
          <w:b/>
          <w:sz w:val="28"/>
          <w:szCs w:val="28"/>
        </w:rPr>
        <w:lastRenderedPageBreak/>
        <w:t>С</w:t>
      </w:r>
      <w:r w:rsidR="0008204A" w:rsidRPr="009A7C03">
        <w:rPr>
          <w:b/>
          <w:sz w:val="28"/>
          <w:szCs w:val="28"/>
        </w:rPr>
        <w:t>ОДЕР</w:t>
      </w:r>
      <w:r w:rsidR="00704C11" w:rsidRPr="009A7C03">
        <w:rPr>
          <w:b/>
          <w:sz w:val="28"/>
          <w:szCs w:val="28"/>
        </w:rPr>
        <w:t>Ж</w:t>
      </w:r>
      <w:r w:rsidRPr="009A7C03">
        <w:rPr>
          <w:b/>
          <w:sz w:val="28"/>
          <w:szCs w:val="28"/>
        </w:rPr>
        <w:t>АНИЕ</w:t>
      </w:r>
      <w:bookmarkEnd w:id="5"/>
      <w:bookmarkEnd w:id="6"/>
      <w:bookmarkEnd w:id="7"/>
      <w:bookmarkEnd w:id="8"/>
    </w:p>
    <w:p w:rsidR="001A7ABB" w:rsidRDefault="001A7ABB" w:rsidP="00D00980">
      <w:pPr>
        <w:tabs>
          <w:tab w:val="center" w:pos="360"/>
        </w:tabs>
        <w:spacing w:line="276" w:lineRule="auto"/>
        <w:rPr>
          <w:b/>
          <w:sz w:val="28"/>
          <w:szCs w:val="28"/>
        </w:rPr>
      </w:pPr>
    </w:p>
    <w:p w:rsidR="00572429" w:rsidRPr="0060278E" w:rsidRDefault="00D00980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r w:rsidRPr="0029186A">
        <w:rPr>
          <w:b/>
          <w:szCs w:val="28"/>
        </w:rPr>
        <w:fldChar w:fldCharType="begin"/>
      </w:r>
      <w:r w:rsidRPr="0029186A">
        <w:rPr>
          <w:b/>
          <w:szCs w:val="28"/>
        </w:rPr>
        <w:instrText xml:space="preserve"> TOC \h \z \t "Раздел 1;1;Состав проекта;1" </w:instrText>
      </w:r>
      <w:r w:rsidRPr="0029186A">
        <w:rPr>
          <w:b/>
          <w:szCs w:val="28"/>
        </w:rPr>
        <w:fldChar w:fldCharType="separate"/>
      </w:r>
      <w:hyperlink w:anchor="_Toc401757850" w:history="1">
        <w:r w:rsidR="00572429" w:rsidRPr="0060278E">
          <w:rPr>
            <w:rStyle w:val="aff1"/>
            <w:noProof/>
            <w:color w:val="auto"/>
          </w:rPr>
          <w:t>1 Общие положения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_Toc401757850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7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D37C43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color w:val="00B0F0"/>
          <w:sz w:val="22"/>
          <w:szCs w:val="22"/>
        </w:rPr>
      </w:pPr>
      <w:hyperlink w:anchor="_Toc401757851" w:history="1">
        <w:r w:rsidR="00572429" w:rsidRPr="0060278E">
          <w:rPr>
            <w:rStyle w:val="aff1"/>
            <w:noProof/>
            <w:color w:val="auto"/>
          </w:rPr>
          <w:t>2 Основание для разработки проекта демонтажа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_Toc401757851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8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F05639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color w:val="00B050"/>
          <w:sz w:val="22"/>
          <w:szCs w:val="22"/>
        </w:rPr>
      </w:pPr>
      <w:hyperlink w:anchor="_Toc401757852" w:history="1">
        <w:r w:rsidR="00572429" w:rsidRPr="00F05639">
          <w:rPr>
            <w:rStyle w:val="aff1"/>
            <w:noProof/>
            <w:color w:val="00B050"/>
          </w:rPr>
          <w:t>3 Перечень объектов подлежащих демонтажу</w:t>
        </w:r>
        <w:r w:rsidR="00572429" w:rsidRPr="00F05639">
          <w:rPr>
            <w:noProof/>
            <w:webHidden/>
            <w:color w:val="00B050"/>
          </w:rPr>
          <w:tab/>
        </w:r>
        <w:r w:rsidR="00572429" w:rsidRPr="00F05639">
          <w:rPr>
            <w:noProof/>
            <w:webHidden/>
            <w:color w:val="00B050"/>
          </w:rPr>
          <w:fldChar w:fldCharType="begin"/>
        </w:r>
        <w:r w:rsidR="00572429" w:rsidRPr="00F05639">
          <w:rPr>
            <w:noProof/>
            <w:webHidden/>
            <w:color w:val="00B050"/>
          </w:rPr>
          <w:instrText xml:space="preserve"> PAGEREF _Toc401757852 \h </w:instrText>
        </w:r>
        <w:r w:rsidR="00572429" w:rsidRPr="00F05639">
          <w:rPr>
            <w:noProof/>
            <w:webHidden/>
            <w:color w:val="00B050"/>
          </w:rPr>
        </w:r>
        <w:r w:rsidR="00572429" w:rsidRPr="00F05639">
          <w:rPr>
            <w:noProof/>
            <w:webHidden/>
            <w:color w:val="00B050"/>
          </w:rPr>
          <w:fldChar w:fldCharType="separate"/>
        </w:r>
        <w:r w:rsidR="00AF6395" w:rsidRPr="00F05639">
          <w:rPr>
            <w:noProof/>
            <w:webHidden/>
            <w:color w:val="00B050"/>
          </w:rPr>
          <w:t>9</w:t>
        </w:r>
        <w:r w:rsidR="00572429" w:rsidRPr="00F05639">
          <w:rPr>
            <w:noProof/>
            <w:webHidden/>
            <w:color w:val="00B050"/>
          </w:rPr>
          <w:fldChar w:fldCharType="end"/>
        </w:r>
      </w:hyperlink>
    </w:p>
    <w:p w:rsidR="00572429" w:rsidRPr="0060278E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3" w:history="1">
        <w:r w:rsidR="00572429" w:rsidRPr="0060278E">
          <w:rPr>
            <w:rStyle w:val="aff1"/>
            <w:noProof/>
            <w:color w:val="auto"/>
          </w:rPr>
          <w:t>4 Перечень мероприятий по выведению из эксплуатации объекта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_Toc401757853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11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4" w:history="1">
        <w:r w:rsidR="00572429" w:rsidRPr="0060278E">
          <w:rPr>
            <w:rStyle w:val="aff1"/>
            <w:noProof/>
            <w:color w:val="auto"/>
          </w:rPr>
          <w:t xml:space="preserve">5 Перечень мероприятий по обеспечению защиты ликвидируемых </w:t>
        </w:r>
        <w:r w:rsidR="00F1301C" w:rsidRPr="0060278E">
          <w:rPr>
            <w:rStyle w:val="aff1"/>
            <w:noProof/>
            <w:color w:val="auto"/>
          </w:rPr>
          <w:t xml:space="preserve">    </w:t>
        </w:r>
        <w:r w:rsidR="00572429" w:rsidRPr="0060278E">
          <w:rPr>
            <w:rStyle w:val="aff1"/>
            <w:noProof/>
            <w:color w:val="auto"/>
          </w:rPr>
          <w:t xml:space="preserve">объектов от проникновения людей и животных в опасную зону и </w:t>
        </w:r>
        <w:r w:rsidR="00F1301C" w:rsidRPr="0060278E">
          <w:rPr>
            <w:rStyle w:val="aff1"/>
            <w:noProof/>
            <w:color w:val="auto"/>
          </w:rPr>
          <w:t xml:space="preserve">     </w:t>
        </w:r>
        <w:r w:rsidR="00572429" w:rsidRPr="0060278E">
          <w:rPr>
            <w:rStyle w:val="aff1"/>
            <w:noProof/>
            <w:color w:val="auto"/>
          </w:rPr>
          <w:t>защите зеленых насаждений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_Toc401757854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12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5" w:history="1">
        <w:r w:rsidR="00572429" w:rsidRPr="0060278E">
          <w:rPr>
            <w:rStyle w:val="aff1"/>
            <w:noProof/>
            <w:color w:val="auto"/>
          </w:rPr>
          <w:t>6 Описание и обоснование принятого метода демонтажа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_Toc401757855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13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6" w:history="1">
        <w:r w:rsidR="00572429" w:rsidRPr="0060278E">
          <w:rPr>
            <w:rStyle w:val="aff1"/>
            <w:noProof/>
            <w:color w:val="auto"/>
          </w:rPr>
          <w:t>7 Расчет и обоснование размеров зон развала и опасных зон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_Toc401757856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14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7" w:history="1">
        <w:r w:rsidR="00572429" w:rsidRPr="0060278E">
          <w:rPr>
            <w:rStyle w:val="aff1"/>
            <w:noProof/>
            <w:color w:val="auto"/>
          </w:rPr>
          <w:t>8 Оценка вероятности повреждения при демонтаже инженерной инфраструктуры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_Toc401757857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15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58" w:history="1">
        <w:r w:rsidR="00572429" w:rsidRPr="0060278E">
          <w:rPr>
            <w:rStyle w:val="aff1"/>
            <w:noProof/>
            <w:color w:val="auto"/>
          </w:rPr>
          <w:t>9 Описание и обоснование методов защиты и защитных устройств сетей инженерно-технического обеспечения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_Toc401757858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16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color w:val="FF0000"/>
          <w:sz w:val="22"/>
          <w:szCs w:val="22"/>
        </w:rPr>
      </w:pPr>
      <w:hyperlink w:anchor="_Toc401757859" w:history="1">
        <w:r w:rsidR="00572429" w:rsidRPr="0060278E">
          <w:rPr>
            <w:rStyle w:val="aff1"/>
            <w:noProof/>
            <w:color w:val="FF0000"/>
          </w:rPr>
          <w:t xml:space="preserve">10 Описание и обоснование решений по безопасным методам ведения </w:t>
        </w:r>
        <w:r w:rsidR="00F1301C" w:rsidRPr="0060278E">
          <w:rPr>
            <w:rStyle w:val="aff1"/>
            <w:noProof/>
            <w:color w:val="FF0000"/>
          </w:rPr>
          <w:t xml:space="preserve">    </w:t>
        </w:r>
        <w:r w:rsidR="00572429" w:rsidRPr="0060278E">
          <w:rPr>
            <w:rStyle w:val="aff1"/>
            <w:noProof/>
            <w:color w:val="FF0000"/>
          </w:rPr>
          <w:t>работ по демонтажу</w:t>
        </w:r>
        <w:r w:rsidR="00572429" w:rsidRPr="0060278E">
          <w:rPr>
            <w:noProof/>
            <w:webHidden/>
            <w:color w:val="FF0000"/>
          </w:rPr>
          <w:tab/>
        </w:r>
        <w:r w:rsidR="00572429" w:rsidRPr="0060278E">
          <w:rPr>
            <w:noProof/>
            <w:webHidden/>
            <w:color w:val="FF0000"/>
          </w:rPr>
          <w:fldChar w:fldCharType="begin"/>
        </w:r>
        <w:r w:rsidR="00572429" w:rsidRPr="0060278E">
          <w:rPr>
            <w:noProof/>
            <w:webHidden/>
            <w:color w:val="FF0000"/>
          </w:rPr>
          <w:instrText xml:space="preserve"> PAGEREF _Toc401757859 \h </w:instrText>
        </w:r>
        <w:r w:rsidR="00572429" w:rsidRPr="0060278E">
          <w:rPr>
            <w:noProof/>
            <w:webHidden/>
            <w:color w:val="FF0000"/>
          </w:rPr>
        </w:r>
        <w:r w:rsidR="00572429" w:rsidRPr="0060278E">
          <w:rPr>
            <w:noProof/>
            <w:webHidden/>
            <w:color w:val="FF0000"/>
          </w:rPr>
          <w:fldChar w:fldCharType="separate"/>
        </w:r>
        <w:r w:rsidR="00AF6395" w:rsidRPr="0060278E">
          <w:rPr>
            <w:noProof/>
            <w:webHidden/>
            <w:color w:val="FF0000"/>
          </w:rPr>
          <w:t>17</w:t>
        </w:r>
        <w:r w:rsidR="00572429" w:rsidRPr="0060278E">
          <w:rPr>
            <w:noProof/>
            <w:webHidden/>
            <w:color w:val="FF0000"/>
          </w:rPr>
          <w:fldChar w:fldCharType="end"/>
        </w:r>
      </w:hyperlink>
    </w:p>
    <w:p w:rsidR="00572429" w:rsidRPr="0060278E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0" w:history="1">
        <w:r w:rsidR="00572429" w:rsidRPr="0060278E">
          <w:rPr>
            <w:rStyle w:val="aff1"/>
            <w:noProof/>
            <w:color w:val="auto"/>
          </w:rPr>
          <w:t>11 Перечень мероприятий по обеспечению безопасности населения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_Toc401757860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18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>
      <w:pPr>
        <w:pStyle w:val="16"/>
        <w:tabs>
          <w:tab w:val="right" w:leader="dot" w:pos="9344"/>
        </w:tabs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1" w:history="1">
        <w:r w:rsidR="00572429" w:rsidRPr="0060278E">
          <w:rPr>
            <w:rStyle w:val="aff1"/>
            <w:noProof/>
            <w:color w:val="auto"/>
          </w:rPr>
          <w:t>12 Описание решений по вывозу и утилизации отходов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_Toc401757861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19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2" w:history="1">
        <w:r w:rsidR="00572429" w:rsidRPr="0060278E">
          <w:rPr>
            <w:rStyle w:val="aff1"/>
            <w:noProof/>
            <w:color w:val="auto"/>
          </w:rPr>
          <w:t xml:space="preserve">13 Перечень мероприятий по рекультивации и благоустройству </w:t>
        </w:r>
        <w:r w:rsidR="00F1301C" w:rsidRPr="0060278E">
          <w:rPr>
            <w:rStyle w:val="aff1"/>
            <w:noProof/>
            <w:color w:val="auto"/>
          </w:rPr>
          <w:t xml:space="preserve">     </w:t>
        </w:r>
        <w:r w:rsidR="00572429" w:rsidRPr="0060278E">
          <w:rPr>
            <w:rStyle w:val="aff1"/>
            <w:noProof/>
            <w:color w:val="auto"/>
          </w:rPr>
          <w:t>земельного участка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_Toc401757862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20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3" w:history="1">
        <w:r w:rsidR="00572429" w:rsidRPr="0060278E">
          <w:rPr>
            <w:rStyle w:val="aff1"/>
            <w:noProof/>
            <w:color w:val="auto"/>
          </w:rPr>
          <w:t xml:space="preserve">14 Сведения об остающихся после демонтажа в земле и в водных </w:t>
        </w:r>
        <w:r w:rsidR="00F1301C" w:rsidRPr="0060278E">
          <w:rPr>
            <w:rStyle w:val="aff1"/>
            <w:noProof/>
            <w:color w:val="auto"/>
          </w:rPr>
          <w:t xml:space="preserve">      </w:t>
        </w:r>
        <w:r w:rsidR="00572429" w:rsidRPr="0060278E">
          <w:rPr>
            <w:rStyle w:val="aff1"/>
            <w:noProof/>
            <w:color w:val="auto"/>
          </w:rPr>
          <w:t>объектах коммуникациях, конструкциях и сооружениях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_Toc401757863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21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4" w:history="1">
        <w:r w:rsidR="00572429" w:rsidRPr="0060278E">
          <w:rPr>
            <w:rStyle w:val="aff1"/>
            <w:noProof/>
            <w:color w:val="auto"/>
          </w:rPr>
          <w:t xml:space="preserve">15 Сведения о наличии согласования технических решений по </w:t>
        </w:r>
        <w:r w:rsidR="00F1301C" w:rsidRPr="0060278E">
          <w:rPr>
            <w:rStyle w:val="aff1"/>
            <w:noProof/>
            <w:color w:val="auto"/>
          </w:rPr>
          <w:t xml:space="preserve">       </w:t>
        </w:r>
        <w:r w:rsidR="00572429" w:rsidRPr="0060278E">
          <w:rPr>
            <w:rStyle w:val="aff1"/>
            <w:noProof/>
            <w:color w:val="auto"/>
          </w:rPr>
          <w:t>демонтажу объекта потенциально опасным методом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_Toc401757864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22</w:t>
        </w:r>
        <w:r w:rsidR="00572429" w:rsidRPr="0060278E">
          <w:rPr>
            <w:noProof/>
            <w:webHidden/>
          </w:rPr>
          <w:fldChar w:fldCharType="end"/>
        </w:r>
      </w:hyperlink>
    </w:p>
    <w:p w:rsidR="00572429" w:rsidRPr="0060278E" w:rsidRDefault="00504446" w:rsidP="00572429">
      <w:pPr>
        <w:pStyle w:val="16"/>
        <w:tabs>
          <w:tab w:val="right" w:leader="dot" w:pos="9344"/>
        </w:tabs>
        <w:ind w:left="284" w:hanging="284"/>
        <w:rPr>
          <w:rFonts w:ascii="Calibri" w:hAnsi="Calibri" w:cs="Times New Roman"/>
          <w:bCs w:val="0"/>
          <w:noProof/>
          <w:sz w:val="22"/>
          <w:szCs w:val="22"/>
        </w:rPr>
      </w:pPr>
      <w:hyperlink w:anchor="_Toc401757865" w:history="1">
        <w:r w:rsidR="00572429" w:rsidRPr="0060278E">
          <w:rPr>
            <w:rStyle w:val="aff1"/>
            <w:noProof/>
            <w:color w:val="auto"/>
          </w:rPr>
          <w:t>16 Перечень нормативных документов используемых при разработке настоящего тома</w:t>
        </w:r>
        <w:r w:rsidR="00572429" w:rsidRPr="0060278E">
          <w:rPr>
            <w:noProof/>
            <w:webHidden/>
          </w:rPr>
          <w:tab/>
        </w:r>
        <w:r w:rsidR="00572429" w:rsidRPr="0060278E">
          <w:rPr>
            <w:noProof/>
            <w:webHidden/>
          </w:rPr>
          <w:fldChar w:fldCharType="begin"/>
        </w:r>
        <w:r w:rsidR="00572429" w:rsidRPr="0060278E">
          <w:rPr>
            <w:noProof/>
            <w:webHidden/>
          </w:rPr>
          <w:instrText xml:space="preserve"> PAGEREF _Toc401757865 \h </w:instrText>
        </w:r>
        <w:r w:rsidR="00572429" w:rsidRPr="0060278E">
          <w:rPr>
            <w:noProof/>
            <w:webHidden/>
          </w:rPr>
        </w:r>
        <w:r w:rsidR="00572429" w:rsidRPr="0060278E">
          <w:rPr>
            <w:noProof/>
            <w:webHidden/>
          </w:rPr>
          <w:fldChar w:fldCharType="separate"/>
        </w:r>
        <w:r w:rsidR="00AF6395" w:rsidRPr="0060278E">
          <w:rPr>
            <w:noProof/>
            <w:webHidden/>
          </w:rPr>
          <w:t>23</w:t>
        </w:r>
        <w:r w:rsidR="00572429" w:rsidRPr="0060278E">
          <w:rPr>
            <w:noProof/>
            <w:webHidden/>
          </w:rPr>
          <w:fldChar w:fldCharType="end"/>
        </w:r>
      </w:hyperlink>
    </w:p>
    <w:p w:rsidR="00AF6395" w:rsidRPr="00AF6395" w:rsidRDefault="00D00980" w:rsidP="00AF6395">
      <w:pPr>
        <w:pStyle w:val="1ffd"/>
        <w:ind w:firstLine="426"/>
        <w:jc w:val="left"/>
        <w:rPr>
          <w:b w:val="0"/>
        </w:rPr>
      </w:pPr>
      <w:r w:rsidRPr="0029186A">
        <w:rPr>
          <w:b w:val="0"/>
        </w:rPr>
        <w:fldChar w:fldCharType="end"/>
      </w:r>
      <w:r w:rsidR="00CA7EF6" w:rsidRPr="00AF6395">
        <w:rPr>
          <w:b w:val="0"/>
          <w:color w:val="FF0000"/>
        </w:rPr>
        <w:t>Приложение</w:t>
      </w:r>
      <w:proofErr w:type="gramStart"/>
      <w:r w:rsidR="00CA7EF6" w:rsidRPr="00AF6395">
        <w:rPr>
          <w:b w:val="0"/>
          <w:color w:val="FF0000"/>
        </w:rPr>
        <w:t xml:space="preserve"> А</w:t>
      </w:r>
      <w:proofErr w:type="gramEnd"/>
      <w:r w:rsidR="00411FDA">
        <w:rPr>
          <w:b w:val="0"/>
        </w:rPr>
        <w:t xml:space="preserve"> (о</w:t>
      </w:r>
      <w:r w:rsidR="00CA7EF6" w:rsidRPr="003F5F22">
        <w:rPr>
          <w:b w:val="0"/>
        </w:rPr>
        <w:t>бяза</w:t>
      </w:r>
      <w:r w:rsidR="00411FDA">
        <w:rPr>
          <w:b w:val="0"/>
        </w:rPr>
        <w:t>тельное)</w:t>
      </w:r>
      <w:r w:rsidR="00CA7EF6" w:rsidRPr="003F5F22">
        <w:rPr>
          <w:b w:val="0"/>
        </w:rPr>
        <w:t xml:space="preserve"> </w:t>
      </w:r>
      <w:r w:rsidR="00AF6395" w:rsidRPr="00AF6395">
        <w:rPr>
          <w:b w:val="0"/>
        </w:rPr>
        <w:t xml:space="preserve">Приказ № 43-п от 28 февраля 2013 г. </w:t>
      </w:r>
    </w:p>
    <w:p w:rsidR="00AF6395" w:rsidRPr="00AF6395" w:rsidRDefault="00AF6395" w:rsidP="00AF6395">
      <w:pPr>
        <w:pStyle w:val="1ffd"/>
        <w:ind w:firstLine="2268"/>
        <w:jc w:val="left"/>
        <w:rPr>
          <w:b w:val="0"/>
        </w:rPr>
      </w:pPr>
      <w:r w:rsidRPr="00AF6395">
        <w:rPr>
          <w:b w:val="0"/>
        </w:rPr>
        <w:t>«Об утверждении порядка размещения и использования</w:t>
      </w:r>
    </w:p>
    <w:p w:rsidR="006261E9" w:rsidRDefault="00AF6395" w:rsidP="00AF6395">
      <w:pPr>
        <w:pStyle w:val="1ffd"/>
        <w:ind w:firstLine="2268"/>
        <w:jc w:val="left"/>
      </w:pPr>
      <w:r w:rsidRPr="00AF6395">
        <w:rPr>
          <w:b w:val="0"/>
        </w:rPr>
        <w:t xml:space="preserve">отходов» </w:t>
      </w:r>
      <w:r w:rsidR="006261E9" w:rsidRPr="00535EF3">
        <w:rPr>
          <w:b w:val="0"/>
        </w:rPr>
        <w:t>……</w:t>
      </w:r>
      <w:r w:rsidRPr="00535EF3">
        <w:rPr>
          <w:b w:val="0"/>
        </w:rPr>
        <w:t>……………………………………………...</w:t>
      </w:r>
      <w:r w:rsidR="00CA7EF6" w:rsidRPr="00535EF3">
        <w:rPr>
          <w:b w:val="0"/>
        </w:rPr>
        <w:t xml:space="preserve"> </w:t>
      </w:r>
      <w:r w:rsidR="00AF7794" w:rsidRPr="00535EF3">
        <w:rPr>
          <w:b w:val="0"/>
        </w:rPr>
        <w:fldChar w:fldCharType="begin"/>
      </w:r>
      <w:r w:rsidR="00AF7794" w:rsidRPr="00535EF3">
        <w:rPr>
          <w:b w:val="0"/>
        </w:rPr>
        <w:instrText xml:space="preserve"> PAGEREF Приложение_А \h </w:instrText>
      </w:r>
      <w:r w:rsidR="00AF7794" w:rsidRPr="00535EF3">
        <w:rPr>
          <w:b w:val="0"/>
        </w:rPr>
      </w:r>
      <w:r w:rsidR="00AF7794" w:rsidRPr="00535EF3">
        <w:rPr>
          <w:b w:val="0"/>
        </w:rPr>
        <w:fldChar w:fldCharType="separate"/>
      </w:r>
      <w:r w:rsidR="00704FC4" w:rsidRPr="00535EF3">
        <w:rPr>
          <w:b w:val="0"/>
          <w:noProof/>
        </w:rPr>
        <w:t>25</w:t>
      </w:r>
      <w:r w:rsidR="00AF7794" w:rsidRPr="00535EF3">
        <w:rPr>
          <w:b w:val="0"/>
        </w:rPr>
        <w:fldChar w:fldCharType="end"/>
      </w:r>
    </w:p>
    <w:p w:rsidR="00AF6395" w:rsidRDefault="00AF6395" w:rsidP="00AF6395">
      <w:pPr>
        <w:pStyle w:val="1ffd"/>
        <w:ind w:firstLine="426"/>
        <w:jc w:val="left"/>
        <w:rPr>
          <w:b w:val="0"/>
        </w:rPr>
      </w:pPr>
      <w:r w:rsidRPr="00AF6395">
        <w:rPr>
          <w:b w:val="0"/>
          <w:color w:val="FF0000"/>
        </w:rPr>
        <w:t>Приложение</w:t>
      </w:r>
      <w:proofErr w:type="gramStart"/>
      <w:r w:rsidRPr="00AF6395">
        <w:rPr>
          <w:b w:val="0"/>
          <w:color w:val="FF0000"/>
        </w:rPr>
        <w:t xml:space="preserve"> </w:t>
      </w:r>
      <w:r>
        <w:rPr>
          <w:b w:val="0"/>
          <w:color w:val="FF0000"/>
        </w:rPr>
        <w:t>Б</w:t>
      </w:r>
      <w:proofErr w:type="gramEnd"/>
      <w:r>
        <w:rPr>
          <w:b w:val="0"/>
        </w:rPr>
        <w:t xml:space="preserve"> (о</w:t>
      </w:r>
      <w:r w:rsidRPr="003F5F22">
        <w:rPr>
          <w:b w:val="0"/>
        </w:rPr>
        <w:t>бяза</w:t>
      </w:r>
      <w:r>
        <w:rPr>
          <w:b w:val="0"/>
        </w:rPr>
        <w:t>тельное)</w:t>
      </w:r>
      <w:r w:rsidRPr="003F5F22">
        <w:rPr>
          <w:b w:val="0"/>
        </w:rPr>
        <w:t xml:space="preserve"> </w:t>
      </w:r>
      <w:r>
        <w:rPr>
          <w:b w:val="0"/>
        </w:rPr>
        <w:t xml:space="preserve">Регламент «Деятельности полигонов </w:t>
      </w:r>
    </w:p>
    <w:p w:rsidR="00AF6395" w:rsidRPr="00535EF3" w:rsidRDefault="00AF6395" w:rsidP="00AF6395">
      <w:pPr>
        <w:pStyle w:val="1ffd"/>
        <w:ind w:firstLine="2268"/>
        <w:jc w:val="left"/>
        <w:rPr>
          <w:b w:val="0"/>
        </w:rPr>
      </w:pPr>
      <w:r>
        <w:rPr>
          <w:b w:val="0"/>
        </w:rPr>
        <w:t xml:space="preserve">твердых бытовых и промышленных отходов </w:t>
      </w:r>
      <w:r w:rsidRPr="00535EF3">
        <w:rPr>
          <w:b w:val="0"/>
        </w:rPr>
        <w:t xml:space="preserve">…………. </w:t>
      </w:r>
      <w:r w:rsidRPr="00535EF3">
        <w:rPr>
          <w:b w:val="0"/>
        </w:rPr>
        <w:fldChar w:fldCharType="begin"/>
      </w:r>
      <w:r w:rsidRPr="00535EF3">
        <w:rPr>
          <w:b w:val="0"/>
        </w:rPr>
        <w:instrText xml:space="preserve"> PAGEREF Приложение_А \h </w:instrText>
      </w:r>
      <w:r w:rsidRPr="00535EF3">
        <w:rPr>
          <w:b w:val="0"/>
        </w:rPr>
      </w:r>
      <w:r w:rsidRPr="00535EF3">
        <w:rPr>
          <w:b w:val="0"/>
        </w:rPr>
        <w:fldChar w:fldCharType="separate"/>
      </w:r>
      <w:r w:rsidRPr="00535EF3">
        <w:rPr>
          <w:b w:val="0"/>
          <w:noProof/>
        </w:rPr>
        <w:t>25</w:t>
      </w:r>
      <w:r w:rsidRPr="00535EF3">
        <w:rPr>
          <w:b w:val="0"/>
        </w:rPr>
        <w:fldChar w:fldCharType="end"/>
      </w:r>
    </w:p>
    <w:p w:rsidR="00AF6395" w:rsidRDefault="00AF6395" w:rsidP="00AF6395">
      <w:pPr>
        <w:pStyle w:val="1ffd"/>
        <w:ind w:firstLine="426"/>
        <w:jc w:val="left"/>
        <w:rPr>
          <w:b w:val="0"/>
        </w:rPr>
      </w:pPr>
      <w:r w:rsidRPr="00AF6395">
        <w:rPr>
          <w:b w:val="0"/>
          <w:color w:val="FF0000"/>
        </w:rPr>
        <w:t>Приложение</w:t>
      </w:r>
      <w:proofErr w:type="gramStart"/>
      <w:r w:rsidRPr="00AF6395">
        <w:rPr>
          <w:b w:val="0"/>
          <w:color w:val="FF0000"/>
        </w:rPr>
        <w:t xml:space="preserve"> </w:t>
      </w:r>
      <w:r>
        <w:rPr>
          <w:b w:val="0"/>
          <w:color w:val="FF0000"/>
        </w:rPr>
        <w:t>В</w:t>
      </w:r>
      <w:proofErr w:type="gramEnd"/>
      <w:r>
        <w:rPr>
          <w:b w:val="0"/>
        </w:rPr>
        <w:t xml:space="preserve"> (о</w:t>
      </w:r>
      <w:r w:rsidRPr="003F5F22">
        <w:rPr>
          <w:b w:val="0"/>
        </w:rPr>
        <w:t>бяза</w:t>
      </w:r>
      <w:r>
        <w:rPr>
          <w:b w:val="0"/>
        </w:rPr>
        <w:t>тельное)</w:t>
      </w:r>
      <w:r w:rsidRPr="003F5F22">
        <w:rPr>
          <w:b w:val="0"/>
        </w:rPr>
        <w:t xml:space="preserve"> </w:t>
      </w:r>
      <w:r>
        <w:rPr>
          <w:b w:val="0"/>
        </w:rPr>
        <w:t xml:space="preserve">Договор поставки </w:t>
      </w:r>
    </w:p>
    <w:p w:rsidR="00AF6395" w:rsidRDefault="00AF6395" w:rsidP="00AF6395">
      <w:pPr>
        <w:pStyle w:val="1ffd"/>
        <w:ind w:firstLine="2268"/>
        <w:jc w:val="left"/>
      </w:pPr>
      <w:r>
        <w:rPr>
          <w:b w:val="0"/>
        </w:rPr>
        <w:t xml:space="preserve">от 01 марта 2013 г. </w:t>
      </w:r>
      <w:r w:rsidRPr="00535EF3">
        <w:rPr>
          <w:b w:val="0"/>
        </w:rPr>
        <w:t>……………………………………</w:t>
      </w:r>
      <w:r w:rsidR="00535EF3">
        <w:rPr>
          <w:b w:val="0"/>
        </w:rPr>
        <w:t>…...</w:t>
      </w:r>
      <w:r w:rsidRPr="00535EF3">
        <w:rPr>
          <w:b w:val="0"/>
        </w:rPr>
        <w:t xml:space="preserve"> </w:t>
      </w:r>
      <w:r w:rsidRPr="00535EF3">
        <w:rPr>
          <w:b w:val="0"/>
        </w:rPr>
        <w:fldChar w:fldCharType="begin"/>
      </w:r>
      <w:r w:rsidRPr="00535EF3">
        <w:rPr>
          <w:b w:val="0"/>
        </w:rPr>
        <w:instrText xml:space="preserve"> PAGEREF Приложение_А \h </w:instrText>
      </w:r>
      <w:r w:rsidRPr="00535EF3">
        <w:rPr>
          <w:b w:val="0"/>
        </w:rPr>
      </w:r>
      <w:r w:rsidRPr="00535EF3">
        <w:rPr>
          <w:b w:val="0"/>
        </w:rPr>
        <w:fldChar w:fldCharType="separate"/>
      </w:r>
      <w:r w:rsidRPr="00535EF3">
        <w:rPr>
          <w:b w:val="0"/>
          <w:noProof/>
        </w:rPr>
        <w:t>25</w:t>
      </w:r>
      <w:r w:rsidRPr="00535EF3">
        <w:rPr>
          <w:b w:val="0"/>
        </w:rPr>
        <w:fldChar w:fldCharType="end"/>
      </w:r>
    </w:p>
    <w:p w:rsidR="00AF6395" w:rsidRDefault="00AF6395" w:rsidP="00AF6395">
      <w:pPr>
        <w:pStyle w:val="1ffd"/>
        <w:ind w:firstLine="2268"/>
        <w:jc w:val="left"/>
      </w:pPr>
    </w:p>
    <w:p w:rsidR="00372E0D" w:rsidRPr="00D2644F" w:rsidRDefault="00372E0D" w:rsidP="00AB6C90">
      <w:pPr>
        <w:pStyle w:val="10"/>
        <w:ind w:left="0" w:firstLine="709"/>
      </w:pPr>
      <w:bookmarkStart w:id="9" w:name="_Toc369775637"/>
      <w:bookmarkStart w:id="10" w:name="_Toc369860748"/>
      <w:bookmarkStart w:id="11" w:name="_Toc370375571"/>
      <w:bookmarkStart w:id="12" w:name="_Toc370377641"/>
      <w:bookmarkStart w:id="13" w:name="_Toc370377663"/>
      <w:bookmarkStart w:id="14" w:name="_Toc370377679"/>
      <w:bookmarkStart w:id="15" w:name="_Toc370377852"/>
      <w:bookmarkStart w:id="16" w:name="_Toc401757850"/>
      <w:r w:rsidRPr="00D2644F">
        <w:lastRenderedPageBreak/>
        <w:t>Общие положения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72E0D" w:rsidRPr="00BF1DB2" w:rsidRDefault="00372E0D" w:rsidP="00AB6C90">
      <w:pPr>
        <w:spacing w:line="276" w:lineRule="auto"/>
        <w:ind w:firstLine="709"/>
      </w:pPr>
    </w:p>
    <w:p w:rsidR="001D62A3" w:rsidRPr="00BF1DB2" w:rsidRDefault="00397376" w:rsidP="00BF1DB2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Наименование</w:t>
      </w:r>
      <w:r w:rsidR="00D2644F" w:rsidRPr="00BF1DB2">
        <w:rPr>
          <w:sz w:val="28"/>
          <w:szCs w:val="28"/>
        </w:rPr>
        <w:t xml:space="preserve"> объекта</w:t>
      </w:r>
      <w:r w:rsidRPr="00BF1DB2">
        <w:rPr>
          <w:sz w:val="28"/>
          <w:szCs w:val="28"/>
        </w:rPr>
        <w:t>:</w:t>
      </w:r>
    </w:p>
    <w:p w:rsidR="00397376" w:rsidRPr="00BF1DB2" w:rsidRDefault="00397376" w:rsidP="00BF1DB2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Мес</w:t>
      </w:r>
      <w:r w:rsidR="00C438DB" w:rsidRPr="00BF1DB2">
        <w:rPr>
          <w:sz w:val="28"/>
          <w:szCs w:val="28"/>
        </w:rPr>
        <w:t xml:space="preserve">то расположения объекта: </w:t>
      </w:r>
    </w:p>
    <w:p w:rsidR="009F4343" w:rsidRPr="00BF1DB2" w:rsidRDefault="00D2644F" w:rsidP="00BF1DB2">
      <w:pPr>
        <w:spacing w:line="276" w:lineRule="auto"/>
        <w:ind w:firstLine="709"/>
        <w:jc w:val="both"/>
        <w:rPr>
          <w:sz w:val="28"/>
          <w:szCs w:val="28"/>
        </w:rPr>
      </w:pPr>
      <w:r w:rsidRPr="00BF1DB2">
        <w:rPr>
          <w:sz w:val="28"/>
          <w:szCs w:val="28"/>
        </w:rPr>
        <w:t xml:space="preserve">Целью разработки данного </w:t>
      </w:r>
      <w:r w:rsidR="00F13F22" w:rsidRPr="00BF1DB2">
        <w:rPr>
          <w:sz w:val="28"/>
          <w:szCs w:val="28"/>
        </w:rPr>
        <w:t>под</w:t>
      </w:r>
      <w:r w:rsidRPr="00BF1DB2">
        <w:rPr>
          <w:sz w:val="28"/>
          <w:szCs w:val="28"/>
        </w:rPr>
        <w:t xml:space="preserve">раздела </w:t>
      </w:r>
      <w:r w:rsidR="009F4343" w:rsidRPr="00BF1DB2">
        <w:rPr>
          <w:sz w:val="28"/>
          <w:szCs w:val="28"/>
        </w:rPr>
        <w:t xml:space="preserve">проектной </w:t>
      </w:r>
      <w:r w:rsidRPr="00BF1DB2">
        <w:rPr>
          <w:sz w:val="28"/>
          <w:szCs w:val="28"/>
        </w:rPr>
        <w:t>документации явл</w:t>
      </w:r>
      <w:r w:rsidRPr="00BF1DB2">
        <w:rPr>
          <w:sz w:val="28"/>
          <w:szCs w:val="28"/>
        </w:rPr>
        <w:t>я</w:t>
      </w:r>
      <w:r w:rsidRPr="00BF1DB2">
        <w:rPr>
          <w:sz w:val="28"/>
          <w:szCs w:val="28"/>
        </w:rPr>
        <w:t xml:space="preserve">ется принятие основных технических решений по </w:t>
      </w:r>
      <w:r w:rsidR="00A400BC" w:rsidRPr="00BF1DB2">
        <w:rPr>
          <w:sz w:val="28"/>
          <w:szCs w:val="28"/>
        </w:rPr>
        <w:t>демонтажу не действу</w:t>
      </w:r>
      <w:r w:rsidR="00A400BC" w:rsidRPr="00BF1DB2">
        <w:rPr>
          <w:sz w:val="28"/>
          <w:szCs w:val="28"/>
        </w:rPr>
        <w:t>ю</w:t>
      </w:r>
      <w:r w:rsidR="00A400BC" w:rsidRPr="00BF1DB2">
        <w:rPr>
          <w:sz w:val="28"/>
          <w:szCs w:val="28"/>
        </w:rPr>
        <w:t xml:space="preserve">щей </w:t>
      </w:r>
      <w:proofErr w:type="gramStart"/>
      <w:r w:rsidR="00A400BC" w:rsidRPr="00BF1DB2">
        <w:rPr>
          <w:sz w:val="28"/>
          <w:szCs w:val="28"/>
        </w:rPr>
        <w:t>ВЛ</w:t>
      </w:r>
      <w:proofErr w:type="gramEnd"/>
      <w:r w:rsidR="00A400BC" w:rsidRPr="00BF1DB2">
        <w:rPr>
          <w:sz w:val="28"/>
          <w:szCs w:val="28"/>
        </w:rPr>
        <w:t xml:space="preserve"> 6 кВ</w:t>
      </w:r>
      <w:r w:rsidR="00A75CAB" w:rsidRPr="00BF1DB2">
        <w:rPr>
          <w:sz w:val="28"/>
          <w:szCs w:val="28"/>
        </w:rPr>
        <w:t>.</w:t>
      </w:r>
    </w:p>
    <w:p w:rsidR="002D0C90" w:rsidRPr="00BF1DB2" w:rsidRDefault="00807167" w:rsidP="00BF1DB2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 xml:space="preserve">Ситуационный план расположения </w:t>
      </w:r>
      <w:r w:rsidR="00C438DB" w:rsidRPr="00BF1DB2">
        <w:rPr>
          <w:sz w:val="28"/>
          <w:szCs w:val="28"/>
        </w:rPr>
        <w:t>водозабора</w:t>
      </w:r>
      <w:r w:rsidR="00DF045D" w:rsidRPr="00BF1DB2">
        <w:rPr>
          <w:sz w:val="28"/>
          <w:szCs w:val="28"/>
        </w:rPr>
        <w:t xml:space="preserve"> </w:t>
      </w:r>
      <w:r w:rsidR="00A400BC" w:rsidRPr="00BF1DB2">
        <w:rPr>
          <w:sz w:val="28"/>
          <w:szCs w:val="28"/>
        </w:rPr>
        <w:t>и прохождения демо</w:t>
      </w:r>
      <w:r w:rsidR="00A400BC" w:rsidRPr="00BF1DB2">
        <w:rPr>
          <w:sz w:val="28"/>
          <w:szCs w:val="28"/>
        </w:rPr>
        <w:t>н</w:t>
      </w:r>
      <w:r w:rsidR="00A400BC" w:rsidRPr="00BF1DB2">
        <w:rPr>
          <w:sz w:val="28"/>
          <w:szCs w:val="28"/>
        </w:rPr>
        <w:t xml:space="preserve">тируемой </w:t>
      </w:r>
      <w:proofErr w:type="gramStart"/>
      <w:r w:rsidR="00A400BC" w:rsidRPr="00BF1DB2">
        <w:rPr>
          <w:sz w:val="28"/>
          <w:szCs w:val="28"/>
        </w:rPr>
        <w:t>ВЛ</w:t>
      </w:r>
      <w:proofErr w:type="gramEnd"/>
      <w:r w:rsidR="00A400BC" w:rsidRPr="00BF1DB2">
        <w:rPr>
          <w:sz w:val="28"/>
          <w:szCs w:val="28"/>
        </w:rPr>
        <w:t xml:space="preserve"> 6 кВ </w:t>
      </w:r>
      <w:r w:rsidRPr="00BF1DB2">
        <w:rPr>
          <w:sz w:val="28"/>
          <w:szCs w:val="28"/>
        </w:rPr>
        <w:t xml:space="preserve">смотри </w:t>
      </w:r>
      <w:r w:rsidR="00A400BC" w:rsidRPr="00BF1DB2">
        <w:rPr>
          <w:sz w:val="28"/>
          <w:szCs w:val="28"/>
        </w:rPr>
        <w:t xml:space="preserve">в </w:t>
      </w:r>
      <w:r w:rsidR="003905A0" w:rsidRPr="00BF1DB2">
        <w:rPr>
          <w:sz w:val="28"/>
          <w:szCs w:val="28"/>
        </w:rPr>
        <w:t>том</w:t>
      </w:r>
      <w:r w:rsidR="00A400BC" w:rsidRPr="00BF1DB2">
        <w:rPr>
          <w:sz w:val="28"/>
          <w:szCs w:val="28"/>
        </w:rPr>
        <w:t>е</w:t>
      </w:r>
      <w:r w:rsidR="003905A0" w:rsidRPr="00BF1DB2">
        <w:rPr>
          <w:sz w:val="28"/>
          <w:szCs w:val="28"/>
        </w:rPr>
        <w:t xml:space="preserve"> 2</w:t>
      </w:r>
      <w:r w:rsidR="006F052C" w:rsidRPr="00BF1DB2">
        <w:rPr>
          <w:sz w:val="28"/>
          <w:szCs w:val="28"/>
        </w:rPr>
        <w:t>.</w:t>
      </w:r>
    </w:p>
    <w:p w:rsidR="00882FCF" w:rsidRPr="00BF1DB2" w:rsidRDefault="00882FCF" w:rsidP="007C45FF">
      <w:pPr>
        <w:pStyle w:val="a8"/>
        <w:spacing w:line="276" w:lineRule="auto"/>
        <w:ind w:firstLine="709"/>
        <w:rPr>
          <w:sz w:val="28"/>
          <w:szCs w:val="28"/>
        </w:rPr>
      </w:pPr>
    </w:p>
    <w:p w:rsidR="00E21B06" w:rsidRPr="00334A57" w:rsidRDefault="00566956" w:rsidP="00AB6C90">
      <w:pPr>
        <w:pStyle w:val="10"/>
        <w:ind w:left="0" w:firstLine="709"/>
        <w:rPr>
          <w:color w:val="auto"/>
        </w:rPr>
      </w:pPr>
      <w:bookmarkStart w:id="17" w:name="_Toc401757851"/>
      <w:r>
        <w:rPr>
          <w:color w:val="auto"/>
        </w:rPr>
        <w:lastRenderedPageBreak/>
        <w:t>Основание для разработки проекта демонтажа</w:t>
      </w:r>
      <w:bookmarkEnd w:id="17"/>
    </w:p>
    <w:p w:rsidR="00E21B06" w:rsidRPr="00334A57" w:rsidRDefault="00E21B06" w:rsidP="00AB6C90">
      <w:pPr>
        <w:shd w:val="clear" w:color="auto" w:fill="FFFFFF"/>
        <w:spacing w:line="276" w:lineRule="auto"/>
        <w:ind w:firstLine="709"/>
        <w:rPr>
          <w:sz w:val="28"/>
        </w:rPr>
      </w:pPr>
    </w:p>
    <w:p w:rsidR="00D04AC5" w:rsidRDefault="00FC59D4" w:rsidP="00FC59D4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Основанием для разработки проектной документации послужил</w:t>
      </w:r>
      <w:r w:rsidR="00D04AC5">
        <w:rPr>
          <w:sz w:val="28"/>
          <w:szCs w:val="28"/>
        </w:rPr>
        <w:t>и:</w:t>
      </w:r>
    </w:p>
    <w:p w:rsidR="00D04AC5" w:rsidRDefault="00D04AC5" w:rsidP="00FC59D4">
      <w:pPr>
        <w:pStyle w:val="a8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</w:t>
      </w:r>
      <w:r w:rsidR="00FC59D4" w:rsidRPr="00BF1DB2">
        <w:rPr>
          <w:sz w:val="28"/>
          <w:szCs w:val="28"/>
        </w:rPr>
        <w:t xml:space="preserve"> план проектно-изыскательских работ на 2014 год</w:t>
      </w:r>
      <w:r>
        <w:rPr>
          <w:sz w:val="28"/>
          <w:szCs w:val="28"/>
        </w:rPr>
        <w:t>;</w:t>
      </w:r>
    </w:p>
    <w:p w:rsidR="00FC59D4" w:rsidRPr="00BF1DB2" w:rsidRDefault="003271E1" w:rsidP="00FC59D4">
      <w:pPr>
        <w:pStyle w:val="a8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проект ликвидации</w:t>
      </w:r>
      <w:r w:rsidR="00FC59D4" w:rsidRPr="00BF1DB2">
        <w:rPr>
          <w:sz w:val="28"/>
          <w:szCs w:val="28"/>
        </w:rPr>
        <w:t>.</w:t>
      </w:r>
    </w:p>
    <w:p w:rsidR="00FC59D4" w:rsidRPr="00BF1DB2" w:rsidRDefault="00FC59D4" w:rsidP="00FC59D4">
      <w:pPr>
        <w:pStyle w:val="a8"/>
        <w:spacing w:line="276" w:lineRule="auto"/>
        <w:ind w:firstLine="709"/>
        <w:rPr>
          <w:spacing w:val="-6"/>
          <w:sz w:val="28"/>
          <w:szCs w:val="28"/>
        </w:rPr>
      </w:pPr>
      <w:r w:rsidRPr="00BF1DB2">
        <w:rPr>
          <w:spacing w:val="-6"/>
          <w:sz w:val="28"/>
          <w:szCs w:val="28"/>
        </w:rPr>
        <w:t>Исходными данными при разработке проектной документации послужило:</w:t>
      </w:r>
    </w:p>
    <w:p w:rsidR="00FC59D4" w:rsidRPr="00BF1DB2" w:rsidRDefault="00FC59D4" w:rsidP="00FC59D4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– задание на проектирование по объекту;</w:t>
      </w:r>
    </w:p>
    <w:p w:rsidR="00FC59D4" w:rsidRDefault="00FC59D4" w:rsidP="00FC59D4">
      <w:pPr>
        <w:pStyle w:val="a8"/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– генеральный план предприятия</w:t>
      </w:r>
      <w:r w:rsidR="004C459B">
        <w:rPr>
          <w:sz w:val="28"/>
          <w:szCs w:val="28"/>
        </w:rPr>
        <w:t>.</w:t>
      </w:r>
    </w:p>
    <w:p w:rsidR="000E484B" w:rsidRDefault="000E484B" w:rsidP="00FC59D4">
      <w:pPr>
        <w:pStyle w:val="a8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Демонтаж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6 кВ выполняется с целью дальнейшего использования земельного участка для строительства ВЛ 6 кВ для электроснабжения вод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забора резервного водоснабжения, а также тр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бопровода.</w:t>
      </w:r>
    </w:p>
    <w:p w:rsidR="00566956" w:rsidRPr="00334A57" w:rsidRDefault="00566956" w:rsidP="00AB6C90">
      <w:pPr>
        <w:spacing w:line="276" w:lineRule="auto"/>
        <w:ind w:firstLine="709"/>
        <w:rPr>
          <w:rFonts w:cs="Arial"/>
          <w:bCs/>
          <w:kern w:val="32"/>
          <w:sz w:val="28"/>
          <w:szCs w:val="28"/>
        </w:rPr>
      </w:pPr>
    </w:p>
    <w:p w:rsidR="00372E0D" w:rsidRPr="007C45FF" w:rsidRDefault="00566956" w:rsidP="00AB6C90">
      <w:pPr>
        <w:pStyle w:val="10"/>
        <w:ind w:left="0" w:firstLine="709"/>
      </w:pPr>
      <w:bookmarkStart w:id="18" w:name="_Toc401757852"/>
      <w:r>
        <w:lastRenderedPageBreak/>
        <w:t xml:space="preserve">Перечень </w:t>
      </w:r>
      <w:r w:rsidR="00F873B4">
        <w:t>объектов</w:t>
      </w:r>
      <w:r>
        <w:t xml:space="preserve"> подлежащих демонтажу</w:t>
      </w:r>
      <w:bookmarkEnd w:id="18"/>
    </w:p>
    <w:p w:rsidR="00372E0D" w:rsidRPr="00E44ED1" w:rsidRDefault="00372E0D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460D76" w:rsidRDefault="003F039A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рамках настоящего тома рассматриваются вопросы демонтажа не действующей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6 кВ.</w:t>
      </w:r>
    </w:p>
    <w:p w:rsidR="00566956" w:rsidRDefault="003F039A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Общая протяженность трассы составляет 4,41 км. Общее направление трассы западное.</w:t>
      </w:r>
    </w:p>
    <w:p w:rsidR="003F039A" w:rsidRDefault="003F039A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Демонтируемая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проходит по ненаселенной местности.</w:t>
      </w:r>
      <w:r w:rsidR="000E484B">
        <w:rPr>
          <w:sz w:val="28"/>
          <w:szCs w:val="28"/>
        </w:rPr>
        <w:t xml:space="preserve"> </w:t>
      </w:r>
      <w:proofErr w:type="gramStart"/>
      <w:r w:rsidR="000E484B">
        <w:rPr>
          <w:sz w:val="28"/>
          <w:szCs w:val="28"/>
        </w:rPr>
        <w:t>Минимал</w:t>
      </w:r>
      <w:r w:rsidR="000E484B">
        <w:rPr>
          <w:sz w:val="28"/>
          <w:szCs w:val="28"/>
        </w:rPr>
        <w:t>ь</w:t>
      </w:r>
      <w:r w:rsidR="000E484B">
        <w:rPr>
          <w:sz w:val="28"/>
          <w:szCs w:val="28"/>
        </w:rPr>
        <w:t>ное</w:t>
      </w:r>
      <w:proofErr w:type="gramEnd"/>
      <w:r w:rsidR="000E484B">
        <w:rPr>
          <w:sz w:val="28"/>
          <w:szCs w:val="28"/>
        </w:rPr>
        <w:t xml:space="preserve"> расстояния до жилой застройки () составляет порядка 6 км.</w:t>
      </w:r>
    </w:p>
    <w:p w:rsidR="003F039A" w:rsidRDefault="003F039A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Начальным пунктом демонтируемой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является концевая опора, установленная с южной стороны. </w:t>
      </w:r>
      <w:r w:rsidR="00AF16F8">
        <w:rPr>
          <w:sz w:val="28"/>
          <w:szCs w:val="28"/>
        </w:rPr>
        <w:t>На всем протяжении трасса проходит п</w:t>
      </w:r>
      <w:r w:rsidR="00AF16F8">
        <w:rPr>
          <w:sz w:val="28"/>
          <w:szCs w:val="28"/>
        </w:rPr>
        <w:t>а</w:t>
      </w:r>
      <w:r w:rsidR="00AF16F8">
        <w:rPr>
          <w:sz w:val="28"/>
          <w:szCs w:val="28"/>
        </w:rPr>
        <w:t xml:space="preserve">раллельно автодороги, пересекая ее в двух местах. </w:t>
      </w:r>
      <w:r>
        <w:rPr>
          <w:sz w:val="28"/>
          <w:szCs w:val="28"/>
        </w:rPr>
        <w:t>Конечным пунктом явл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концевая опора</w:t>
      </w:r>
      <w:r w:rsidR="00AF16F8">
        <w:rPr>
          <w:sz w:val="28"/>
          <w:szCs w:val="28"/>
        </w:rPr>
        <w:t>, установленная с южной стороны.</w:t>
      </w:r>
    </w:p>
    <w:p w:rsidR="00566956" w:rsidRDefault="00AF16F8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Рельеф </w:t>
      </w:r>
      <w:r w:rsidR="00DC0943">
        <w:rPr>
          <w:sz w:val="28"/>
          <w:szCs w:val="28"/>
        </w:rPr>
        <w:t>местности,</w:t>
      </w:r>
      <w:r>
        <w:rPr>
          <w:sz w:val="28"/>
          <w:szCs w:val="28"/>
        </w:rPr>
        <w:t xml:space="preserve"> по которому проходит трасса</w:t>
      </w:r>
      <w:r w:rsidR="00DC09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66681" w:rsidRPr="00A66681">
        <w:rPr>
          <w:sz w:val="28"/>
          <w:szCs w:val="28"/>
        </w:rPr>
        <w:t>низко-среднегорный, сложно расчленённый</w:t>
      </w:r>
      <w:r w:rsidR="00A66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абсолютным перепадом высот </w:t>
      </w:r>
      <w:r w:rsidR="00DC0943">
        <w:rPr>
          <w:sz w:val="28"/>
          <w:szCs w:val="28"/>
        </w:rPr>
        <w:t>от 659,7 до 778,3 м. С противоположной дороге стороны территория прохождения трассы покрыта лесом.</w:t>
      </w:r>
    </w:p>
    <w:p w:rsidR="00566956" w:rsidRDefault="00DC0943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Демонтируемая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6 кВ выполнена на деревянных опорах с деревя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ными пасынками. На переходах через автодорогу установлены повышенные переходные опоры.</w:t>
      </w:r>
      <w:r w:rsidRPr="00DC0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опоры выполнены по типовому проекту 3.407-85. </w:t>
      </w:r>
    </w:p>
    <w:p w:rsidR="00566956" w:rsidRDefault="00C4513C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демонтируемой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установлены следующие типы опор:</w:t>
      </w:r>
    </w:p>
    <w:p w:rsidR="00C4513C" w:rsidRDefault="00C4513C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F11894">
        <w:rPr>
          <w:sz w:val="28"/>
          <w:szCs w:val="28"/>
        </w:rPr>
        <w:t xml:space="preserve">промежуточные </w:t>
      </w:r>
      <w:r w:rsidR="00F11894" w:rsidRPr="00F11894">
        <w:rPr>
          <w:sz w:val="28"/>
          <w:szCs w:val="28"/>
        </w:rPr>
        <w:t>П10-</w:t>
      </w:r>
      <w:r w:rsidR="00F11894">
        <w:rPr>
          <w:sz w:val="28"/>
          <w:szCs w:val="28"/>
        </w:rPr>
        <w:t>4</w:t>
      </w:r>
      <w:r w:rsidR="00F11894" w:rsidRPr="00F11894">
        <w:rPr>
          <w:sz w:val="28"/>
          <w:szCs w:val="28"/>
        </w:rPr>
        <w:t>Д</w:t>
      </w:r>
      <w:r w:rsidR="00F11894">
        <w:rPr>
          <w:sz w:val="28"/>
          <w:szCs w:val="28"/>
        </w:rPr>
        <w:t>Д</w:t>
      </w:r>
      <w:r w:rsidRPr="00F11894">
        <w:rPr>
          <w:sz w:val="28"/>
          <w:szCs w:val="28"/>
        </w:rPr>
        <w:t>;</w:t>
      </w:r>
    </w:p>
    <w:p w:rsidR="00C4513C" w:rsidRPr="00F11894" w:rsidRDefault="00C4513C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промежуточно-</w:t>
      </w:r>
      <w:r w:rsidRPr="00F11894">
        <w:rPr>
          <w:sz w:val="28"/>
          <w:szCs w:val="28"/>
        </w:rPr>
        <w:t xml:space="preserve">угловые </w:t>
      </w:r>
      <w:r w:rsidR="00F11894" w:rsidRPr="00F11894">
        <w:rPr>
          <w:sz w:val="28"/>
          <w:szCs w:val="28"/>
        </w:rPr>
        <w:t>УП10-</w:t>
      </w:r>
      <w:r w:rsidR="00F11894">
        <w:rPr>
          <w:sz w:val="28"/>
          <w:szCs w:val="28"/>
        </w:rPr>
        <w:t>2</w:t>
      </w:r>
      <w:r w:rsidR="00F11894" w:rsidRPr="00F11894">
        <w:rPr>
          <w:sz w:val="28"/>
          <w:szCs w:val="28"/>
        </w:rPr>
        <w:t>Д</w:t>
      </w:r>
      <w:r w:rsidR="00F11894">
        <w:rPr>
          <w:sz w:val="28"/>
          <w:szCs w:val="28"/>
        </w:rPr>
        <w:t>Д</w:t>
      </w:r>
      <w:r w:rsidRPr="00F11894">
        <w:rPr>
          <w:sz w:val="28"/>
          <w:szCs w:val="28"/>
        </w:rPr>
        <w:t>;</w:t>
      </w:r>
    </w:p>
    <w:p w:rsidR="00C4513C" w:rsidRDefault="00C4513C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анекрно-</w:t>
      </w:r>
      <w:r w:rsidRPr="00F11894">
        <w:rPr>
          <w:sz w:val="28"/>
          <w:szCs w:val="28"/>
        </w:rPr>
        <w:t xml:space="preserve">угловые </w:t>
      </w:r>
      <w:r w:rsidR="00F11894" w:rsidRPr="00F11894">
        <w:rPr>
          <w:sz w:val="28"/>
          <w:szCs w:val="28"/>
        </w:rPr>
        <w:t>УА10-</w:t>
      </w:r>
      <w:r w:rsidR="00F11894">
        <w:rPr>
          <w:sz w:val="28"/>
          <w:szCs w:val="28"/>
        </w:rPr>
        <w:t>2</w:t>
      </w:r>
      <w:r w:rsidR="00F11894" w:rsidRPr="00F11894">
        <w:rPr>
          <w:sz w:val="28"/>
          <w:szCs w:val="28"/>
        </w:rPr>
        <w:t>Д</w:t>
      </w:r>
      <w:r w:rsidR="00F11894">
        <w:rPr>
          <w:sz w:val="28"/>
          <w:szCs w:val="28"/>
        </w:rPr>
        <w:t>Д</w:t>
      </w:r>
      <w:r w:rsidRPr="00F11894">
        <w:rPr>
          <w:sz w:val="28"/>
          <w:szCs w:val="28"/>
        </w:rPr>
        <w:t>;</w:t>
      </w:r>
    </w:p>
    <w:p w:rsidR="00F11894" w:rsidRDefault="00F11894" w:rsidP="00F11894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концевая АК10-2ДД;</w:t>
      </w:r>
    </w:p>
    <w:p w:rsidR="00C4513C" w:rsidRDefault="00C4513C" w:rsidP="00C4513C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– анкерные </w:t>
      </w:r>
      <w:r w:rsidRPr="00F11894">
        <w:rPr>
          <w:sz w:val="28"/>
          <w:szCs w:val="28"/>
        </w:rPr>
        <w:t xml:space="preserve">переходные </w:t>
      </w:r>
      <w:r w:rsidR="00F11894" w:rsidRPr="00F11894">
        <w:rPr>
          <w:sz w:val="28"/>
          <w:szCs w:val="28"/>
        </w:rPr>
        <w:t>ПУА10-</w:t>
      </w:r>
      <w:r w:rsidR="0036428F">
        <w:rPr>
          <w:sz w:val="28"/>
          <w:szCs w:val="28"/>
        </w:rPr>
        <w:t>3</w:t>
      </w:r>
      <w:r w:rsidR="00F11894" w:rsidRPr="00F11894">
        <w:rPr>
          <w:sz w:val="28"/>
          <w:szCs w:val="28"/>
        </w:rPr>
        <w:t>ДД</w:t>
      </w:r>
      <w:r w:rsidRPr="00F11894">
        <w:rPr>
          <w:sz w:val="28"/>
          <w:szCs w:val="28"/>
        </w:rPr>
        <w:t>.</w:t>
      </w:r>
    </w:p>
    <w:p w:rsidR="00C4513C" w:rsidRDefault="002A5ED2" w:rsidP="00C4513C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Изоляция выполнена штыревыми (промежуточные опоры) и тарельч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тыми </w:t>
      </w:r>
      <w:r w:rsidR="005504C9">
        <w:rPr>
          <w:sz w:val="28"/>
          <w:szCs w:val="28"/>
        </w:rPr>
        <w:t xml:space="preserve">и штыревыми </w:t>
      </w:r>
      <w:r>
        <w:rPr>
          <w:sz w:val="28"/>
          <w:szCs w:val="28"/>
        </w:rPr>
        <w:t>изоляторами (анкерные и угловые опоры).</w:t>
      </w:r>
    </w:p>
    <w:p w:rsidR="002A5ED2" w:rsidRDefault="002A5ED2" w:rsidP="00C4513C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демонтируемой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подвешен алюминиевый провод марки А120.</w:t>
      </w:r>
    </w:p>
    <w:p w:rsidR="00002493" w:rsidRDefault="00002493" w:rsidP="00C4513C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Перечень демонтируемых материалов и конструкций по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приведен в таблице 3.1.</w:t>
      </w:r>
    </w:p>
    <w:p w:rsidR="00002493" w:rsidRDefault="00002493" w:rsidP="00002493">
      <w:pPr>
        <w:shd w:val="clear" w:color="auto" w:fill="FFFFFF"/>
        <w:spacing w:line="276" w:lineRule="auto"/>
        <w:rPr>
          <w:sz w:val="28"/>
          <w:szCs w:val="28"/>
        </w:rPr>
      </w:pPr>
    </w:p>
    <w:p w:rsidR="00002493" w:rsidRDefault="00002493" w:rsidP="00002493">
      <w:pPr>
        <w:shd w:val="clear" w:color="auto" w:fill="FFFFFF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3.1 – Перечень демонтируемых материалов и конструкций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6345"/>
        <w:gridCol w:w="1701"/>
        <w:gridCol w:w="1524"/>
      </w:tblGrid>
      <w:tr w:rsidR="005D5FB5" w:rsidTr="005D5FB5">
        <w:trPr>
          <w:trHeight w:val="483"/>
        </w:trPr>
        <w:tc>
          <w:tcPr>
            <w:tcW w:w="6345" w:type="dxa"/>
            <w:tcBorders>
              <w:bottom w:val="double" w:sz="4" w:space="0" w:color="auto"/>
            </w:tcBorders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524" w:type="dxa"/>
            <w:tcBorders>
              <w:bottom w:val="double" w:sz="4" w:space="0" w:color="auto"/>
            </w:tcBorders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5D5FB5" w:rsidTr="007E6396">
        <w:trPr>
          <w:trHeight w:val="340"/>
        </w:trPr>
        <w:tc>
          <w:tcPr>
            <w:tcW w:w="6345" w:type="dxa"/>
            <w:tcBorders>
              <w:top w:val="double" w:sz="4" w:space="0" w:color="auto"/>
            </w:tcBorders>
          </w:tcPr>
          <w:p w:rsidR="005D5FB5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Опоры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double" w:sz="4" w:space="0" w:color="auto"/>
            </w:tcBorders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5D5FB5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Провод</w:t>
            </w: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Подвески</w:t>
            </w: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5D5FB5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Штыревые изоляторы</w:t>
            </w: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5D5FB5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Уголок</w:t>
            </w: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5D5FB5" w:rsidRDefault="007D1828" w:rsidP="005D5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стальная</w:t>
            </w: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5D5FB5" w:rsidTr="007E6396">
        <w:trPr>
          <w:trHeight w:val="340"/>
        </w:trPr>
        <w:tc>
          <w:tcPr>
            <w:tcW w:w="6345" w:type="dxa"/>
          </w:tcPr>
          <w:p w:rsidR="005D5FB5" w:rsidRDefault="005D5FB5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5D5FB5" w:rsidRDefault="005D5FB5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  <w:tr w:rsidR="007D1828" w:rsidTr="007E6396">
        <w:trPr>
          <w:trHeight w:val="340"/>
        </w:trPr>
        <w:tc>
          <w:tcPr>
            <w:tcW w:w="6345" w:type="dxa"/>
          </w:tcPr>
          <w:p w:rsidR="007D1828" w:rsidRDefault="007D1828" w:rsidP="005D5FB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7D1828" w:rsidRDefault="007D1828" w:rsidP="005D5F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02493" w:rsidRDefault="00002493" w:rsidP="00002493">
      <w:pPr>
        <w:shd w:val="clear" w:color="auto" w:fill="FFFFFF"/>
        <w:spacing w:line="276" w:lineRule="auto"/>
        <w:rPr>
          <w:sz w:val="28"/>
          <w:szCs w:val="28"/>
        </w:rPr>
      </w:pPr>
    </w:p>
    <w:p w:rsidR="00E51E68" w:rsidRPr="00053CE9" w:rsidRDefault="00E51E68" w:rsidP="00E51E68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53CE9">
        <w:rPr>
          <w:sz w:val="28"/>
          <w:szCs w:val="28"/>
        </w:rPr>
        <w:t>Климатический район согласно СНиП 23-01-99 «Строительная клим</w:t>
      </w:r>
      <w:r w:rsidRPr="00053CE9">
        <w:rPr>
          <w:sz w:val="28"/>
          <w:szCs w:val="28"/>
        </w:rPr>
        <w:t>а</w:t>
      </w:r>
      <w:r w:rsidRPr="00053CE9">
        <w:rPr>
          <w:sz w:val="28"/>
          <w:szCs w:val="28"/>
        </w:rPr>
        <w:t xml:space="preserve">тология» относится к типу 1А. </w:t>
      </w:r>
    </w:p>
    <w:p w:rsidR="00E91F7E" w:rsidRPr="00053CE9" w:rsidRDefault="00053CE9" w:rsidP="00053CE9">
      <w:pPr>
        <w:ind w:firstLine="709"/>
        <w:rPr>
          <w:szCs w:val="24"/>
        </w:rPr>
      </w:pPr>
      <w:r w:rsidRPr="00053CE9">
        <w:rPr>
          <w:sz w:val="28"/>
          <w:szCs w:val="28"/>
        </w:rPr>
        <w:t>Район относится к зоне средней тайги с резко континентальным клим</w:t>
      </w:r>
      <w:r w:rsidRPr="00053CE9">
        <w:rPr>
          <w:sz w:val="28"/>
          <w:szCs w:val="28"/>
        </w:rPr>
        <w:t>а</w:t>
      </w:r>
      <w:r w:rsidRPr="00053CE9">
        <w:rPr>
          <w:sz w:val="28"/>
          <w:szCs w:val="28"/>
        </w:rPr>
        <w:t>том, холодной и продолжительной зимой и коротким жарким летом</w:t>
      </w:r>
      <w:r w:rsidR="00E91F7E" w:rsidRPr="00053CE9">
        <w:rPr>
          <w:sz w:val="28"/>
          <w:szCs w:val="28"/>
        </w:rPr>
        <w:t xml:space="preserve">. Зима начинается в конце сентября и продолжается 6-7 месяцев, средняя месячная температура самого холодного месяца (январь) составляет минус 21,5 </w:t>
      </w:r>
      <w:r w:rsidR="00E91F7E" w:rsidRPr="00053CE9">
        <w:rPr>
          <w:sz w:val="28"/>
          <w:szCs w:val="28"/>
        </w:rPr>
        <w:sym w:font="Symbol" w:char="F0B0"/>
      </w:r>
      <w:r w:rsidR="00E91F7E" w:rsidRPr="00053CE9">
        <w:rPr>
          <w:sz w:val="28"/>
          <w:szCs w:val="28"/>
        </w:rPr>
        <w:t>С.</w:t>
      </w:r>
    </w:p>
    <w:p w:rsidR="00E91F7E" w:rsidRPr="00053CE9" w:rsidRDefault="00E91F7E" w:rsidP="00E91F7E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53CE9">
        <w:rPr>
          <w:sz w:val="28"/>
          <w:szCs w:val="28"/>
        </w:rPr>
        <w:t>Среднемноголетняя годовая температура воздуха составляет минус 4,0 °С. Минимальная температура составляет минут 50 °</w:t>
      </w:r>
      <w:proofErr w:type="gramStart"/>
      <w:r w:rsidRPr="00053CE9">
        <w:rPr>
          <w:sz w:val="28"/>
          <w:szCs w:val="28"/>
        </w:rPr>
        <w:t>С</w:t>
      </w:r>
      <w:proofErr w:type="gramEnd"/>
      <w:r w:rsidRPr="00053CE9">
        <w:rPr>
          <w:sz w:val="28"/>
          <w:szCs w:val="28"/>
        </w:rPr>
        <w:t>, максимальная 34 °С.</w:t>
      </w:r>
    </w:p>
    <w:p w:rsidR="00E91F7E" w:rsidRPr="00053CE9" w:rsidRDefault="00E91F7E" w:rsidP="00E91F7E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53CE9">
        <w:rPr>
          <w:sz w:val="28"/>
          <w:szCs w:val="28"/>
        </w:rPr>
        <w:t>Максимальные скорости ветра достигают 20 м/с, а максимальный п</w:t>
      </w:r>
      <w:r w:rsidRPr="00053CE9">
        <w:rPr>
          <w:sz w:val="28"/>
          <w:szCs w:val="28"/>
        </w:rPr>
        <w:t>о</w:t>
      </w:r>
      <w:r w:rsidRPr="00053CE9">
        <w:rPr>
          <w:sz w:val="28"/>
          <w:szCs w:val="28"/>
        </w:rPr>
        <w:t>рыв ветра составляет 32 м/</w:t>
      </w:r>
      <w:proofErr w:type="gramStart"/>
      <w:r w:rsidRPr="00053CE9">
        <w:rPr>
          <w:sz w:val="28"/>
          <w:szCs w:val="28"/>
        </w:rPr>
        <w:t>с</w:t>
      </w:r>
      <w:proofErr w:type="gramEnd"/>
      <w:r w:rsidRPr="00053CE9">
        <w:rPr>
          <w:sz w:val="28"/>
          <w:szCs w:val="28"/>
        </w:rPr>
        <w:t>.</w:t>
      </w:r>
    </w:p>
    <w:p w:rsidR="00747C1B" w:rsidRPr="00053CE9" w:rsidRDefault="00747C1B" w:rsidP="00747C1B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53CE9">
        <w:rPr>
          <w:sz w:val="28"/>
          <w:szCs w:val="28"/>
        </w:rPr>
        <w:t>Средняя дата появления снега в данном районе наблюдается 27 сентя</w:t>
      </w:r>
      <w:r w:rsidRPr="00053CE9">
        <w:rPr>
          <w:sz w:val="28"/>
          <w:szCs w:val="28"/>
        </w:rPr>
        <w:t>б</w:t>
      </w:r>
      <w:r w:rsidRPr="00053CE9">
        <w:rPr>
          <w:sz w:val="28"/>
          <w:szCs w:val="28"/>
        </w:rPr>
        <w:t>ря, а устойчивый снежный покров устанавливается 8 октября. Сезонное пр</w:t>
      </w:r>
      <w:r w:rsidRPr="00053CE9">
        <w:rPr>
          <w:sz w:val="28"/>
          <w:szCs w:val="28"/>
        </w:rPr>
        <w:t>о</w:t>
      </w:r>
      <w:r w:rsidRPr="00053CE9">
        <w:rPr>
          <w:sz w:val="28"/>
          <w:szCs w:val="28"/>
        </w:rPr>
        <w:t xml:space="preserve">мерзание почвы на водоразделах и склонах обычно составляет 3,5 – </w:t>
      </w:r>
      <w:smartTag w:uri="urn:schemas-microsoft-com:office:smarttags" w:element="metricconverter">
        <w:smartTagPr>
          <w:attr w:name="ProductID" w:val="4 м"/>
        </w:smartTagPr>
        <w:r w:rsidRPr="00053CE9">
          <w:rPr>
            <w:sz w:val="28"/>
            <w:szCs w:val="28"/>
          </w:rPr>
          <w:t>4 м</w:t>
        </w:r>
      </w:smartTag>
      <w:r w:rsidRPr="00053CE9">
        <w:rPr>
          <w:sz w:val="28"/>
          <w:szCs w:val="28"/>
        </w:rPr>
        <w:t xml:space="preserve">. В долинах сезонный мёрзлый слой имеет мощность, как правило, до </w:t>
      </w:r>
      <w:smartTag w:uri="urn:schemas-microsoft-com:office:smarttags" w:element="metricconverter">
        <w:smartTagPr>
          <w:attr w:name="ProductID" w:val="1,5 м"/>
        </w:smartTagPr>
        <w:r w:rsidRPr="00053CE9">
          <w:rPr>
            <w:sz w:val="28"/>
            <w:szCs w:val="28"/>
          </w:rPr>
          <w:t>1,5 м</w:t>
        </w:r>
      </w:smartTag>
      <w:r w:rsidRPr="00053CE9">
        <w:rPr>
          <w:sz w:val="28"/>
          <w:szCs w:val="28"/>
        </w:rPr>
        <w:t xml:space="preserve">, но часто достигает </w:t>
      </w:r>
      <w:smartTag w:uri="urn:schemas-microsoft-com:office:smarttags" w:element="metricconverter">
        <w:smartTagPr>
          <w:attr w:name="ProductID" w:val="4 м"/>
        </w:smartTagPr>
        <w:r w:rsidRPr="00053CE9">
          <w:rPr>
            <w:sz w:val="28"/>
            <w:szCs w:val="28"/>
          </w:rPr>
          <w:t>4 м</w:t>
        </w:r>
      </w:smartTag>
      <w:r w:rsidRPr="00053CE9">
        <w:rPr>
          <w:sz w:val="28"/>
          <w:szCs w:val="28"/>
        </w:rPr>
        <w:t xml:space="preserve"> и более. Продолжительность периода со снежным покр</w:t>
      </w:r>
      <w:r w:rsidRPr="00053CE9">
        <w:rPr>
          <w:sz w:val="28"/>
          <w:szCs w:val="28"/>
        </w:rPr>
        <w:t>о</w:t>
      </w:r>
      <w:r w:rsidRPr="00053CE9">
        <w:rPr>
          <w:sz w:val="28"/>
          <w:szCs w:val="28"/>
        </w:rPr>
        <w:t>вом составляет 236 дней. Наибольшая высота снежного покрова наблюдается в марте – 73-</w:t>
      </w:r>
      <w:smartTag w:uri="urn:schemas-microsoft-com:office:smarttags" w:element="metricconverter">
        <w:smartTagPr>
          <w:attr w:name="ProductID" w:val="83 см"/>
        </w:smartTagPr>
        <w:r w:rsidRPr="00053CE9">
          <w:rPr>
            <w:sz w:val="28"/>
            <w:szCs w:val="28"/>
          </w:rPr>
          <w:t>83 см</w:t>
        </w:r>
      </w:smartTag>
      <w:r w:rsidRPr="00053CE9">
        <w:rPr>
          <w:sz w:val="28"/>
          <w:szCs w:val="28"/>
        </w:rPr>
        <w:t>.</w:t>
      </w:r>
    </w:p>
    <w:p w:rsidR="00747C1B" w:rsidRPr="00053CE9" w:rsidRDefault="00460C09" w:rsidP="00E91F7E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53CE9">
        <w:rPr>
          <w:sz w:val="28"/>
          <w:szCs w:val="28"/>
        </w:rPr>
        <w:t>Согласно СНиП II-7-81* сейсмичность района по карте ОСР-97-В – 5 баллов.</w:t>
      </w:r>
    </w:p>
    <w:p w:rsidR="00372E0D" w:rsidRPr="001A7ABB" w:rsidRDefault="00566956" w:rsidP="00AB6C90">
      <w:pPr>
        <w:pStyle w:val="10"/>
        <w:ind w:left="0" w:firstLine="709"/>
      </w:pPr>
      <w:bookmarkStart w:id="19" w:name="_Toc401757853"/>
      <w:r>
        <w:lastRenderedPageBreak/>
        <w:t>Перечень мероприятий по выведению из эксплуатации</w:t>
      </w:r>
      <w:r w:rsidR="00F873B4">
        <w:t xml:space="preserve"> объекта</w:t>
      </w:r>
      <w:bookmarkEnd w:id="19"/>
    </w:p>
    <w:p w:rsidR="00372E0D" w:rsidRPr="001C71C1" w:rsidRDefault="00372E0D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1C71C1" w:rsidRDefault="00CB492B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как демонтируемая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6 кВ является не действующей и не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ключена к источнику электроснабжения, то никаких мероприятий по ее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ведению из эксплуатации не предусматривается.</w:t>
      </w:r>
    </w:p>
    <w:p w:rsidR="001818EE" w:rsidRPr="001C71C1" w:rsidRDefault="001818EE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Перед началом демонтажных работ необходимо выполнить обследов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ние общего технического состояния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при котором уточняются объемно-планировочные параметры и размеры объекта и выявление аварийных учас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ков.</w:t>
      </w:r>
    </w:p>
    <w:p w:rsidR="00B9289B" w:rsidRPr="00B9289B" w:rsidRDefault="00F873B4" w:rsidP="00AB6C90">
      <w:pPr>
        <w:pStyle w:val="10"/>
        <w:ind w:left="0" w:firstLine="709"/>
      </w:pPr>
      <w:bookmarkStart w:id="20" w:name="_Toc401757854"/>
      <w:r>
        <w:lastRenderedPageBreak/>
        <w:t>Перечень мероприятий по обеспечению защиты ликвидируемых объектов от проникновения людей и животных в опасную зону и защите зеленых насаждений</w:t>
      </w:r>
      <w:bookmarkEnd w:id="20"/>
    </w:p>
    <w:p w:rsidR="00B9289B" w:rsidRPr="00F873B4" w:rsidRDefault="00B9289B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1818EE" w:rsidRDefault="001818EE" w:rsidP="00AD2F77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F619E">
        <w:rPr>
          <w:sz w:val="28"/>
          <w:szCs w:val="28"/>
        </w:rPr>
        <w:t>Для предотвращения проникновения посторонних людей и животных на площадку ведения демонтажных работ необходимо выполнить временное ограждение и организовать визуальное наблюдение за площадкой.</w:t>
      </w:r>
    </w:p>
    <w:p w:rsidR="00AD2F77" w:rsidRPr="00923996" w:rsidRDefault="00923996" w:rsidP="00AD2F77">
      <w:pPr>
        <w:shd w:val="clear" w:color="auto" w:fill="FFFFFF"/>
        <w:spacing w:line="276" w:lineRule="auto"/>
        <w:ind w:firstLine="709"/>
        <w:rPr>
          <w:color w:val="FF0000"/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</w:t>
      </w:r>
      <w:r w:rsidRPr="00923996">
        <w:rPr>
          <w:spacing w:val="-4"/>
          <w:sz w:val="28"/>
          <w:szCs w:val="28"/>
        </w:rPr>
        <w:t>огласно СНиП 12-03-2001</w:t>
      </w:r>
      <w:r>
        <w:rPr>
          <w:spacing w:val="-4"/>
          <w:sz w:val="28"/>
          <w:szCs w:val="28"/>
        </w:rPr>
        <w:t xml:space="preserve"> о</w:t>
      </w:r>
      <w:r w:rsidR="00AD2F77" w:rsidRPr="00923996">
        <w:rPr>
          <w:spacing w:val="-4"/>
          <w:sz w:val="28"/>
          <w:szCs w:val="28"/>
        </w:rPr>
        <w:t>граждение опасных зон устанавливается за пределами опасной зоны работы строительных механизмов и зоны обрушения.</w:t>
      </w:r>
    </w:p>
    <w:p w:rsidR="00AD2F77" w:rsidRPr="000F619E" w:rsidRDefault="00AD2F77" w:rsidP="00AD2F77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F619E">
        <w:rPr>
          <w:sz w:val="28"/>
          <w:szCs w:val="28"/>
        </w:rPr>
        <w:t xml:space="preserve">Для предупреждения людей об опасности </w:t>
      </w:r>
      <w:r w:rsidR="000F619E" w:rsidRPr="000F619E">
        <w:rPr>
          <w:sz w:val="28"/>
          <w:szCs w:val="28"/>
        </w:rPr>
        <w:t>выполняется установка</w:t>
      </w:r>
      <w:r w:rsidRPr="000F619E">
        <w:rPr>
          <w:sz w:val="28"/>
          <w:szCs w:val="28"/>
        </w:rPr>
        <w:t xml:space="preserve"> пр</w:t>
      </w:r>
      <w:r w:rsidRPr="000F619E">
        <w:rPr>
          <w:sz w:val="28"/>
          <w:szCs w:val="28"/>
        </w:rPr>
        <w:t>е</w:t>
      </w:r>
      <w:r w:rsidRPr="000F619E">
        <w:rPr>
          <w:sz w:val="28"/>
          <w:szCs w:val="28"/>
        </w:rPr>
        <w:t>дупредитель</w:t>
      </w:r>
      <w:r w:rsidR="00F94D80">
        <w:rPr>
          <w:sz w:val="28"/>
          <w:szCs w:val="28"/>
        </w:rPr>
        <w:t>ных надписей и указателей.</w:t>
      </w:r>
    </w:p>
    <w:p w:rsidR="00AD2F77" w:rsidRPr="000F619E" w:rsidRDefault="00AD2F77" w:rsidP="00AD2F77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F619E">
        <w:rPr>
          <w:sz w:val="28"/>
          <w:szCs w:val="28"/>
        </w:rPr>
        <w:t>В непосредственной близости от сносимых сооружений нет деревьев или кустарников требующих устройство защитного ограждения.</w:t>
      </w:r>
    </w:p>
    <w:p w:rsidR="00B9289B" w:rsidRPr="00AD2F77" w:rsidRDefault="00B9289B" w:rsidP="00F873B4">
      <w:pPr>
        <w:shd w:val="clear" w:color="auto" w:fill="FFFFFF"/>
        <w:spacing w:line="276" w:lineRule="auto"/>
        <w:ind w:firstLine="709"/>
        <w:rPr>
          <w:color w:val="FF0000"/>
          <w:sz w:val="28"/>
          <w:szCs w:val="28"/>
        </w:rPr>
      </w:pPr>
    </w:p>
    <w:p w:rsid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873B4" w:rsidRPr="00F873B4" w:rsidRDefault="00F873B4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3F5872" w:rsidRPr="00F873B4" w:rsidRDefault="003F5872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3F5872" w:rsidRPr="00F873B4" w:rsidRDefault="003F5872" w:rsidP="00F873B4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F27671" w:rsidRPr="002C22D2" w:rsidRDefault="00F873B4" w:rsidP="00AB6C90">
      <w:pPr>
        <w:pStyle w:val="10"/>
        <w:ind w:left="0" w:firstLine="709"/>
      </w:pPr>
      <w:bookmarkStart w:id="21" w:name="_Toc401757855"/>
      <w:r>
        <w:lastRenderedPageBreak/>
        <w:t>Описание и обоснование принятого метода демонтажа</w:t>
      </w:r>
      <w:bookmarkEnd w:id="21"/>
    </w:p>
    <w:p w:rsidR="00F27671" w:rsidRDefault="00F27671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C3377E" w:rsidRDefault="00B24670" w:rsidP="001818EE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Демонтаж конструкций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выполняется методом поэлементной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борки. Демонтаж опор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выполняется укрупненными блоками</w:t>
      </w:r>
      <w:r w:rsidR="009F56C4">
        <w:rPr>
          <w:sz w:val="28"/>
          <w:szCs w:val="28"/>
        </w:rPr>
        <w:t xml:space="preserve"> сверху вниз</w:t>
      </w:r>
      <w:r>
        <w:rPr>
          <w:sz w:val="28"/>
          <w:szCs w:val="28"/>
        </w:rPr>
        <w:t>.</w:t>
      </w:r>
    </w:p>
    <w:p w:rsidR="001818EE" w:rsidRDefault="001818EE" w:rsidP="001818EE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1818EE">
        <w:rPr>
          <w:sz w:val="28"/>
          <w:szCs w:val="28"/>
        </w:rPr>
        <w:t>Производство работ по демонтажу должно осуществляться по разраб</w:t>
      </w:r>
      <w:r w:rsidRPr="001818EE">
        <w:rPr>
          <w:sz w:val="28"/>
          <w:szCs w:val="28"/>
        </w:rPr>
        <w:t>о</w:t>
      </w:r>
      <w:r w:rsidRPr="001818EE">
        <w:rPr>
          <w:sz w:val="28"/>
          <w:szCs w:val="28"/>
        </w:rPr>
        <w:t xml:space="preserve">танному </w:t>
      </w:r>
      <w:r>
        <w:rPr>
          <w:sz w:val="28"/>
          <w:szCs w:val="28"/>
        </w:rPr>
        <w:t xml:space="preserve">проекту производства работ (ППР) </w:t>
      </w:r>
      <w:r w:rsidRPr="001818EE">
        <w:rPr>
          <w:sz w:val="28"/>
          <w:szCs w:val="28"/>
        </w:rPr>
        <w:t>в соответствии с актом обслед</w:t>
      </w:r>
      <w:r w:rsidRPr="001818EE">
        <w:rPr>
          <w:sz w:val="28"/>
          <w:szCs w:val="28"/>
        </w:rPr>
        <w:t>о</w:t>
      </w:r>
      <w:r w:rsidRPr="001818EE">
        <w:rPr>
          <w:sz w:val="28"/>
          <w:szCs w:val="28"/>
        </w:rPr>
        <w:t>вания.</w:t>
      </w:r>
    </w:p>
    <w:p w:rsidR="000712E8" w:rsidRDefault="000712E8" w:rsidP="000712E8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0712E8">
        <w:rPr>
          <w:sz w:val="28"/>
          <w:szCs w:val="28"/>
        </w:rPr>
        <w:t>Для производства работ по сносу зданий и сооружений должны быть привлечены</w:t>
      </w:r>
      <w:r>
        <w:rPr>
          <w:sz w:val="28"/>
          <w:szCs w:val="28"/>
        </w:rPr>
        <w:t xml:space="preserve"> </w:t>
      </w:r>
      <w:r w:rsidRPr="000712E8">
        <w:rPr>
          <w:sz w:val="28"/>
          <w:szCs w:val="28"/>
        </w:rPr>
        <w:t>специализированные организации, имеющие лицензию на право производства</w:t>
      </w:r>
      <w:r>
        <w:rPr>
          <w:sz w:val="28"/>
          <w:szCs w:val="28"/>
        </w:rPr>
        <w:t xml:space="preserve"> </w:t>
      </w:r>
      <w:r w:rsidRPr="000712E8">
        <w:rPr>
          <w:sz w:val="28"/>
          <w:szCs w:val="28"/>
        </w:rPr>
        <w:t>соответствующих видов работ.</w:t>
      </w:r>
    </w:p>
    <w:p w:rsidR="00C92456" w:rsidRPr="001818EE" w:rsidRDefault="00C92456" w:rsidP="000712E8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Демонтажные работы должны выполняться в четкой последовательн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выполнения работ, обратной последовательности монтажных работ.</w:t>
      </w:r>
    </w:p>
    <w:p w:rsidR="00F873B4" w:rsidRPr="00061ABA" w:rsidRDefault="009F56C4" w:rsidP="00AB6C90">
      <w:pPr>
        <w:shd w:val="clear" w:color="auto" w:fill="FFFFFF"/>
        <w:spacing w:line="276" w:lineRule="auto"/>
        <w:ind w:firstLine="709"/>
        <w:rPr>
          <w:spacing w:val="-6"/>
          <w:sz w:val="28"/>
          <w:szCs w:val="28"/>
        </w:rPr>
      </w:pPr>
      <w:r w:rsidRPr="00061ABA">
        <w:rPr>
          <w:spacing w:val="-6"/>
          <w:sz w:val="28"/>
          <w:szCs w:val="28"/>
        </w:rPr>
        <w:t xml:space="preserve">Работы по демонтажу </w:t>
      </w:r>
      <w:proofErr w:type="gramStart"/>
      <w:r w:rsidRPr="00061ABA">
        <w:rPr>
          <w:spacing w:val="-6"/>
          <w:sz w:val="28"/>
          <w:szCs w:val="28"/>
        </w:rPr>
        <w:t>ВЛ</w:t>
      </w:r>
      <w:proofErr w:type="gramEnd"/>
      <w:r w:rsidRPr="00061ABA">
        <w:rPr>
          <w:spacing w:val="-6"/>
          <w:sz w:val="28"/>
          <w:szCs w:val="28"/>
        </w:rPr>
        <w:t xml:space="preserve"> выполняются в следующ</w:t>
      </w:r>
      <w:r w:rsidR="00061ABA" w:rsidRPr="00061ABA">
        <w:rPr>
          <w:spacing w:val="-6"/>
          <w:sz w:val="28"/>
          <w:szCs w:val="28"/>
        </w:rPr>
        <w:t>ей</w:t>
      </w:r>
      <w:r w:rsidRPr="00061ABA">
        <w:rPr>
          <w:spacing w:val="-6"/>
          <w:sz w:val="28"/>
          <w:szCs w:val="28"/>
        </w:rPr>
        <w:t xml:space="preserve"> </w:t>
      </w:r>
      <w:r w:rsidR="00061ABA" w:rsidRPr="00061ABA">
        <w:rPr>
          <w:spacing w:val="-6"/>
          <w:sz w:val="28"/>
          <w:szCs w:val="28"/>
        </w:rPr>
        <w:t>последовательности</w:t>
      </w:r>
      <w:r w:rsidRPr="00061ABA">
        <w:rPr>
          <w:spacing w:val="-6"/>
          <w:sz w:val="28"/>
          <w:szCs w:val="28"/>
        </w:rPr>
        <w:t>:</w:t>
      </w:r>
    </w:p>
    <w:p w:rsidR="009F56C4" w:rsidRDefault="009F56C4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C11BD2">
        <w:rPr>
          <w:sz w:val="28"/>
          <w:szCs w:val="28"/>
        </w:rPr>
        <w:t>опускание проводов с промежуточных опор;</w:t>
      </w:r>
    </w:p>
    <w:p w:rsidR="00C11BD2" w:rsidRDefault="00C11BD2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опускание проводов с анкерно-угловых, промежуточных угловых и концевых опор;</w:t>
      </w:r>
    </w:p>
    <w:p w:rsidR="00C11BD2" w:rsidRDefault="00C11BD2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разбор и складирование натяжных гирлянд изоляторов;</w:t>
      </w:r>
    </w:p>
    <w:p w:rsidR="00C11BD2" w:rsidRDefault="00C11BD2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смотка провода на деревянные барабаны по земле;</w:t>
      </w:r>
    </w:p>
    <w:p w:rsidR="00FF13F8" w:rsidRDefault="00FF13F8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выполнение ограждений и организация наблюдения за площадкой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дения работ;</w:t>
      </w:r>
    </w:p>
    <w:p w:rsidR="00501E51" w:rsidRDefault="00C11BD2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демонтаж опор</w:t>
      </w:r>
      <w:r w:rsidR="00FF13F8">
        <w:rPr>
          <w:sz w:val="28"/>
          <w:szCs w:val="28"/>
        </w:rPr>
        <w:t xml:space="preserve"> целиком: разработка котлованов вокруг стоек, извл</w:t>
      </w:r>
      <w:r w:rsidR="00FF13F8">
        <w:rPr>
          <w:sz w:val="28"/>
          <w:szCs w:val="28"/>
        </w:rPr>
        <w:t>е</w:t>
      </w:r>
      <w:r w:rsidR="00FF13F8">
        <w:rPr>
          <w:sz w:val="28"/>
          <w:szCs w:val="28"/>
        </w:rPr>
        <w:t>чение и укладка на трассе</w:t>
      </w:r>
      <w:r w:rsidR="00501E51">
        <w:rPr>
          <w:sz w:val="28"/>
          <w:szCs w:val="28"/>
        </w:rPr>
        <w:t>;</w:t>
      </w:r>
    </w:p>
    <w:p w:rsidR="00C11BD2" w:rsidRDefault="00501E51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демонтаж заземляющих контуров</w:t>
      </w:r>
      <w:r w:rsidR="006017F1">
        <w:rPr>
          <w:sz w:val="28"/>
          <w:szCs w:val="28"/>
        </w:rPr>
        <w:t xml:space="preserve"> (при наличии)</w:t>
      </w:r>
      <w:r w:rsidR="00FF13F8">
        <w:rPr>
          <w:sz w:val="28"/>
          <w:szCs w:val="28"/>
        </w:rPr>
        <w:t>.</w:t>
      </w:r>
    </w:p>
    <w:p w:rsidR="007459CD" w:rsidRDefault="007459CD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Демонтируемые конструкции складируются на временных площадках в пределах границ отвода земли.</w:t>
      </w:r>
    </w:p>
    <w:p w:rsidR="00FF13F8" w:rsidRDefault="005D4E70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окончанию демонтажных работ осуществляется осмотр демо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тируемых конструкций </w:t>
      </w:r>
      <w:r w:rsidR="0011304A">
        <w:rPr>
          <w:sz w:val="28"/>
          <w:szCs w:val="28"/>
        </w:rPr>
        <w:t>заказчиком,</w:t>
      </w:r>
      <w:r>
        <w:rPr>
          <w:sz w:val="28"/>
          <w:szCs w:val="28"/>
        </w:rPr>
        <w:t xml:space="preserve"> после чего принимается решение об ут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лизации</w:t>
      </w:r>
      <w:r w:rsidR="0011304A">
        <w:rPr>
          <w:sz w:val="28"/>
          <w:szCs w:val="28"/>
        </w:rPr>
        <w:t xml:space="preserve"> или перевозки пригодных для дальнейшего использования ко</w:t>
      </w:r>
      <w:r w:rsidR="0011304A">
        <w:rPr>
          <w:sz w:val="28"/>
          <w:szCs w:val="28"/>
        </w:rPr>
        <w:t>н</w:t>
      </w:r>
      <w:r w:rsidR="0011304A">
        <w:rPr>
          <w:sz w:val="28"/>
          <w:szCs w:val="28"/>
        </w:rPr>
        <w:t>струкций на склад заказчика.</w:t>
      </w:r>
    </w:p>
    <w:p w:rsidR="00F873B4" w:rsidRDefault="007459CD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7459CD">
        <w:rPr>
          <w:sz w:val="28"/>
          <w:szCs w:val="28"/>
        </w:rPr>
        <w:t>Вывоз демонтированных конструкций и строительного мусора, обр</w:t>
      </w:r>
      <w:r w:rsidRPr="007459CD">
        <w:rPr>
          <w:sz w:val="28"/>
          <w:szCs w:val="28"/>
        </w:rPr>
        <w:t>а</w:t>
      </w:r>
      <w:r w:rsidRPr="007459CD">
        <w:rPr>
          <w:sz w:val="28"/>
          <w:szCs w:val="28"/>
        </w:rPr>
        <w:t>зующегося при разборке сооружений, осуществлять автомобильным тран</w:t>
      </w:r>
      <w:r w:rsidRPr="007459CD">
        <w:rPr>
          <w:sz w:val="28"/>
          <w:szCs w:val="28"/>
        </w:rPr>
        <w:t>с</w:t>
      </w:r>
      <w:r w:rsidRPr="007459CD">
        <w:rPr>
          <w:sz w:val="28"/>
          <w:szCs w:val="28"/>
        </w:rPr>
        <w:t>портом на полигон твердых отходов по талонам на строительный мусор или на переработку.</w:t>
      </w:r>
    </w:p>
    <w:p w:rsidR="00F873B4" w:rsidRDefault="004364EE" w:rsidP="00AB6C90">
      <w:pPr>
        <w:shd w:val="clear" w:color="auto" w:fill="FFFFFF"/>
        <w:spacing w:line="276" w:lineRule="auto"/>
        <w:ind w:firstLine="709"/>
        <w:rPr>
          <w:color w:val="FF0000"/>
          <w:sz w:val="28"/>
          <w:szCs w:val="28"/>
        </w:rPr>
      </w:pPr>
      <w:r>
        <w:rPr>
          <w:sz w:val="28"/>
          <w:szCs w:val="28"/>
        </w:rPr>
        <w:t>План</w:t>
      </w:r>
      <w:r w:rsidR="007459CD">
        <w:rPr>
          <w:sz w:val="28"/>
          <w:szCs w:val="28"/>
        </w:rPr>
        <w:t xml:space="preserve"> расположения полигонов отходов, временных и постоянных складов и транспортировки демонтируемых материалов и конструкций смо</w:t>
      </w:r>
      <w:r w:rsidR="007459CD">
        <w:rPr>
          <w:sz w:val="28"/>
          <w:szCs w:val="28"/>
        </w:rPr>
        <w:t>т</w:t>
      </w:r>
      <w:r w:rsidR="007459CD">
        <w:rPr>
          <w:sz w:val="28"/>
          <w:szCs w:val="28"/>
        </w:rPr>
        <w:t>ри на листе</w:t>
      </w:r>
      <w:r w:rsidR="007459CD" w:rsidRPr="007459CD">
        <w:rPr>
          <w:color w:val="FF0000"/>
          <w:sz w:val="28"/>
          <w:szCs w:val="28"/>
        </w:rPr>
        <w:t>.</w:t>
      </w:r>
    </w:p>
    <w:p w:rsidR="007A655A" w:rsidRDefault="007A655A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7A655A">
        <w:rPr>
          <w:sz w:val="28"/>
          <w:szCs w:val="28"/>
        </w:rPr>
        <w:t xml:space="preserve">Транспортную схему </w:t>
      </w:r>
      <w:r w:rsidR="003017FA">
        <w:rPr>
          <w:sz w:val="28"/>
          <w:szCs w:val="28"/>
        </w:rPr>
        <w:t>перевозки</w:t>
      </w:r>
      <w:r w:rsidRPr="007A655A">
        <w:rPr>
          <w:sz w:val="28"/>
          <w:szCs w:val="28"/>
        </w:rPr>
        <w:t xml:space="preserve"> материалов и конструкций смотри на листе</w:t>
      </w:r>
      <w:r>
        <w:rPr>
          <w:color w:val="FF0000"/>
          <w:sz w:val="28"/>
          <w:szCs w:val="28"/>
        </w:rPr>
        <w:t>.</w:t>
      </w:r>
    </w:p>
    <w:p w:rsidR="00F873B4" w:rsidRPr="001C71C1" w:rsidRDefault="00F873B4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B9289B" w:rsidRPr="002671AA" w:rsidRDefault="009C767A" w:rsidP="00AB6C90">
      <w:pPr>
        <w:pStyle w:val="10"/>
        <w:ind w:left="0" w:firstLine="709"/>
      </w:pPr>
      <w:bookmarkStart w:id="22" w:name="_Toc401757856"/>
      <w:r>
        <w:lastRenderedPageBreak/>
        <w:t>Расчет и обоснование размеров зон развала и опасных зон</w:t>
      </w:r>
      <w:bookmarkEnd w:id="22"/>
    </w:p>
    <w:p w:rsidR="00B9289B" w:rsidRPr="0072245A" w:rsidRDefault="00B9289B" w:rsidP="0072245A">
      <w:pPr>
        <w:spacing w:line="276" w:lineRule="auto"/>
        <w:ind w:firstLine="709"/>
        <w:rPr>
          <w:sz w:val="28"/>
          <w:szCs w:val="28"/>
        </w:rPr>
      </w:pPr>
    </w:p>
    <w:p w:rsidR="008A1FB4" w:rsidRDefault="00FB0549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Расчет опасных зон выполнено </w:t>
      </w:r>
      <w:proofErr w:type="gramStart"/>
      <w:r>
        <w:rPr>
          <w:sz w:val="28"/>
          <w:szCs w:val="28"/>
        </w:rPr>
        <w:t>согласно приложения</w:t>
      </w:r>
      <w:proofErr w:type="gramEnd"/>
      <w:r>
        <w:rPr>
          <w:sz w:val="28"/>
          <w:szCs w:val="28"/>
        </w:rPr>
        <w:t xml:space="preserve"> Г СНиП 12-03-2001 «Безопасность труда в строительстве. </w:t>
      </w:r>
      <w:r w:rsidR="00CD661E">
        <w:rPr>
          <w:sz w:val="28"/>
          <w:szCs w:val="28"/>
        </w:rPr>
        <w:t xml:space="preserve">Часть 1. </w:t>
      </w:r>
      <w:r>
        <w:rPr>
          <w:sz w:val="28"/>
          <w:szCs w:val="28"/>
        </w:rPr>
        <w:t>Общие положения».</w:t>
      </w:r>
    </w:p>
    <w:p w:rsidR="00FB0549" w:rsidRDefault="00FB0549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Зона развала может образовываться в случае непредвиденного обруш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объекта в какую-либо сторону. Зона развала принимается равной высоте опоры и изменяется от 9,4 до</w:t>
      </w:r>
      <w:r w:rsidR="008B0D08">
        <w:rPr>
          <w:sz w:val="28"/>
          <w:szCs w:val="28"/>
        </w:rPr>
        <w:t>1</w:t>
      </w:r>
      <w:r w:rsidR="007F44E0">
        <w:rPr>
          <w:sz w:val="28"/>
          <w:szCs w:val="28"/>
        </w:rPr>
        <w:t>7,1</w:t>
      </w:r>
      <w:r w:rsidR="008B0D08">
        <w:rPr>
          <w:sz w:val="28"/>
          <w:szCs w:val="28"/>
        </w:rPr>
        <w:t xml:space="preserve"> м.</w:t>
      </w:r>
    </w:p>
    <w:p w:rsidR="009C767A" w:rsidRPr="000C5F05" w:rsidRDefault="00CD661E" w:rsidP="005503E5">
      <w:pPr>
        <w:spacing w:line="276" w:lineRule="auto"/>
        <w:ind w:firstLine="709"/>
        <w:rPr>
          <w:spacing w:val="-2"/>
          <w:sz w:val="28"/>
          <w:szCs w:val="28"/>
        </w:rPr>
      </w:pPr>
      <w:r w:rsidRPr="000C5F05">
        <w:rPr>
          <w:spacing w:val="-2"/>
          <w:sz w:val="28"/>
          <w:szCs w:val="28"/>
        </w:rPr>
        <w:t>Граница опасной зоны в месте, над которым происходит перемещение грузов подъемными кранами, принимается от крайней точки горизонтальной проекции наружного наименьшего габарита перемещаемого груза с прибавл</w:t>
      </w:r>
      <w:r w:rsidRPr="000C5F05">
        <w:rPr>
          <w:spacing w:val="-2"/>
          <w:sz w:val="28"/>
          <w:szCs w:val="28"/>
        </w:rPr>
        <w:t>е</w:t>
      </w:r>
      <w:r w:rsidRPr="000C5F05">
        <w:rPr>
          <w:spacing w:val="-2"/>
          <w:sz w:val="28"/>
          <w:szCs w:val="28"/>
        </w:rPr>
        <w:t>нием наибольшего габаритного размера перемещаемого груза и минимального расстояния отлета груза при его падении.</w:t>
      </w:r>
      <w:r w:rsidR="00C40174" w:rsidRPr="000C5F05">
        <w:rPr>
          <w:spacing w:val="-2"/>
          <w:sz w:val="28"/>
          <w:szCs w:val="28"/>
        </w:rPr>
        <w:t xml:space="preserve"> Граница опасной зоны при демонт</w:t>
      </w:r>
      <w:r w:rsidR="00C40174" w:rsidRPr="000C5F05">
        <w:rPr>
          <w:spacing w:val="-2"/>
          <w:sz w:val="28"/>
          <w:szCs w:val="28"/>
        </w:rPr>
        <w:t>а</w:t>
      </w:r>
      <w:r w:rsidR="00C40174" w:rsidRPr="000C5F05">
        <w:rPr>
          <w:spacing w:val="-2"/>
          <w:sz w:val="28"/>
          <w:szCs w:val="28"/>
        </w:rPr>
        <w:t>же опор определена для опоры с наибольшими габаритными размерами.</w:t>
      </w:r>
    </w:p>
    <w:p w:rsidR="009C767A" w:rsidRDefault="00EA065A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Размер опасной зоны</w:t>
      </w:r>
      <w:r w:rsidR="00901FD7">
        <w:rPr>
          <w:sz w:val="28"/>
          <w:szCs w:val="28"/>
        </w:rPr>
        <w:t xml:space="preserve"> при работе краном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:</w:t>
      </w:r>
    </w:p>
    <w:p w:rsidR="00EA065A" w:rsidRDefault="00EA065A" w:rsidP="00EA065A">
      <w:pPr>
        <w:spacing w:line="276" w:lineRule="auto"/>
        <w:rPr>
          <w:sz w:val="28"/>
          <w:szCs w:val="28"/>
        </w:rPr>
      </w:pPr>
    </w:p>
    <w:p w:rsidR="00EA065A" w:rsidRDefault="00504446" w:rsidP="00EA065A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оз.к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=15+0,5∙19,1+4=28,6</m:t>
          </m:r>
        </m:oMath>
      </m:oMathPara>
    </w:p>
    <w:p w:rsidR="00EA065A" w:rsidRDefault="00EA065A" w:rsidP="00EA065A">
      <w:pPr>
        <w:spacing w:line="276" w:lineRule="auto"/>
        <w:rPr>
          <w:sz w:val="28"/>
          <w:szCs w:val="28"/>
        </w:rPr>
      </w:pPr>
    </w:p>
    <w:p w:rsidR="009C767A" w:rsidRDefault="007F44E0" w:rsidP="007F44E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>
        <w:rPr>
          <w:sz w:val="28"/>
          <w:szCs w:val="28"/>
        </w:rPr>
        <w:t xml:space="preserve"> – радиус действия крана, м;</w:t>
      </w:r>
    </w:p>
    <w:p w:rsidR="007F44E0" w:rsidRDefault="00504446" w:rsidP="007F44E0">
      <w:pPr>
        <w:spacing w:line="276" w:lineRule="auto"/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="007F44E0">
        <w:rPr>
          <w:sz w:val="28"/>
          <w:szCs w:val="28"/>
        </w:rPr>
        <w:t xml:space="preserve"> – максимальный габарит груза, </w:t>
      </w:r>
      <w:proofErr w:type="gramStart"/>
      <w:r w:rsidR="007F44E0">
        <w:rPr>
          <w:sz w:val="28"/>
          <w:szCs w:val="28"/>
        </w:rPr>
        <w:t>м</w:t>
      </w:r>
      <w:proofErr w:type="gramEnd"/>
      <w:r w:rsidR="007F44E0">
        <w:rPr>
          <w:sz w:val="28"/>
          <w:szCs w:val="28"/>
        </w:rPr>
        <w:t>, принят по наиболее высокой опоре;</w:t>
      </w:r>
    </w:p>
    <w:p w:rsidR="007F44E0" w:rsidRDefault="007F44E0" w:rsidP="007F44E0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>
        <w:rPr>
          <w:sz w:val="28"/>
          <w:szCs w:val="28"/>
        </w:rPr>
        <w:t xml:space="preserve"> – </w:t>
      </w:r>
      <w:r w:rsidR="00256A33">
        <w:rPr>
          <w:sz w:val="28"/>
          <w:szCs w:val="28"/>
        </w:rPr>
        <w:t xml:space="preserve">минимальное расстояние отлета груза перемещаемого краном, </w:t>
      </w:r>
      <w:proofErr w:type="gramStart"/>
      <w:r w:rsidR="00256A33">
        <w:rPr>
          <w:sz w:val="28"/>
          <w:szCs w:val="28"/>
        </w:rPr>
        <w:t>м</w:t>
      </w:r>
      <w:proofErr w:type="gramEnd"/>
      <w:r w:rsidR="00256A33">
        <w:rPr>
          <w:sz w:val="28"/>
          <w:szCs w:val="28"/>
        </w:rPr>
        <w:t xml:space="preserve">, принято по таблице Г.1 СНиП 12-03-2001 для высоты возможного падения предмета до 10 м. </w:t>
      </w:r>
    </w:p>
    <w:p w:rsidR="009C767A" w:rsidRDefault="00901FD7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Граница опасной зоны при работе экскаватором определяется в 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лах 5 метров.</w:t>
      </w:r>
    </w:p>
    <w:p w:rsidR="00901FD7" w:rsidRDefault="00901FD7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Размер опасной зоны при работе экскаватором,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:</w:t>
      </w:r>
    </w:p>
    <w:p w:rsidR="009C767A" w:rsidRDefault="009C767A" w:rsidP="005503E5">
      <w:pPr>
        <w:spacing w:line="276" w:lineRule="auto"/>
        <w:ind w:firstLine="709"/>
        <w:rPr>
          <w:sz w:val="28"/>
          <w:szCs w:val="28"/>
        </w:rPr>
      </w:pPr>
    </w:p>
    <w:p w:rsidR="00901FD7" w:rsidRDefault="00504446" w:rsidP="00901FD7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оз.э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+5=9+5=14</m:t>
          </m:r>
        </m:oMath>
      </m:oMathPara>
    </w:p>
    <w:p w:rsidR="00901FD7" w:rsidRDefault="00901FD7" w:rsidP="00901FD7">
      <w:pPr>
        <w:spacing w:line="276" w:lineRule="auto"/>
        <w:rPr>
          <w:sz w:val="28"/>
          <w:szCs w:val="28"/>
        </w:rPr>
      </w:pPr>
    </w:p>
    <w:p w:rsidR="009C767A" w:rsidRDefault="00901FD7" w:rsidP="00F0563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– радиус действия экскаватора,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.</w:t>
      </w:r>
    </w:p>
    <w:p w:rsidR="009C767A" w:rsidRDefault="00F05639" w:rsidP="005503E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ведении работ опасная зона обозначается знаками безопасности и надписями установленной формы в соответствии с требованиями ГОСТ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12.4.026-2001. Проход посторонних в опасную зону недопустим и должен быть исключен.</w:t>
      </w:r>
    </w:p>
    <w:p w:rsidR="009C767A" w:rsidRPr="005503E5" w:rsidRDefault="009C767A" w:rsidP="005503E5">
      <w:pPr>
        <w:spacing w:line="276" w:lineRule="auto"/>
        <w:ind w:firstLine="709"/>
        <w:rPr>
          <w:sz w:val="28"/>
          <w:szCs w:val="28"/>
        </w:rPr>
      </w:pPr>
    </w:p>
    <w:p w:rsidR="00B9289B" w:rsidRPr="001C71C1" w:rsidRDefault="00B9289B" w:rsidP="001C71C1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B9289B" w:rsidRPr="00FF7118" w:rsidRDefault="009C767A" w:rsidP="00AB6C90">
      <w:pPr>
        <w:pStyle w:val="10"/>
        <w:ind w:left="0" w:firstLine="709"/>
      </w:pPr>
      <w:bookmarkStart w:id="23" w:name="_Toc401757857"/>
      <w:r>
        <w:lastRenderedPageBreak/>
        <w:t>Оценка вероятности повреждения при демонтаже инженерной инфраструктуры</w:t>
      </w:r>
      <w:bookmarkEnd w:id="23"/>
    </w:p>
    <w:p w:rsidR="00B9289B" w:rsidRPr="00BF1DB2" w:rsidRDefault="00B9289B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B9289B" w:rsidRPr="00BF1DB2" w:rsidRDefault="00F34E07" w:rsidP="00AB6C90">
      <w:pPr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 xml:space="preserve">Так как вблизи демонтируемой </w:t>
      </w:r>
      <w:proofErr w:type="gramStart"/>
      <w:r w:rsidRPr="00BF1DB2">
        <w:rPr>
          <w:sz w:val="28"/>
          <w:szCs w:val="28"/>
        </w:rPr>
        <w:t>ВЛ</w:t>
      </w:r>
      <w:proofErr w:type="gramEnd"/>
      <w:r w:rsidRPr="00BF1DB2">
        <w:rPr>
          <w:sz w:val="28"/>
          <w:szCs w:val="28"/>
        </w:rPr>
        <w:t xml:space="preserve"> 6 кВ отсутствуют здания, строения, сооружения и </w:t>
      </w:r>
      <w:r w:rsidR="00984BBD" w:rsidRPr="00BF1DB2">
        <w:rPr>
          <w:sz w:val="28"/>
          <w:szCs w:val="28"/>
        </w:rPr>
        <w:t xml:space="preserve">какие-либо </w:t>
      </w:r>
      <w:r w:rsidRPr="00BF1DB2">
        <w:rPr>
          <w:sz w:val="28"/>
          <w:szCs w:val="28"/>
        </w:rPr>
        <w:t>инженерные коммуникации, то оценка вероятности их повреждения не производится.</w:t>
      </w:r>
    </w:p>
    <w:p w:rsidR="00E116AE" w:rsidRPr="00BF1DB2" w:rsidRDefault="00E116AE" w:rsidP="00AB6C90">
      <w:pPr>
        <w:spacing w:line="276" w:lineRule="auto"/>
        <w:ind w:firstLine="709"/>
        <w:rPr>
          <w:sz w:val="28"/>
          <w:szCs w:val="28"/>
        </w:rPr>
      </w:pPr>
    </w:p>
    <w:p w:rsidR="00B9289B" w:rsidRPr="005D7587" w:rsidRDefault="009C767A" w:rsidP="00AB6C90">
      <w:pPr>
        <w:pStyle w:val="10"/>
        <w:ind w:left="0" w:firstLine="709"/>
      </w:pPr>
      <w:bookmarkStart w:id="24" w:name="_Toc401757858"/>
      <w:r>
        <w:lastRenderedPageBreak/>
        <w:t>Описание и обоснование методов защиты и защитных устройств сетей инженерно-технического обеспечения</w:t>
      </w:r>
      <w:bookmarkEnd w:id="24"/>
    </w:p>
    <w:p w:rsidR="005D7587" w:rsidRPr="00BF1DB2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4A2CBB" w:rsidRPr="00BF1DB2" w:rsidRDefault="004A2CBB" w:rsidP="004A2CBB">
      <w:pPr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 xml:space="preserve">Так как вблизи демонтируемой </w:t>
      </w:r>
      <w:proofErr w:type="gramStart"/>
      <w:r w:rsidRPr="00BF1DB2">
        <w:rPr>
          <w:sz w:val="28"/>
          <w:szCs w:val="28"/>
        </w:rPr>
        <w:t>ВЛ</w:t>
      </w:r>
      <w:proofErr w:type="gramEnd"/>
      <w:r w:rsidRPr="00BF1DB2">
        <w:rPr>
          <w:sz w:val="28"/>
          <w:szCs w:val="28"/>
        </w:rPr>
        <w:t xml:space="preserve"> 6 кВ отсутствуют сети инженерно-технического обеспечения, то никакие мероприятия и защитные устройства не предусматриваются.</w:t>
      </w:r>
    </w:p>
    <w:p w:rsidR="009C767A" w:rsidRPr="00BF1DB2" w:rsidRDefault="009C767A" w:rsidP="005B4399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BC6DEE" w:rsidRPr="00AB6C90" w:rsidRDefault="009C767A" w:rsidP="00AB6C90">
      <w:pPr>
        <w:pStyle w:val="10"/>
        <w:ind w:left="0" w:firstLine="709"/>
      </w:pPr>
      <w:bookmarkStart w:id="25" w:name="_Toc401757859"/>
      <w:bookmarkStart w:id="26" w:name="_Toc369860758"/>
      <w:bookmarkStart w:id="27" w:name="_Toc370375581"/>
      <w:bookmarkStart w:id="28" w:name="_Toc370377650"/>
      <w:bookmarkStart w:id="29" w:name="_Toc370377672"/>
      <w:bookmarkStart w:id="30" w:name="_Toc370377688"/>
      <w:bookmarkStart w:id="31" w:name="_Toc370377861"/>
      <w:r>
        <w:lastRenderedPageBreak/>
        <w:t>Описание и обоснование решений</w:t>
      </w:r>
      <w:r w:rsidR="007E2861">
        <w:t xml:space="preserve"> по безопасным методам вед</w:t>
      </w:r>
      <w:r w:rsidR="007E2861">
        <w:t>е</w:t>
      </w:r>
      <w:r w:rsidR="007E2861">
        <w:t>ния работ по демонтажу</w:t>
      </w:r>
      <w:bookmarkEnd w:id="25"/>
    </w:p>
    <w:p w:rsidR="00BC6DEE" w:rsidRPr="009C767A" w:rsidRDefault="00BC6DEE" w:rsidP="00AB6C90">
      <w:pPr>
        <w:pStyle w:val="10"/>
        <w:pageBreakBefore w:val="0"/>
        <w:numPr>
          <w:ilvl w:val="0"/>
          <w:numId w:val="0"/>
        </w:numPr>
        <w:ind w:firstLine="709"/>
        <w:rPr>
          <w:b w:val="0"/>
        </w:rPr>
      </w:pPr>
    </w:p>
    <w:p w:rsidR="00BC6DEE" w:rsidRDefault="00BC6DEE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9C767A" w:rsidRPr="009C767A" w:rsidRDefault="009C767A" w:rsidP="00AB6C90">
      <w:pPr>
        <w:shd w:val="clear" w:color="auto" w:fill="FFFFFF"/>
        <w:spacing w:line="276" w:lineRule="auto"/>
        <w:ind w:firstLine="709"/>
        <w:rPr>
          <w:rFonts w:cs="Arial"/>
          <w:sz w:val="28"/>
          <w:szCs w:val="28"/>
        </w:rPr>
      </w:pPr>
    </w:p>
    <w:p w:rsidR="005D7587" w:rsidRPr="005D7587" w:rsidRDefault="007E2861" w:rsidP="00AB6C90">
      <w:pPr>
        <w:pStyle w:val="10"/>
        <w:ind w:left="0" w:firstLine="709"/>
      </w:pPr>
      <w:bookmarkStart w:id="32" w:name="_Toc401757860"/>
      <w:bookmarkEnd w:id="26"/>
      <w:bookmarkEnd w:id="27"/>
      <w:bookmarkEnd w:id="28"/>
      <w:bookmarkEnd w:id="29"/>
      <w:bookmarkEnd w:id="30"/>
      <w:bookmarkEnd w:id="31"/>
      <w:r>
        <w:lastRenderedPageBreak/>
        <w:t>Перечень мероприятий по обеспечению безопасности населения</w:t>
      </w:r>
      <w:bookmarkEnd w:id="32"/>
    </w:p>
    <w:p w:rsidR="005D7587" w:rsidRPr="00D63F5A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0536CA" w:rsidRPr="00D63F5A" w:rsidRDefault="009824C2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D63F5A">
        <w:rPr>
          <w:sz w:val="28"/>
          <w:szCs w:val="28"/>
        </w:rPr>
        <w:t xml:space="preserve">Так как вблизи демонтируемой </w:t>
      </w:r>
      <w:proofErr w:type="gramStart"/>
      <w:r w:rsidRPr="00D63F5A">
        <w:rPr>
          <w:sz w:val="28"/>
          <w:szCs w:val="28"/>
        </w:rPr>
        <w:t>ВЛ</w:t>
      </w:r>
      <w:proofErr w:type="gramEnd"/>
      <w:r w:rsidRPr="00D63F5A">
        <w:rPr>
          <w:sz w:val="28"/>
          <w:szCs w:val="28"/>
        </w:rPr>
        <w:t xml:space="preserve"> 6 кВ отсутствуют жилые постройки</w:t>
      </w:r>
      <w:r w:rsidR="00C3377E">
        <w:rPr>
          <w:sz w:val="28"/>
          <w:szCs w:val="28"/>
        </w:rPr>
        <w:t xml:space="preserve"> (на расстоянии порядка 6 км)</w:t>
      </w:r>
      <w:r w:rsidRPr="00D63F5A">
        <w:rPr>
          <w:sz w:val="28"/>
          <w:szCs w:val="28"/>
        </w:rPr>
        <w:t>, то мероприятия по обеспечению безопасности населения, в том числе оповещение и эвакуация не предусматриваются.</w:t>
      </w:r>
    </w:p>
    <w:p w:rsidR="007E2861" w:rsidRDefault="007E2861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Pr="005D7587" w:rsidRDefault="007E2861" w:rsidP="00AB6C90">
      <w:pPr>
        <w:pStyle w:val="10"/>
        <w:ind w:left="0" w:firstLine="709"/>
      </w:pPr>
      <w:bookmarkStart w:id="33" w:name="_Toc401757861"/>
      <w:r>
        <w:lastRenderedPageBreak/>
        <w:t>Описание решений по вывозу и утилизации отходов</w:t>
      </w:r>
      <w:bookmarkEnd w:id="33"/>
    </w:p>
    <w:p w:rsidR="005D7587" w:rsidRPr="007E2861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9942AB" w:rsidRPr="00D63F5A" w:rsidRDefault="009942AB" w:rsidP="009942AB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D63F5A">
        <w:rPr>
          <w:sz w:val="28"/>
          <w:szCs w:val="28"/>
        </w:rPr>
        <w:t>В целях снижения отрицательного воздействия на окружающую среду, создания наиболее благоприятных условий труда для работающих на стро</w:t>
      </w:r>
      <w:r w:rsidRPr="00D63F5A">
        <w:rPr>
          <w:sz w:val="28"/>
          <w:szCs w:val="28"/>
        </w:rPr>
        <w:t>и</w:t>
      </w:r>
      <w:r w:rsidRPr="00D63F5A">
        <w:rPr>
          <w:sz w:val="28"/>
          <w:szCs w:val="28"/>
        </w:rPr>
        <w:t>тельной площадке, предусматривается вывоз и утилизация отходов, образ</w:t>
      </w:r>
      <w:r w:rsidRPr="00D63F5A">
        <w:rPr>
          <w:sz w:val="28"/>
          <w:szCs w:val="28"/>
        </w:rPr>
        <w:t>у</w:t>
      </w:r>
      <w:r w:rsidRPr="00D63F5A">
        <w:rPr>
          <w:sz w:val="28"/>
          <w:szCs w:val="28"/>
        </w:rPr>
        <w:t>ющихся при демонтаже.</w:t>
      </w:r>
    </w:p>
    <w:p w:rsidR="009942AB" w:rsidRPr="00BF1DB2" w:rsidRDefault="009942AB" w:rsidP="009942AB">
      <w:pPr>
        <w:shd w:val="clear" w:color="auto" w:fill="FFFFFF"/>
        <w:spacing w:line="276" w:lineRule="auto"/>
        <w:ind w:firstLine="709"/>
        <w:rPr>
          <w:spacing w:val="-2"/>
          <w:sz w:val="28"/>
          <w:szCs w:val="28"/>
        </w:rPr>
      </w:pPr>
      <w:r w:rsidRPr="00BF1DB2">
        <w:rPr>
          <w:spacing w:val="-2"/>
          <w:sz w:val="28"/>
          <w:szCs w:val="28"/>
        </w:rPr>
        <w:t xml:space="preserve">Демонтируемые конструкции </w:t>
      </w:r>
      <w:proofErr w:type="gramStart"/>
      <w:r w:rsidRPr="00BF1DB2">
        <w:rPr>
          <w:spacing w:val="-2"/>
          <w:sz w:val="28"/>
          <w:szCs w:val="28"/>
        </w:rPr>
        <w:t>ВЛ</w:t>
      </w:r>
      <w:proofErr w:type="gramEnd"/>
      <w:r w:rsidRPr="00BF1DB2">
        <w:rPr>
          <w:spacing w:val="-2"/>
          <w:sz w:val="28"/>
          <w:szCs w:val="28"/>
        </w:rPr>
        <w:t xml:space="preserve"> складируются на временной площадке в пределах границ отвода земли, осматриваются представителем Заказчика на предмет оценки их состояния, после чего принимается решение о целесоо</w:t>
      </w:r>
      <w:r w:rsidRPr="00BF1DB2">
        <w:rPr>
          <w:spacing w:val="-2"/>
          <w:sz w:val="28"/>
          <w:szCs w:val="28"/>
        </w:rPr>
        <w:t>б</w:t>
      </w:r>
      <w:r w:rsidRPr="00BF1DB2">
        <w:rPr>
          <w:spacing w:val="-2"/>
          <w:sz w:val="28"/>
          <w:szCs w:val="28"/>
        </w:rPr>
        <w:t>разности их дальнейшего применения или вывоза с площадки строительства.</w:t>
      </w:r>
    </w:p>
    <w:p w:rsidR="009942AB" w:rsidRDefault="006662B8" w:rsidP="009942AB">
      <w:pPr>
        <w:shd w:val="clear" w:color="auto" w:fill="FFFFFF"/>
        <w:spacing w:line="276" w:lineRule="auto"/>
        <w:ind w:firstLine="709"/>
        <w:rPr>
          <w:color w:val="FF0000"/>
          <w:sz w:val="28"/>
          <w:szCs w:val="28"/>
        </w:rPr>
      </w:pPr>
      <w:r w:rsidRPr="00D63F5A">
        <w:rPr>
          <w:sz w:val="28"/>
          <w:szCs w:val="28"/>
        </w:rPr>
        <w:t>В</w:t>
      </w:r>
      <w:r w:rsidR="009942AB" w:rsidRPr="00D63F5A">
        <w:rPr>
          <w:sz w:val="28"/>
          <w:szCs w:val="28"/>
        </w:rPr>
        <w:t xml:space="preserve"> целях снижения отрицательного воздействия строительного прои</w:t>
      </w:r>
      <w:r w:rsidR="009942AB" w:rsidRPr="00D63F5A">
        <w:rPr>
          <w:sz w:val="28"/>
          <w:szCs w:val="28"/>
        </w:rPr>
        <w:t>з</w:t>
      </w:r>
      <w:r w:rsidR="009942AB" w:rsidRPr="00D63F5A">
        <w:rPr>
          <w:sz w:val="28"/>
          <w:szCs w:val="28"/>
        </w:rPr>
        <w:t xml:space="preserve">водства на окружающую среду, строительный мусор от демонтируемых строительных конструкций </w:t>
      </w:r>
      <w:r w:rsidRPr="00D63F5A">
        <w:rPr>
          <w:sz w:val="28"/>
          <w:szCs w:val="28"/>
        </w:rPr>
        <w:t>(</w:t>
      </w:r>
      <w:r w:rsidR="009C6149">
        <w:rPr>
          <w:sz w:val="28"/>
          <w:szCs w:val="28"/>
        </w:rPr>
        <w:t xml:space="preserve">загнившие деревянные конструкции </w:t>
      </w:r>
      <w:r w:rsidRPr="00D63F5A">
        <w:rPr>
          <w:sz w:val="28"/>
          <w:szCs w:val="28"/>
        </w:rPr>
        <w:t xml:space="preserve">опор </w:t>
      </w:r>
      <w:proofErr w:type="gramStart"/>
      <w:r w:rsidRPr="00D63F5A">
        <w:rPr>
          <w:sz w:val="28"/>
          <w:szCs w:val="28"/>
        </w:rPr>
        <w:t>ВЛ</w:t>
      </w:r>
      <w:proofErr w:type="gramEnd"/>
      <w:r w:rsidRPr="00D63F5A">
        <w:rPr>
          <w:sz w:val="28"/>
          <w:szCs w:val="28"/>
        </w:rPr>
        <w:t xml:space="preserve">) </w:t>
      </w:r>
      <w:r w:rsidR="009942AB" w:rsidRPr="00D63F5A">
        <w:rPr>
          <w:sz w:val="28"/>
          <w:szCs w:val="28"/>
        </w:rPr>
        <w:t>предусматривается вывозить на полигон промышленных отходов, распол</w:t>
      </w:r>
      <w:r w:rsidR="009942AB" w:rsidRPr="00D63F5A">
        <w:rPr>
          <w:sz w:val="28"/>
          <w:szCs w:val="28"/>
        </w:rPr>
        <w:t>о</w:t>
      </w:r>
      <w:r w:rsidR="009942AB" w:rsidRPr="00D63F5A">
        <w:rPr>
          <w:sz w:val="28"/>
          <w:szCs w:val="28"/>
        </w:rPr>
        <w:t xml:space="preserve">женный на расстоянии </w:t>
      </w:r>
      <w:r w:rsidR="00C3377E">
        <w:rPr>
          <w:sz w:val="28"/>
          <w:szCs w:val="28"/>
        </w:rPr>
        <w:t>8</w:t>
      </w:r>
      <w:r w:rsidR="00305C1D" w:rsidRPr="00D63F5A">
        <w:rPr>
          <w:sz w:val="28"/>
          <w:szCs w:val="28"/>
        </w:rPr>
        <w:t xml:space="preserve"> </w:t>
      </w:r>
      <w:r w:rsidR="009942AB" w:rsidRPr="00D63F5A">
        <w:rPr>
          <w:sz w:val="28"/>
          <w:szCs w:val="28"/>
        </w:rPr>
        <w:t>км</w:t>
      </w:r>
      <w:r w:rsidR="00305C1D" w:rsidRPr="00D63F5A">
        <w:rPr>
          <w:sz w:val="28"/>
          <w:szCs w:val="28"/>
        </w:rPr>
        <w:t xml:space="preserve"> от демонтируемой ВЛ, согласно приказа по предприятию</w:t>
      </w:r>
      <w:r w:rsidR="009942AB" w:rsidRPr="00D63F5A">
        <w:rPr>
          <w:sz w:val="28"/>
          <w:szCs w:val="28"/>
        </w:rPr>
        <w:t xml:space="preserve"> </w:t>
      </w:r>
      <w:r w:rsidR="00305C1D" w:rsidRPr="00D63F5A">
        <w:rPr>
          <w:color w:val="FF0000"/>
          <w:sz w:val="28"/>
          <w:szCs w:val="28"/>
        </w:rPr>
        <w:t>(приложение А)</w:t>
      </w:r>
      <w:r w:rsidR="009942AB" w:rsidRPr="00D63F5A">
        <w:rPr>
          <w:sz w:val="28"/>
          <w:szCs w:val="28"/>
        </w:rPr>
        <w:t xml:space="preserve"> и регламент</w:t>
      </w:r>
      <w:r w:rsidR="00305C1D" w:rsidRPr="00D63F5A">
        <w:rPr>
          <w:sz w:val="28"/>
          <w:szCs w:val="28"/>
        </w:rPr>
        <w:t>а</w:t>
      </w:r>
      <w:r w:rsidR="009942AB" w:rsidRPr="00D63F5A">
        <w:rPr>
          <w:sz w:val="28"/>
          <w:szCs w:val="28"/>
        </w:rPr>
        <w:t xml:space="preserve"> деятельности полигонов </w:t>
      </w:r>
      <w:r w:rsidR="009942AB" w:rsidRPr="00D63F5A">
        <w:rPr>
          <w:color w:val="FF0000"/>
          <w:sz w:val="28"/>
          <w:szCs w:val="28"/>
        </w:rPr>
        <w:t>(прил</w:t>
      </w:r>
      <w:r w:rsidR="009942AB" w:rsidRPr="00D63F5A">
        <w:rPr>
          <w:color w:val="FF0000"/>
          <w:sz w:val="28"/>
          <w:szCs w:val="28"/>
        </w:rPr>
        <w:t>о</w:t>
      </w:r>
      <w:r w:rsidR="009942AB" w:rsidRPr="00D63F5A">
        <w:rPr>
          <w:color w:val="FF0000"/>
          <w:sz w:val="28"/>
          <w:szCs w:val="28"/>
        </w:rPr>
        <w:t xml:space="preserve">жение </w:t>
      </w:r>
      <w:r w:rsidR="00305C1D" w:rsidRPr="00D63F5A">
        <w:rPr>
          <w:color w:val="FF0000"/>
          <w:sz w:val="28"/>
          <w:szCs w:val="28"/>
        </w:rPr>
        <w:t>Б)</w:t>
      </w:r>
      <w:r w:rsidR="009942AB" w:rsidRPr="00D63F5A">
        <w:rPr>
          <w:color w:val="FF0000"/>
          <w:sz w:val="28"/>
          <w:szCs w:val="28"/>
        </w:rPr>
        <w:t>.</w:t>
      </w:r>
    </w:p>
    <w:p w:rsidR="009C6149" w:rsidRPr="00D63F5A" w:rsidRDefault="009C6149" w:rsidP="009942AB">
      <w:pPr>
        <w:shd w:val="clear" w:color="auto" w:fill="FFFFFF"/>
        <w:spacing w:line="276" w:lineRule="auto"/>
        <w:ind w:firstLine="709"/>
        <w:rPr>
          <w:color w:val="FF0000"/>
          <w:sz w:val="28"/>
          <w:szCs w:val="28"/>
        </w:rPr>
      </w:pPr>
      <w:r w:rsidRPr="009C6149">
        <w:rPr>
          <w:sz w:val="28"/>
          <w:szCs w:val="28"/>
        </w:rPr>
        <w:t>Вывоз демонтируемых металлических конструкций контуров заземл</w:t>
      </w:r>
      <w:r w:rsidRPr="009C6149">
        <w:rPr>
          <w:sz w:val="28"/>
          <w:szCs w:val="28"/>
        </w:rPr>
        <w:t>е</w:t>
      </w:r>
      <w:r w:rsidRPr="009C6149">
        <w:rPr>
          <w:sz w:val="28"/>
          <w:szCs w:val="28"/>
        </w:rPr>
        <w:t>ния, не пригодных для дальнейшего использования, выполняется, как м</w:t>
      </w:r>
      <w:r w:rsidRPr="009C6149">
        <w:rPr>
          <w:sz w:val="28"/>
          <w:szCs w:val="28"/>
        </w:rPr>
        <w:t>е</w:t>
      </w:r>
      <w:r w:rsidRPr="009C6149">
        <w:rPr>
          <w:sz w:val="28"/>
          <w:szCs w:val="28"/>
        </w:rPr>
        <w:t>таллолом, на лицензированное предприятие по переработке черных мета</w:t>
      </w:r>
      <w:r w:rsidRPr="009C6149">
        <w:rPr>
          <w:sz w:val="28"/>
          <w:szCs w:val="28"/>
        </w:rPr>
        <w:t>л</w:t>
      </w:r>
      <w:r w:rsidRPr="009C6149">
        <w:rPr>
          <w:sz w:val="28"/>
          <w:szCs w:val="28"/>
        </w:rPr>
        <w:t>лов, на базу вторчермета, расположенную в городе Лесосибирске. Расстояние перевозки составляет порядка 332 км</w:t>
      </w:r>
      <w:r>
        <w:rPr>
          <w:color w:val="FF0000"/>
          <w:sz w:val="28"/>
          <w:szCs w:val="28"/>
        </w:rPr>
        <w:t xml:space="preserve"> (приложение В).</w:t>
      </w:r>
    </w:p>
    <w:p w:rsidR="009942AB" w:rsidRPr="00D63F5A" w:rsidRDefault="009942AB" w:rsidP="009942AB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D63F5A">
        <w:rPr>
          <w:sz w:val="28"/>
          <w:szCs w:val="28"/>
        </w:rPr>
        <w:t>Запрещается сжигание горючих отходов</w:t>
      </w:r>
      <w:r w:rsidR="006662B8" w:rsidRPr="00D63F5A">
        <w:rPr>
          <w:sz w:val="28"/>
          <w:szCs w:val="28"/>
        </w:rPr>
        <w:t xml:space="preserve"> (лесоматериалов)</w:t>
      </w:r>
      <w:r w:rsidRPr="00D63F5A">
        <w:rPr>
          <w:sz w:val="28"/>
          <w:szCs w:val="28"/>
        </w:rPr>
        <w:t xml:space="preserve"> и мусора на строительной площадке.</w:t>
      </w:r>
    </w:p>
    <w:p w:rsidR="00EB7022" w:rsidRPr="00D63F5A" w:rsidRDefault="009942AB" w:rsidP="009942AB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D63F5A">
        <w:rPr>
          <w:sz w:val="28"/>
          <w:szCs w:val="28"/>
        </w:rPr>
        <w:t>По завершении демонтажных работ с территории строительной пл</w:t>
      </w:r>
      <w:r w:rsidRPr="00D63F5A">
        <w:rPr>
          <w:sz w:val="28"/>
          <w:szCs w:val="28"/>
        </w:rPr>
        <w:t>о</w:t>
      </w:r>
      <w:r w:rsidRPr="00D63F5A">
        <w:rPr>
          <w:sz w:val="28"/>
          <w:szCs w:val="28"/>
        </w:rPr>
        <w:t xml:space="preserve">щадки должны быть убраны оставшиеся </w:t>
      </w:r>
      <w:r w:rsidR="004C344C" w:rsidRPr="00D63F5A">
        <w:rPr>
          <w:sz w:val="28"/>
          <w:szCs w:val="28"/>
        </w:rPr>
        <w:t>материалы, конструкции и отходы</w:t>
      </w:r>
      <w:r w:rsidRPr="00D63F5A">
        <w:rPr>
          <w:sz w:val="28"/>
          <w:szCs w:val="28"/>
        </w:rPr>
        <w:t>.</w:t>
      </w:r>
    </w:p>
    <w:p w:rsidR="007E2861" w:rsidRPr="00D63F5A" w:rsidRDefault="007E2861" w:rsidP="009942AB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Pr="005D7587" w:rsidRDefault="007E2861" w:rsidP="00AB6C90">
      <w:pPr>
        <w:pStyle w:val="10"/>
        <w:ind w:left="0" w:firstLine="709"/>
      </w:pPr>
      <w:bookmarkStart w:id="34" w:name="_Toc401757862"/>
      <w:r>
        <w:lastRenderedPageBreak/>
        <w:t>Перечень мероприятий по рекультивации и благоустройству земельного участка</w:t>
      </w:r>
      <w:bookmarkEnd w:id="34"/>
    </w:p>
    <w:p w:rsidR="005D7587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852FC" w:rsidRDefault="000B111E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как</w:t>
      </w:r>
      <w:r w:rsidR="00A544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земельный участок после демонтажа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 xml:space="preserve"> 6 кВ будет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 под строительство ВЛ 6 кВ для электроснабжения водозабора, а также водовода резервного водоснабжения предприятия, то рекультивация и благ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устройство земельного участка не предусма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ривается.</w:t>
      </w:r>
    </w:p>
    <w:p w:rsidR="00C27313" w:rsidRDefault="00C27313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Pr="005D7587" w:rsidRDefault="007E2861" w:rsidP="00AB6C90">
      <w:pPr>
        <w:pStyle w:val="10"/>
        <w:ind w:left="0" w:firstLine="709"/>
      </w:pPr>
      <w:bookmarkStart w:id="35" w:name="_Toc401757863"/>
      <w:r>
        <w:lastRenderedPageBreak/>
        <w:t>Сведения об остающихся после демонтажа в земле и в водных объектах коммуникациях, конструкциях и сооружениях</w:t>
      </w:r>
      <w:bookmarkEnd w:id="35"/>
    </w:p>
    <w:p w:rsidR="005D7587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Default="00E81E00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подземные конструкции опор </w:t>
      </w:r>
      <w:proofErr w:type="gramStart"/>
      <w:r>
        <w:rPr>
          <w:sz w:val="28"/>
          <w:szCs w:val="28"/>
        </w:rPr>
        <w:t>ВЛ</w:t>
      </w:r>
      <w:proofErr w:type="gramEnd"/>
      <w:r>
        <w:rPr>
          <w:sz w:val="28"/>
          <w:szCs w:val="28"/>
        </w:rPr>
        <w:t>, а также устройства заземления подлежат полному демонтажу</w:t>
      </w:r>
      <w:r w:rsidR="003535F0">
        <w:rPr>
          <w:sz w:val="28"/>
          <w:szCs w:val="28"/>
        </w:rPr>
        <w:t xml:space="preserve"> (извлечению из земли)</w:t>
      </w:r>
      <w:r>
        <w:rPr>
          <w:sz w:val="28"/>
          <w:szCs w:val="28"/>
        </w:rPr>
        <w:t>.</w:t>
      </w:r>
    </w:p>
    <w:p w:rsidR="005F6896" w:rsidRPr="00C05F8B" w:rsidRDefault="005F6896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демонтажа объекта на территории объекта, в земле не остаются конструкции, сооружения и их детали, поэтому разрешения на их сохранение не требуется.</w:t>
      </w:r>
    </w:p>
    <w:p w:rsidR="005D7587" w:rsidRPr="003124F2" w:rsidRDefault="007E2861" w:rsidP="00AB6C90">
      <w:pPr>
        <w:pStyle w:val="10"/>
        <w:ind w:left="0" w:firstLine="709"/>
      </w:pPr>
      <w:bookmarkStart w:id="36" w:name="_Toc401757864"/>
      <w:r>
        <w:lastRenderedPageBreak/>
        <w:t>Сведения о наличии согласования технических решений по д</w:t>
      </w:r>
      <w:r>
        <w:t>е</w:t>
      </w:r>
      <w:r>
        <w:t>монтажу</w:t>
      </w:r>
      <w:r w:rsidR="00572429">
        <w:t xml:space="preserve"> объекта потенциально опасным методом</w:t>
      </w:r>
      <w:bookmarkEnd w:id="36"/>
    </w:p>
    <w:p w:rsidR="005D7587" w:rsidRPr="00BF1DB2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5D7587" w:rsidRPr="00BF1DB2" w:rsidRDefault="00772965" w:rsidP="00AB6C90">
      <w:pPr>
        <w:spacing w:line="276" w:lineRule="auto"/>
        <w:ind w:firstLine="709"/>
        <w:rPr>
          <w:sz w:val="28"/>
          <w:szCs w:val="28"/>
        </w:rPr>
      </w:pPr>
      <w:r w:rsidRPr="00BF1DB2">
        <w:rPr>
          <w:sz w:val="28"/>
          <w:szCs w:val="28"/>
        </w:rPr>
        <w:t>Демонтаж</w:t>
      </w:r>
      <w:r w:rsidR="009824C2" w:rsidRPr="00BF1DB2">
        <w:rPr>
          <w:sz w:val="28"/>
          <w:szCs w:val="28"/>
        </w:rPr>
        <w:t xml:space="preserve"> </w:t>
      </w:r>
      <w:proofErr w:type="gramStart"/>
      <w:r w:rsidR="009824C2" w:rsidRPr="00BF1DB2">
        <w:rPr>
          <w:sz w:val="28"/>
          <w:szCs w:val="28"/>
        </w:rPr>
        <w:t>ВЛ</w:t>
      </w:r>
      <w:proofErr w:type="gramEnd"/>
      <w:r w:rsidR="009824C2" w:rsidRPr="00BF1DB2">
        <w:rPr>
          <w:sz w:val="28"/>
          <w:szCs w:val="28"/>
        </w:rPr>
        <w:t xml:space="preserve"> 6 кВ </w:t>
      </w:r>
      <w:r w:rsidRPr="00BF1DB2">
        <w:rPr>
          <w:sz w:val="28"/>
          <w:szCs w:val="28"/>
        </w:rPr>
        <w:t xml:space="preserve">выполняется поэлементной разборкой без </w:t>
      </w:r>
      <w:r w:rsidR="00E86A96" w:rsidRPr="00BF1DB2">
        <w:rPr>
          <w:sz w:val="28"/>
          <w:szCs w:val="28"/>
        </w:rPr>
        <w:t xml:space="preserve">взрывов, сжигания или </w:t>
      </w:r>
      <w:r w:rsidRPr="00BF1DB2">
        <w:rPr>
          <w:sz w:val="28"/>
          <w:szCs w:val="28"/>
        </w:rPr>
        <w:t xml:space="preserve">применения </w:t>
      </w:r>
      <w:r w:rsidR="00E86A96" w:rsidRPr="00BF1DB2">
        <w:rPr>
          <w:sz w:val="28"/>
          <w:szCs w:val="28"/>
        </w:rPr>
        <w:t xml:space="preserve">иных </w:t>
      </w:r>
      <w:r w:rsidR="009824C2" w:rsidRPr="00BF1DB2">
        <w:rPr>
          <w:sz w:val="28"/>
          <w:szCs w:val="28"/>
        </w:rPr>
        <w:t>потенциально опас</w:t>
      </w:r>
      <w:r w:rsidRPr="00BF1DB2">
        <w:rPr>
          <w:sz w:val="28"/>
          <w:szCs w:val="28"/>
        </w:rPr>
        <w:t>ных</w:t>
      </w:r>
      <w:r w:rsidR="009824C2" w:rsidRPr="00BF1DB2">
        <w:rPr>
          <w:sz w:val="28"/>
          <w:szCs w:val="28"/>
        </w:rPr>
        <w:t xml:space="preserve"> мето</w:t>
      </w:r>
      <w:r w:rsidRPr="00BF1DB2">
        <w:rPr>
          <w:sz w:val="28"/>
          <w:szCs w:val="28"/>
        </w:rPr>
        <w:t>дов</w:t>
      </w:r>
      <w:r w:rsidR="009824C2" w:rsidRPr="00BF1DB2">
        <w:rPr>
          <w:sz w:val="28"/>
          <w:szCs w:val="28"/>
        </w:rPr>
        <w:t>.</w:t>
      </w:r>
    </w:p>
    <w:p w:rsidR="00B61D4C" w:rsidRPr="00BF1DB2" w:rsidRDefault="00B61D4C" w:rsidP="00AB6C90">
      <w:pPr>
        <w:spacing w:line="276" w:lineRule="auto"/>
        <w:ind w:firstLine="709"/>
        <w:rPr>
          <w:sz w:val="28"/>
          <w:szCs w:val="28"/>
        </w:rPr>
      </w:pPr>
    </w:p>
    <w:p w:rsidR="005D7587" w:rsidRPr="007258E0" w:rsidRDefault="003124F2" w:rsidP="00AB6C90">
      <w:pPr>
        <w:pStyle w:val="10"/>
        <w:ind w:left="0" w:firstLine="709"/>
      </w:pPr>
      <w:bookmarkStart w:id="37" w:name="_Toc369860763"/>
      <w:bookmarkStart w:id="38" w:name="_Toc370375586"/>
      <w:bookmarkStart w:id="39" w:name="_Toc370377655"/>
      <w:bookmarkStart w:id="40" w:name="_Toc370377677"/>
      <w:bookmarkStart w:id="41" w:name="_Toc370377693"/>
      <w:bookmarkStart w:id="42" w:name="_Toc370377866"/>
      <w:bookmarkStart w:id="43" w:name="_Toc401757865"/>
      <w:r w:rsidRPr="007258E0">
        <w:lastRenderedPageBreak/>
        <w:t>Перечень нормативных документов используемых при разр</w:t>
      </w:r>
      <w:r w:rsidRPr="007258E0">
        <w:t>а</w:t>
      </w:r>
      <w:r w:rsidRPr="007258E0">
        <w:t>ботке настоящего тома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5D7587" w:rsidRPr="00C05F8B" w:rsidRDefault="005D7587" w:rsidP="00AB6C90">
      <w:pPr>
        <w:shd w:val="clear" w:color="auto" w:fill="FFFFFF"/>
        <w:spacing w:line="276" w:lineRule="auto"/>
        <w:ind w:firstLine="709"/>
        <w:rPr>
          <w:sz w:val="28"/>
          <w:szCs w:val="28"/>
        </w:rPr>
      </w:pPr>
    </w:p>
    <w:p w:rsidR="00E16E4C" w:rsidRDefault="00900DC3" w:rsidP="00AB6C90">
      <w:pPr>
        <w:spacing w:line="276" w:lineRule="auto"/>
        <w:ind w:firstLine="709"/>
        <w:rPr>
          <w:sz w:val="28"/>
          <w:szCs w:val="28"/>
        </w:rPr>
      </w:pPr>
      <w:r w:rsidRPr="00C05F8B">
        <w:rPr>
          <w:sz w:val="28"/>
          <w:szCs w:val="28"/>
        </w:rPr>
        <w:t>Постановление Правительства Российской Федерации № 87 от 16 фе</w:t>
      </w:r>
      <w:r w:rsidRPr="00C05F8B">
        <w:rPr>
          <w:sz w:val="28"/>
          <w:szCs w:val="28"/>
        </w:rPr>
        <w:t>в</w:t>
      </w:r>
      <w:r w:rsidRPr="00C05F8B">
        <w:rPr>
          <w:sz w:val="28"/>
          <w:szCs w:val="28"/>
        </w:rPr>
        <w:t>раля 2008 г. «О составе разделов проектной документации и требованиях к их содержанию».</w:t>
      </w:r>
    </w:p>
    <w:p w:rsidR="00900DC3" w:rsidRDefault="00900DC3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МДС 12-46.2008. Методические рекомендации по разработке и офор</w:t>
      </w:r>
      <w:r>
        <w:rPr>
          <w:sz w:val="28"/>
          <w:szCs w:val="28"/>
        </w:rPr>
        <w:t>м</w:t>
      </w:r>
      <w:r>
        <w:rPr>
          <w:sz w:val="28"/>
          <w:szCs w:val="28"/>
        </w:rPr>
        <w:t>лению проекта организации работ по сносу (демонтажу), проекта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работ.</w:t>
      </w:r>
    </w:p>
    <w:p w:rsidR="00900DC3" w:rsidRDefault="00900DC3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СНиП 12-01-2004. Организация строительства.</w:t>
      </w:r>
    </w:p>
    <w:p w:rsidR="00900DC3" w:rsidRDefault="00900DC3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СНиП 12-03-2001. Безопасность труда в строительстве. Часть 1. Общие требования.</w:t>
      </w:r>
    </w:p>
    <w:p w:rsidR="00900DC3" w:rsidRDefault="00900DC3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СНиП 12-04-2002. Безопасность труда в строительстве. Часть 2. Стро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тельное производство.</w:t>
      </w:r>
    </w:p>
    <w:p w:rsidR="00900DC3" w:rsidRDefault="00FF0628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 12-136-2002. Безопасность труда в строительстве. Решения по охране труда в проектах организации строительства и проектах производства работ.</w:t>
      </w:r>
    </w:p>
    <w:p w:rsidR="00FF0628" w:rsidRDefault="00FF0628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ПБ 10-383-00. Правила устройства и безопасной эксплуатации груз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подъемных кранов.</w:t>
      </w:r>
    </w:p>
    <w:p w:rsidR="00FF0628" w:rsidRDefault="00FF0628" w:rsidP="00AB6C9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 2.2.3.1384-03. Гигиенические требования к организации строител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ного производства и строительных работ.</w:t>
      </w:r>
    </w:p>
    <w:p w:rsidR="003C0C6C" w:rsidRPr="00C05F8B" w:rsidRDefault="003C0C6C" w:rsidP="004479AB">
      <w:pPr>
        <w:spacing w:line="360" w:lineRule="auto"/>
        <w:ind w:firstLine="709"/>
        <w:rPr>
          <w:sz w:val="28"/>
          <w:szCs w:val="28"/>
        </w:rPr>
      </w:pPr>
    </w:p>
    <w:sectPr w:rsidR="003C0C6C" w:rsidRPr="00C05F8B" w:rsidSect="00F64278">
      <w:headerReference w:type="default" r:id="rId12"/>
      <w:footerReference w:type="default" r:id="rId13"/>
      <w:type w:val="continuous"/>
      <w:pgSz w:w="11906" w:h="16838" w:code="9"/>
      <w:pgMar w:top="723" w:right="851" w:bottom="1134" w:left="1701" w:header="56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446" w:rsidRDefault="00504446">
      <w:r>
        <w:separator/>
      </w:r>
    </w:p>
  </w:endnote>
  <w:endnote w:type="continuationSeparator" w:id="0">
    <w:p w:rsidR="00504446" w:rsidRDefault="005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13" w:rsidRPr="001C088C" w:rsidRDefault="00C27313" w:rsidP="00010203">
    <w:pPr>
      <w:pStyle w:val="af"/>
      <w:jc w:val="left"/>
      <w:rPr>
        <w:b/>
        <w:i/>
        <w:sz w:val="20"/>
      </w:rPr>
    </w:pPr>
    <w:r w:rsidRPr="001C088C">
      <w:rPr>
        <w:b/>
        <w:i/>
        <w:sz w:val="20"/>
      </w:rPr>
      <w:t>_____________________________________________________________________________________________</w:t>
    </w:r>
  </w:p>
  <w:p w:rsidR="00C27313" w:rsidRPr="00BA178D" w:rsidRDefault="00C27313" w:rsidP="00F10FC9">
    <w:pPr>
      <w:ind w:right="-2"/>
      <w:rPr>
        <w:i/>
      </w:rPr>
    </w:pPr>
    <w:r>
      <w:rPr>
        <w:i/>
        <w:noProof/>
        <w:sz w:val="20"/>
      </w:rPr>
      <w:tab/>
    </w:r>
    <w:r w:rsidRPr="00411FDA">
      <w:rPr>
        <w:b/>
        <w:i/>
        <w:sz w:val="20"/>
      </w:rPr>
      <w:fldChar w:fldCharType="begin"/>
    </w:r>
    <w:r w:rsidRPr="00411FDA">
      <w:rPr>
        <w:b/>
        <w:i/>
        <w:sz w:val="20"/>
      </w:rPr>
      <w:instrText>PAGE   \* MERGEFORMAT</w:instrText>
    </w:r>
    <w:r w:rsidRPr="00411FDA">
      <w:rPr>
        <w:b/>
        <w:i/>
        <w:sz w:val="20"/>
      </w:rPr>
      <w:fldChar w:fldCharType="separate"/>
    </w:r>
    <w:r w:rsidR="003271E1">
      <w:rPr>
        <w:b/>
        <w:i/>
        <w:noProof/>
        <w:sz w:val="20"/>
      </w:rPr>
      <w:t>2</w:t>
    </w:r>
    <w:r w:rsidRPr="00411FDA">
      <w:rPr>
        <w:b/>
        <w:i/>
        <w:sz w:val="20"/>
      </w:rPr>
      <w:fldChar w:fldCharType="end"/>
    </w:r>
    <w:r w:rsidRPr="00411FDA">
      <w:rPr>
        <w:b/>
        <w:i/>
        <w:sz w:val="20"/>
      </w:rPr>
      <w:softHyphen/>
    </w:r>
  </w:p>
  <w:p w:rsidR="00C27313" w:rsidRPr="00BA178D" w:rsidRDefault="00C27313" w:rsidP="00D45212">
    <w:pPr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13" w:rsidRPr="00C269CE" w:rsidRDefault="00C27313" w:rsidP="0085724F">
    <w:pPr>
      <w:pStyle w:val="af"/>
      <w:jc w:val="left"/>
      <w:rPr>
        <w:b/>
        <w:i/>
        <w:sz w:val="20"/>
      </w:rPr>
    </w:pPr>
    <w:r w:rsidRPr="00C269CE">
      <w:rPr>
        <w:b/>
        <w:i/>
        <w:sz w:val="20"/>
      </w:rPr>
      <w:t>_</w:t>
    </w:r>
    <w:r>
      <w:rPr>
        <w:b/>
        <w:i/>
        <w:sz w:val="20"/>
      </w:rPr>
      <w:t>___________</w:t>
    </w:r>
    <w:r w:rsidRPr="00C269CE">
      <w:rPr>
        <w:b/>
        <w:i/>
        <w:sz w:val="20"/>
      </w:rPr>
      <w:t>_________________________________________________________________________________</w:t>
    </w:r>
  </w:p>
  <w:p w:rsidR="00C27313" w:rsidRPr="004D3653" w:rsidRDefault="00C27313" w:rsidP="000C6C96">
    <w:pPr>
      <w:ind w:right="-144"/>
      <w:rPr>
        <w:b/>
        <w:i/>
        <w:sz w:val="20"/>
        <w:u w:val="single"/>
      </w:rPr>
    </w:pPr>
    <w:r w:rsidRPr="000C6C96">
      <w:rPr>
        <w:b/>
        <w:i/>
        <w:sz w:val="20"/>
      </w:rPr>
      <w:fldChar w:fldCharType="begin"/>
    </w:r>
    <w:r w:rsidRPr="000C6C96">
      <w:rPr>
        <w:b/>
        <w:i/>
        <w:sz w:val="20"/>
      </w:rPr>
      <w:instrText>PAGE   \* MERGEFORMAT</w:instrText>
    </w:r>
    <w:r w:rsidRPr="000C6C96">
      <w:rPr>
        <w:b/>
        <w:i/>
        <w:sz w:val="20"/>
      </w:rPr>
      <w:fldChar w:fldCharType="separate"/>
    </w:r>
    <w:r w:rsidR="003271E1">
      <w:rPr>
        <w:b/>
        <w:i/>
        <w:noProof/>
        <w:sz w:val="20"/>
      </w:rPr>
      <w:t>4</w:t>
    </w:r>
    <w:r w:rsidRPr="000C6C96">
      <w:rPr>
        <w:b/>
        <w:i/>
        <w:sz w:val="20"/>
      </w:rPr>
      <w:fldChar w:fldCharType="end"/>
    </w:r>
  </w:p>
  <w:p w:rsidR="00C27313" w:rsidRPr="00BA178D" w:rsidRDefault="00C27313" w:rsidP="00B85BCA">
    <w:pPr>
      <w:pStyle w:val="af"/>
      <w:jc w:val="left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446" w:rsidRDefault="00504446">
      <w:r>
        <w:separator/>
      </w:r>
    </w:p>
  </w:footnote>
  <w:footnote w:type="continuationSeparator" w:id="0">
    <w:p w:rsidR="00504446" w:rsidRDefault="00504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13" w:rsidRDefault="00C27313" w:rsidP="003F5F22">
    <w:pPr>
      <w:ind w:right="-144"/>
      <w:rPr>
        <w:b/>
        <w:i/>
        <w:sz w:val="20"/>
        <w:u w:val="single"/>
      </w:rPr>
    </w:pP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13" w:rsidRDefault="00C27313" w:rsidP="003F5F22">
    <w:pPr>
      <w:ind w:right="-144"/>
      <w:rPr>
        <w:b/>
        <w:i/>
        <w:sz w:val="20"/>
        <w:u w:val="single"/>
      </w:rPr>
    </w:pP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13" w:rsidRPr="004D3653" w:rsidRDefault="00C27313" w:rsidP="00F85779">
    <w:pPr>
      <w:ind w:right="-144"/>
      <w:rPr>
        <w:b/>
        <w:i/>
        <w:sz w:val="20"/>
        <w:u w:val="single"/>
      </w:rPr>
    </w:pP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  <w:r w:rsidRPr="004D3653">
      <w:rPr>
        <w:b/>
        <w:i/>
        <w:sz w:val="20"/>
        <w:u w:val="single"/>
      </w:rPr>
      <w:tab/>
    </w:r>
  </w:p>
  <w:p w:rsidR="00C27313" w:rsidRPr="004D3653" w:rsidRDefault="00C27313" w:rsidP="00291D39">
    <w:pPr>
      <w:rPr>
        <w:b/>
        <w:i/>
        <w:sz w:val="2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FFFFFF7C"/>
    <w:multiLevelType w:val="singleLevel"/>
    <w:tmpl w:val="19CE4F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68DE0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72BC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8E027C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0150080A"/>
    <w:multiLevelType w:val="hybridMultilevel"/>
    <w:tmpl w:val="EA009D40"/>
    <w:lvl w:ilvl="0" w:tplc="D55CE3F6">
      <w:start w:val="29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9A0794"/>
    <w:multiLevelType w:val="multilevel"/>
    <w:tmpl w:val="598250EA"/>
    <w:styleLink w:val="1ai22"/>
    <w:lvl w:ilvl="0">
      <w:start w:val="1"/>
      <w:numFmt w:val="decimal"/>
      <w:lvlText w:val="%1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5C63521"/>
    <w:multiLevelType w:val="hybridMultilevel"/>
    <w:tmpl w:val="5A943902"/>
    <w:styleLink w:val="11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pStyle w:val="40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5E85577"/>
    <w:multiLevelType w:val="hybridMultilevel"/>
    <w:tmpl w:val="1CA0848A"/>
    <w:lvl w:ilvl="0" w:tplc="9D6496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60709D"/>
    <w:multiLevelType w:val="multilevel"/>
    <w:tmpl w:val="09987132"/>
    <w:lvl w:ilvl="0">
      <w:start w:val="1"/>
      <w:numFmt w:val="upperRoman"/>
      <w:pStyle w:val="a"/>
      <w:lvlText w:val="%1."/>
      <w:lvlJc w:val="center"/>
      <w:pPr>
        <w:tabs>
          <w:tab w:val="num" w:pos="567"/>
        </w:tabs>
        <w:ind w:left="1928" w:hanging="1640"/>
      </w:pPr>
      <w:rPr>
        <w:rFonts w:ascii="Courier New" w:hAnsi="Courier New" w:hint="default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2">
      <w:start w:val="1"/>
      <w:numFmt w:val="none"/>
      <w:lvlText w:val="%3.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0455A64"/>
    <w:multiLevelType w:val="hybridMultilevel"/>
    <w:tmpl w:val="74429104"/>
    <w:lvl w:ilvl="0" w:tplc="1428A146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80940EC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BF744E8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F0141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8D7EC7A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502C4292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C967F78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8A880C5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1BC50C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16265D78"/>
    <w:multiLevelType w:val="hybridMultilevel"/>
    <w:tmpl w:val="0BAE65FA"/>
    <w:lvl w:ilvl="0" w:tplc="16A89AA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D5A4770"/>
    <w:multiLevelType w:val="multilevel"/>
    <w:tmpl w:val="930A7DF6"/>
    <w:styleLink w:val="a0"/>
    <w:lvl w:ilvl="0">
      <w:start w:val="39"/>
      <w:numFmt w:val="decimal"/>
      <w:lvlText w:val="%1."/>
      <w:lvlJc w:val="left"/>
      <w:pPr>
        <w:tabs>
          <w:tab w:val="num" w:pos="1571"/>
        </w:tabs>
        <w:ind w:left="157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hint="default"/>
      </w:rPr>
    </w:lvl>
  </w:abstractNum>
  <w:abstractNum w:abstractNumId="12">
    <w:nsid w:val="20117546"/>
    <w:multiLevelType w:val="multilevel"/>
    <w:tmpl w:val="75DC04B2"/>
    <w:styleLink w:val="1ai11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403314D"/>
    <w:multiLevelType w:val="multilevel"/>
    <w:tmpl w:val="32A8CE0C"/>
    <w:lvl w:ilvl="0">
      <w:start w:val="1"/>
      <w:numFmt w:val="decimal"/>
      <w:lvlText w:val="%1"/>
      <w:lvlJc w:val="center"/>
      <w:pPr>
        <w:tabs>
          <w:tab w:val="num" w:pos="-624"/>
        </w:tabs>
        <w:ind w:left="-851" w:firstLine="0"/>
      </w:pPr>
      <w:rPr>
        <w:rFonts w:ascii="Times New Roman" w:hAnsi="Times New Roman" w:hint="default"/>
        <w:b w:val="0"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center"/>
      <w:pPr>
        <w:tabs>
          <w:tab w:val="num" w:pos="227"/>
        </w:tabs>
        <w:ind w:left="851" w:hanging="851"/>
      </w:pPr>
      <w:rPr>
        <w:rFonts w:ascii="Times New Roman" w:hAnsi="Times New Roman" w:hint="default"/>
        <w:b w:val="0"/>
        <w:i w:val="0"/>
        <w:cap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-131"/>
        </w:tabs>
        <w:ind w:left="-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"/>
        </w:tabs>
        <w:ind w:left="1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"/>
        </w:tabs>
        <w:ind w:left="3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"/>
        </w:tabs>
        <w:ind w:left="4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9"/>
        </w:tabs>
        <w:ind w:left="5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"/>
        </w:tabs>
        <w:ind w:left="733" w:hanging="1584"/>
      </w:pPr>
      <w:rPr>
        <w:rFonts w:hint="default"/>
      </w:rPr>
    </w:lvl>
  </w:abstractNum>
  <w:abstractNum w:abstractNumId="14">
    <w:nsid w:val="26610B6E"/>
    <w:multiLevelType w:val="multilevel"/>
    <w:tmpl w:val="5504150A"/>
    <w:styleLink w:val="11111112"/>
    <w:lvl w:ilvl="0">
      <w:start w:val="1"/>
      <w:numFmt w:val="bullet"/>
      <w:lvlText w:val="–"/>
      <w:lvlJc w:val="left"/>
      <w:pPr>
        <w:tabs>
          <w:tab w:val="num" w:pos="473"/>
        </w:tabs>
        <w:ind w:left="454" w:hanging="341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2678F1"/>
    <w:multiLevelType w:val="hybridMultilevel"/>
    <w:tmpl w:val="6D166F18"/>
    <w:lvl w:ilvl="0" w:tplc="360A84FA">
      <w:start w:val="24"/>
      <w:numFmt w:val="decimal"/>
      <w:pStyle w:val="1"/>
      <w:lvlText w:val="%1"/>
      <w:lvlJc w:val="left"/>
      <w:pPr>
        <w:tabs>
          <w:tab w:val="num" w:pos="1204"/>
        </w:tabs>
        <w:ind w:left="1204" w:hanging="495"/>
      </w:pPr>
      <w:rPr>
        <w:rFonts w:hint="default"/>
      </w:rPr>
    </w:lvl>
    <w:lvl w:ilvl="1" w:tplc="EAAC853E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CCCE4F0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74E6FDB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F5887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3BD614D6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A02E842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480692A4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1428866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2B4541CD"/>
    <w:multiLevelType w:val="singleLevel"/>
    <w:tmpl w:val="E6D86CF2"/>
    <w:lvl w:ilvl="0">
      <w:start w:val="1"/>
      <w:numFmt w:val="bullet"/>
      <w:pStyle w:val="a1"/>
      <w:lvlText w:val=""/>
      <w:lvlJc w:val="left"/>
      <w:pPr>
        <w:tabs>
          <w:tab w:val="num" w:pos="587"/>
        </w:tabs>
        <w:ind w:left="0" w:firstLine="227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20B0DAA"/>
    <w:multiLevelType w:val="multilevel"/>
    <w:tmpl w:val="BB8EE8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а %1.%7"/>
      <w:lvlJc w:val="left"/>
      <w:pPr>
        <w:ind w:left="935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0000"/>
        <w:spacing w:val="0"/>
        <w:w w:val="0"/>
        <w:kern w:val="0"/>
        <w:position w:val="0"/>
        <w:szCs w:val="0"/>
        <w:u w:val="none"/>
        <w:vertAlign w:val="baseline"/>
        <w:em w:val="none"/>
        <w:lang w:val="ru-RU"/>
      </w:rPr>
    </w:lvl>
    <w:lvl w:ilvl="7">
      <w:start w:val="1"/>
      <w:numFmt w:val="decimal"/>
      <w:lvlRestart w:val="1"/>
      <w:suff w:val="space"/>
      <w:lvlText w:val="Рисунок %1.%8"/>
      <w:lvlJc w:val="center"/>
      <w:pPr>
        <w:ind w:left="2553" w:firstLine="0"/>
      </w:pPr>
      <w:rPr>
        <w:rFonts w:hint="default"/>
        <w:color w:val="FF0000"/>
      </w:rPr>
    </w:lvl>
    <w:lvl w:ilvl="8">
      <w:start w:val="1"/>
      <w:numFmt w:val="decimal"/>
      <w:lvlRestart w:val="0"/>
      <w:suff w:val="nothing"/>
      <w:lvlText w:val="%1.%9"/>
      <w:lvlJc w:val="left"/>
      <w:pPr>
        <w:ind w:left="1584" w:hanging="1584"/>
      </w:pPr>
      <w:rPr>
        <w:rFonts w:hint="default"/>
      </w:rPr>
    </w:lvl>
  </w:abstractNum>
  <w:abstractNum w:abstractNumId="18">
    <w:nsid w:val="32104ACC"/>
    <w:multiLevelType w:val="multilevel"/>
    <w:tmpl w:val="705E3FCA"/>
    <w:styleLink w:val="11111121"/>
    <w:lvl w:ilvl="0">
      <w:start w:val="1"/>
      <w:numFmt w:val="bullet"/>
      <w:lvlText w:val="–"/>
      <w:lvlJc w:val="left"/>
      <w:pPr>
        <w:tabs>
          <w:tab w:val="num" w:pos="473"/>
        </w:tabs>
        <w:ind w:left="454" w:hanging="341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D2370E"/>
    <w:multiLevelType w:val="hybridMultilevel"/>
    <w:tmpl w:val="89BC828C"/>
    <w:lvl w:ilvl="0" w:tplc="3710E7EE">
      <w:start w:val="1"/>
      <w:numFmt w:val="decimal"/>
      <w:pStyle w:val="a2"/>
      <w:lvlText w:val="%1."/>
      <w:lvlJc w:val="left"/>
      <w:pPr>
        <w:tabs>
          <w:tab w:val="num" w:pos="284"/>
        </w:tabs>
        <w:ind w:left="0" w:firstLine="709"/>
      </w:pPr>
      <w:rPr>
        <w:rFonts w:hint="default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834051"/>
    <w:multiLevelType w:val="multilevel"/>
    <w:tmpl w:val="902A2764"/>
    <w:styleLink w:val="12"/>
    <w:lvl w:ilvl="0">
      <w:start w:val="15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680"/>
        </w:tabs>
        <w:ind w:left="1680" w:hanging="480"/>
      </w:pPr>
    </w:lvl>
    <w:lvl w:ilvl="2">
      <w:start w:val="1"/>
      <w:numFmt w:val="decimal"/>
      <w:isLgl/>
      <w:lvlText w:val="%1.%2.%3"/>
      <w:lvlJc w:val="left"/>
      <w:pPr>
        <w:tabs>
          <w:tab w:val="num" w:pos="3120"/>
        </w:tabs>
        <w:ind w:left="31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5880"/>
        </w:tabs>
        <w:ind w:left="5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7440"/>
        </w:tabs>
        <w:ind w:left="7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8640"/>
        </w:tabs>
        <w:ind w:left="86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0200"/>
        </w:tabs>
        <w:ind w:left="102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1760"/>
        </w:tabs>
        <w:ind w:left="11760" w:hanging="2160"/>
      </w:pPr>
    </w:lvl>
  </w:abstractNum>
  <w:abstractNum w:abstractNumId="21">
    <w:nsid w:val="3D06432B"/>
    <w:multiLevelType w:val="hybridMultilevel"/>
    <w:tmpl w:val="6B3A1D74"/>
    <w:lvl w:ilvl="0" w:tplc="708E5572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6CC72">
      <w:numFmt w:val="none"/>
      <w:pStyle w:val="2TimesNewRoman12"/>
      <w:lvlText w:val=""/>
      <w:lvlJc w:val="left"/>
      <w:pPr>
        <w:tabs>
          <w:tab w:val="num" w:pos="360"/>
        </w:tabs>
      </w:pPr>
    </w:lvl>
    <w:lvl w:ilvl="2" w:tplc="CC103A98">
      <w:numFmt w:val="none"/>
      <w:lvlText w:val=""/>
      <w:lvlJc w:val="left"/>
      <w:pPr>
        <w:tabs>
          <w:tab w:val="num" w:pos="360"/>
        </w:tabs>
      </w:pPr>
    </w:lvl>
    <w:lvl w:ilvl="3" w:tplc="219CCB98">
      <w:numFmt w:val="none"/>
      <w:lvlText w:val=""/>
      <w:lvlJc w:val="left"/>
      <w:pPr>
        <w:tabs>
          <w:tab w:val="num" w:pos="360"/>
        </w:tabs>
      </w:pPr>
    </w:lvl>
    <w:lvl w:ilvl="4" w:tplc="3CFA9DE8">
      <w:numFmt w:val="none"/>
      <w:lvlText w:val=""/>
      <w:lvlJc w:val="left"/>
      <w:pPr>
        <w:tabs>
          <w:tab w:val="num" w:pos="360"/>
        </w:tabs>
      </w:pPr>
    </w:lvl>
    <w:lvl w:ilvl="5" w:tplc="3A3C5A62">
      <w:numFmt w:val="none"/>
      <w:lvlText w:val=""/>
      <w:lvlJc w:val="left"/>
      <w:pPr>
        <w:tabs>
          <w:tab w:val="num" w:pos="360"/>
        </w:tabs>
      </w:pPr>
    </w:lvl>
    <w:lvl w:ilvl="6" w:tplc="FC7E0684">
      <w:numFmt w:val="none"/>
      <w:lvlText w:val=""/>
      <w:lvlJc w:val="left"/>
      <w:pPr>
        <w:tabs>
          <w:tab w:val="num" w:pos="360"/>
        </w:tabs>
      </w:pPr>
    </w:lvl>
    <w:lvl w:ilvl="7" w:tplc="4ED4840E">
      <w:numFmt w:val="none"/>
      <w:lvlText w:val=""/>
      <w:lvlJc w:val="left"/>
      <w:pPr>
        <w:tabs>
          <w:tab w:val="num" w:pos="360"/>
        </w:tabs>
      </w:pPr>
    </w:lvl>
    <w:lvl w:ilvl="8" w:tplc="81761D0E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3D0655E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>
    <w:nsid w:val="3E1A2A92"/>
    <w:multiLevelType w:val="hybridMultilevel"/>
    <w:tmpl w:val="A620C3A2"/>
    <w:styleLink w:val="1ai2"/>
    <w:lvl w:ilvl="0" w:tplc="3710E7EE">
      <w:start w:val="1"/>
      <w:numFmt w:val="decimal"/>
      <w:lvlText w:val="%1."/>
      <w:lvlJc w:val="left"/>
      <w:pPr>
        <w:tabs>
          <w:tab w:val="num" w:pos="998"/>
        </w:tabs>
        <w:ind w:left="0" w:firstLine="720"/>
      </w:pPr>
      <w:rPr>
        <w:rFonts w:ascii="Courier New" w:hAnsi="Courier New" w:hint="default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F314D9"/>
    <w:multiLevelType w:val="multilevel"/>
    <w:tmpl w:val="1DB4DB0A"/>
    <w:styleLink w:val="a3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caps w:val="0"/>
        <w:sz w:val="28"/>
      </w:rPr>
    </w:lvl>
    <w:lvl w:ilvl="1">
      <w:start w:val="1"/>
      <w:numFmt w:val="decimal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4504643E"/>
    <w:multiLevelType w:val="multilevel"/>
    <w:tmpl w:val="8E54AFD2"/>
    <w:styleLink w:val="41"/>
    <w:lvl w:ilvl="0">
      <w:start w:val="1"/>
      <w:numFmt w:val="decimal"/>
      <w:lvlText w:val="%1"/>
      <w:lvlJc w:val="center"/>
      <w:pPr>
        <w:tabs>
          <w:tab w:val="num" w:pos="0"/>
        </w:tabs>
        <w:ind w:left="851" w:hanging="56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center"/>
      <w:pPr>
        <w:tabs>
          <w:tab w:val="num" w:pos="567"/>
        </w:tabs>
        <w:ind w:left="851" w:hanging="567"/>
      </w:pPr>
      <w:rPr>
        <w:rFonts w:ascii="Times New Roman" w:hAnsi="Times New Roman" w:hint="default"/>
        <w:b/>
        <w:i w:val="0"/>
        <w:cap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-131"/>
        </w:tabs>
        <w:ind w:left="-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"/>
        </w:tabs>
        <w:ind w:left="1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"/>
        </w:tabs>
        <w:ind w:left="3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"/>
        </w:tabs>
        <w:ind w:left="4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9"/>
        </w:tabs>
        <w:ind w:left="5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"/>
        </w:tabs>
        <w:ind w:left="733" w:hanging="1584"/>
      </w:pPr>
      <w:rPr>
        <w:rFonts w:hint="default"/>
      </w:rPr>
    </w:lvl>
  </w:abstractNum>
  <w:abstractNum w:abstractNumId="26">
    <w:nsid w:val="499408E4"/>
    <w:multiLevelType w:val="hybridMultilevel"/>
    <w:tmpl w:val="1C706128"/>
    <w:lvl w:ilvl="0" w:tplc="C36EEE6C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BBD4F39"/>
    <w:multiLevelType w:val="hybridMultilevel"/>
    <w:tmpl w:val="F452B850"/>
    <w:lvl w:ilvl="0" w:tplc="9F2E1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C031F7"/>
    <w:multiLevelType w:val="singleLevel"/>
    <w:tmpl w:val="F80C9E1C"/>
    <w:lvl w:ilvl="0">
      <w:start w:val="1"/>
      <w:numFmt w:val="decimal"/>
      <w:pStyle w:val="14"/>
      <w:lvlText w:val="%1"/>
      <w:lvlJc w:val="center"/>
      <w:pPr>
        <w:tabs>
          <w:tab w:val="num" w:pos="757"/>
        </w:tabs>
        <w:ind w:left="0" w:firstLine="39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9">
    <w:nsid w:val="4CE23E99"/>
    <w:multiLevelType w:val="singleLevel"/>
    <w:tmpl w:val="A1B2CA9A"/>
    <w:lvl w:ilvl="0">
      <w:start w:val="1"/>
      <w:numFmt w:val="bullet"/>
      <w:pStyle w:val="a4"/>
      <w:lvlText w:val="–"/>
      <w:lvlJc w:val="left"/>
      <w:pPr>
        <w:tabs>
          <w:tab w:val="num" w:pos="1040"/>
        </w:tabs>
        <w:ind w:left="1021" w:hanging="341"/>
      </w:pPr>
      <w:rPr>
        <w:rFonts w:ascii="Times New Roman" w:hAnsi="Times New Roman" w:hint="default"/>
      </w:rPr>
    </w:lvl>
  </w:abstractNum>
  <w:abstractNum w:abstractNumId="30">
    <w:nsid w:val="4D7958E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EFD147D"/>
    <w:multiLevelType w:val="hybridMultilevel"/>
    <w:tmpl w:val="720A75F2"/>
    <w:lvl w:ilvl="0" w:tplc="3DEAAB1A">
      <w:start w:val="28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FF004D"/>
    <w:multiLevelType w:val="hybridMultilevel"/>
    <w:tmpl w:val="C2D62C78"/>
    <w:lvl w:ilvl="0" w:tplc="83D893BE">
      <w:start w:val="1"/>
      <w:numFmt w:val="decimal"/>
      <w:pStyle w:val="a5"/>
      <w:lvlText w:val="%1."/>
      <w:lvlJc w:val="left"/>
      <w:pPr>
        <w:tabs>
          <w:tab w:val="num" w:pos="278"/>
        </w:tabs>
        <w:ind w:left="-720" w:firstLine="720"/>
      </w:pPr>
      <w:rPr>
        <w:rFonts w:ascii="Courier New" w:hAnsi="Courier New" w:hint="default"/>
        <w:sz w:val="28"/>
        <w:szCs w:val="28"/>
      </w:rPr>
    </w:lvl>
    <w:lvl w:ilvl="1" w:tplc="6CA222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CFC9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258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4C5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74C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48C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6AAD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E6D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C8281A"/>
    <w:multiLevelType w:val="multilevel"/>
    <w:tmpl w:val="0764E816"/>
    <w:styleLink w:val="2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425" w:firstLine="0"/>
      </w:pPr>
      <w:rPr>
        <w:rFonts w:hint="default"/>
        <w:b/>
        <w:i w:val="0"/>
        <w:caps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>
    <w:nsid w:val="532E3FC6"/>
    <w:multiLevelType w:val="multilevel"/>
    <w:tmpl w:val="47AE551C"/>
    <w:lvl w:ilvl="0">
      <w:start w:val="1"/>
      <w:numFmt w:val="decimal"/>
      <w:pStyle w:val="a6"/>
      <w:suff w:val="space"/>
      <w:lvlText w:val="%1"/>
      <w:lvlJc w:val="left"/>
      <w:pPr>
        <w:ind w:left="851" w:hanging="11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397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113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"/>
      <w:lvlJc w:val="left"/>
      <w:pPr>
        <w:tabs>
          <w:tab w:val="num" w:pos="644"/>
        </w:tabs>
        <w:ind w:left="284" w:firstLine="0"/>
      </w:pPr>
      <w:rPr>
        <w:rFonts w:ascii="Courier New" w:hAnsi="Courier New" w:hint="default"/>
        <w:b/>
        <w:i w:val="0"/>
        <w:sz w:val="28"/>
      </w:rPr>
    </w:lvl>
    <w:lvl w:ilvl="4">
      <w:start w:val="1"/>
      <w:numFmt w:val="decimal"/>
      <w:lvlText w:val="%4.%5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284" w:firstLine="0"/>
      </w:pPr>
      <w:rPr>
        <w:rFonts w:hint="default"/>
      </w:rPr>
    </w:lvl>
  </w:abstractNum>
  <w:abstractNum w:abstractNumId="35">
    <w:nsid w:val="53AD6E49"/>
    <w:multiLevelType w:val="hybridMultilevel"/>
    <w:tmpl w:val="72721F9C"/>
    <w:lvl w:ilvl="0" w:tplc="5BC29E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C5A4372"/>
    <w:multiLevelType w:val="multilevel"/>
    <w:tmpl w:val="277C4A64"/>
    <w:styleLink w:val="11111111"/>
    <w:lvl w:ilvl="0">
      <w:start w:val="1"/>
      <w:numFmt w:val="decimal"/>
      <w:lvlText w:val="%1"/>
      <w:lvlJc w:val="center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F2E20EE"/>
    <w:multiLevelType w:val="hybridMultilevel"/>
    <w:tmpl w:val="D0249F38"/>
    <w:styleLink w:val="1111115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462B13"/>
    <w:multiLevelType w:val="multilevel"/>
    <w:tmpl w:val="5352063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A66360"/>
    <w:multiLevelType w:val="multilevel"/>
    <w:tmpl w:val="591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73E81"/>
    <w:multiLevelType w:val="hybridMultilevel"/>
    <w:tmpl w:val="2FD09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34"/>
  </w:num>
  <w:num w:numId="4">
    <w:abstractNumId w:val="32"/>
  </w:num>
  <w:num w:numId="5">
    <w:abstractNumId w:val="22"/>
  </w:num>
  <w:num w:numId="6">
    <w:abstractNumId w:val="30"/>
  </w:num>
  <w:num w:numId="7">
    <w:abstractNumId w:val="8"/>
  </w:num>
  <w:num w:numId="8">
    <w:abstractNumId w:val="2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9"/>
  </w:num>
  <w:num w:numId="15">
    <w:abstractNumId w:val="7"/>
  </w:num>
  <w:num w:numId="16">
    <w:abstractNumId w:val="6"/>
  </w:num>
  <w:num w:numId="17">
    <w:abstractNumId w:val="20"/>
    <w:lvlOverride w:ilvl="0">
      <w:startOverride w:val="1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5"/>
  </w:num>
  <w:num w:numId="21">
    <w:abstractNumId w:val="36"/>
  </w:num>
  <w:num w:numId="22">
    <w:abstractNumId w:val="12"/>
  </w:num>
  <w:num w:numId="23">
    <w:abstractNumId w:val="25"/>
  </w:num>
  <w:num w:numId="24">
    <w:abstractNumId w:val="23"/>
  </w:num>
  <w:num w:numId="25">
    <w:abstractNumId w:val="11"/>
  </w:num>
  <w:num w:numId="26">
    <w:abstractNumId w:val="15"/>
  </w:num>
  <w:num w:numId="27">
    <w:abstractNumId w:val="33"/>
  </w:num>
  <w:num w:numId="28">
    <w:abstractNumId w:val="21"/>
  </w:num>
  <w:num w:numId="29">
    <w:abstractNumId w:val="24"/>
  </w:num>
  <w:num w:numId="30">
    <w:abstractNumId w:val="17"/>
  </w:num>
  <w:num w:numId="31">
    <w:abstractNumId w:val="40"/>
  </w:num>
  <w:num w:numId="32">
    <w:abstractNumId w:val="14"/>
  </w:num>
  <w:num w:numId="33">
    <w:abstractNumId w:val="9"/>
  </w:num>
  <w:num w:numId="34">
    <w:abstractNumId w:val="18"/>
  </w:num>
  <w:num w:numId="35">
    <w:abstractNumId w:val="20"/>
  </w:num>
  <w:num w:numId="36">
    <w:abstractNumId w:val="38"/>
  </w:num>
  <w:num w:numId="37">
    <w:abstractNumId w:val="39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35"/>
  </w:num>
  <w:num w:numId="41">
    <w:abstractNumId w:val="26"/>
  </w:num>
  <w:num w:numId="42">
    <w:abstractNumId w:val="10"/>
  </w:num>
  <w:num w:numId="43">
    <w:abstractNumId w:val="4"/>
  </w:num>
  <w:num w:numId="44">
    <w:abstractNumId w:val="31"/>
  </w:num>
  <w:num w:numId="45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de-DE" w:vendorID="64" w:dllVersion="131078" w:nlCheck="1" w:checkStyle="1"/>
  <w:activeWritingStyle w:appName="MSWord" w:lang="ru-RU" w:vendorID="1" w:dllVersion="512" w:checkStyle="1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ocumentProtection w:edit="readOnly" w:enforcement="0"/>
  <w:defaultTabStop w:val="709"/>
  <w:autoHyphenation/>
  <w:hyphenationZone w:val="357"/>
  <w:doNotHyphenateCaps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nvNum" w:val=" "/>
  </w:docVars>
  <w:rsids>
    <w:rsidRoot w:val="00C459BE"/>
    <w:rsid w:val="00000CCA"/>
    <w:rsid w:val="0000212E"/>
    <w:rsid w:val="00002493"/>
    <w:rsid w:val="000032E3"/>
    <w:rsid w:val="000038D8"/>
    <w:rsid w:val="00003AD4"/>
    <w:rsid w:val="00003D5D"/>
    <w:rsid w:val="00004211"/>
    <w:rsid w:val="0000699E"/>
    <w:rsid w:val="00007690"/>
    <w:rsid w:val="00010203"/>
    <w:rsid w:val="00011239"/>
    <w:rsid w:val="000116FB"/>
    <w:rsid w:val="00011C02"/>
    <w:rsid w:val="0001258B"/>
    <w:rsid w:val="00013FB8"/>
    <w:rsid w:val="00015288"/>
    <w:rsid w:val="00015655"/>
    <w:rsid w:val="00015D48"/>
    <w:rsid w:val="00015ECD"/>
    <w:rsid w:val="000168A4"/>
    <w:rsid w:val="00016E80"/>
    <w:rsid w:val="000173A8"/>
    <w:rsid w:val="00017FA4"/>
    <w:rsid w:val="00020514"/>
    <w:rsid w:val="00020C5C"/>
    <w:rsid w:val="00021767"/>
    <w:rsid w:val="000217B3"/>
    <w:rsid w:val="000223C5"/>
    <w:rsid w:val="00022A48"/>
    <w:rsid w:val="000235D1"/>
    <w:rsid w:val="000241F1"/>
    <w:rsid w:val="000249B9"/>
    <w:rsid w:val="00026152"/>
    <w:rsid w:val="0002666D"/>
    <w:rsid w:val="00026AC1"/>
    <w:rsid w:val="0003086F"/>
    <w:rsid w:val="00032DBA"/>
    <w:rsid w:val="0003404C"/>
    <w:rsid w:val="00034485"/>
    <w:rsid w:val="0003460C"/>
    <w:rsid w:val="000353D2"/>
    <w:rsid w:val="000355D6"/>
    <w:rsid w:val="0003561E"/>
    <w:rsid w:val="00035C7C"/>
    <w:rsid w:val="00035E6E"/>
    <w:rsid w:val="00035F29"/>
    <w:rsid w:val="000379E9"/>
    <w:rsid w:val="00037D04"/>
    <w:rsid w:val="0004168D"/>
    <w:rsid w:val="0004179D"/>
    <w:rsid w:val="0004342D"/>
    <w:rsid w:val="000444DB"/>
    <w:rsid w:val="00046C39"/>
    <w:rsid w:val="00050F81"/>
    <w:rsid w:val="00051042"/>
    <w:rsid w:val="0005300B"/>
    <w:rsid w:val="000536CA"/>
    <w:rsid w:val="0005377F"/>
    <w:rsid w:val="00053CE9"/>
    <w:rsid w:val="0005495B"/>
    <w:rsid w:val="000550E4"/>
    <w:rsid w:val="00056167"/>
    <w:rsid w:val="00061ABA"/>
    <w:rsid w:val="00061D62"/>
    <w:rsid w:val="00061F0A"/>
    <w:rsid w:val="00062287"/>
    <w:rsid w:val="0006314F"/>
    <w:rsid w:val="000632F7"/>
    <w:rsid w:val="000634E7"/>
    <w:rsid w:val="000636CF"/>
    <w:rsid w:val="000647A5"/>
    <w:rsid w:val="000667DC"/>
    <w:rsid w:val="000712E8"/>
    <w:rsid w:val="00071558"/>
    <w:rsid w:val="000718AB"/>
    <w:rsid w:val="000721DE"/>
    <w:rsid w:val="00072755"/>
    <w:rsid w:val="0007309F"/>
    <w:rsid w:val="00073D0D"/>
    <w:rsid w:val="00073D36"/>
    <w:rsid w:val="000746CF"/>
    <w:rsid w:val="000747A8"/>
    <w:rsid w:val="00074CCE"/>
    <w:rsid w:val="00075002"/>
    <w:rsid w:val="000750F9"/>
    <w:rsid w:val="00075B4B"/>
    <w:rsid w:val="00077AA9"/>
    <w:rsid w:val="00077DFD"/>
    <w:rsid w:val="00080A80"/>
    <w:rsid w:val="0008102A"/>
    <w:rsid w:val="00081E6E"/>
    <w:rsid w:val="00081F40"/>
    <w:rsid w:val="0008204A"/>
    <w:rsid w:val="00082D7B"/>
    <w:rsid w:val="0008373C"/>
    <w:rsid w:val="000841C6"/>
    <w:rsid w:val="00084A5C"/>
    <w:rsid w:val="0008528B"/>
    <w:rsid w:val="000858E5"/>
    <w:rsid w:val="000859FA"/>
    <w:rsid w:val="000873E9"/>
    <w:rsid w:val="00087F27"/>
    <w:rsid w:val="00090500"/>
    <w:rsid w:val="0009207A"/>
    <w:rsid w:val="000925C5"/>
    <w:rsid w:val="00092E82"/>
    <w:rsid w:val="00094251"/>
    <w:rsid w:val="000972A4"/>
    <w:rsid w:val="000A0A55"/>
    <w:rsid w:val="000A23B4"/>
    <w:rsid w:val="000A2C5B"/>
    <w:rsid w:val="000A2DFA"/>
    <w:rsid w:val="000A2F70"/>
    <w:rsid w:val="000A36AF"/>
    <w:rsid w:val="000A4149"/>
    <w:rsid w:val="000A5303"/>
    <w:rsid w:val="000A5E57"/>
    <w:rsid w:val="000A71C3"/>
    <w:rsid w:val="000A72F4"/>
    <w:rsid w:val="000B0129"/>
    <w:rsid w:val="000B0BEC"/>
    <w:rsid w:val="000B0D19"/>
    <w:rsid w:val="000B0FB8"/>
    <w:rsid w:val="000B111E"/>
    <w:rsid w:val="000B1928"/>
    <w:rsid w:val="000B192D"/>
    <w:rsid w:val="000B1C16"/>
    <w:rsid w:val="000B309E"/>
    <w:rsid w:val="000B33CC"/>
    <w:rsid w:val="000B3F1E"/>
    <w:rsid w:val="000B5997"/>
    <w:rsid w:val="000B68B2"/>
    <w:rsid w:val="000B6AC2"/>
    <w:rsid w:val="000B7BC5"/>
    <w:rsid w:val="000C0037"/>
    <w:rsid w:val="000C090D"/>
    <w:rsid w:val="000C1683"/>
    <w:rsid w:val="000C1A1D"/>
    <w:rsid w:val="000C2273"/>
    <w:rsid w:val="000C28C6"/>
    <w:rsid w:val="000C3812"/>
    <w:rsid w:val="000C38BE"/>
    <w:rsid w:val="000C462D"/>
    <w:rsid w:val="000C5F05"/>
    <w:rsid w:val="000C6C96"/>
    <w:rsid w:val="000C6E2A"/>
    <w:rsid w:val="000C72BD"/>
    <w:rsid w:val="000C7882"/>
    <w:rsid w:val="000D0404"/>
    <w:rsid w:val="000D1034"/>
    <w:rsid w:val="000D2900"/>
    <w:rsid w:val="000D379A"/>
    <w:rsid w:val="000D4051"/>
    <w:rsid w:val="000D52DD"/>
    <w:rsid w:val="000D609C"/>
    <w:rsid w:val="000D6779"/>
    <w:rsid w:val="000D6DBF"/>
    <w:rsid w:val="000D725B"/>
    <w:rsid w:val="000D7FD5"/>
    <w:rsid w:val="000E2089"/>
    <w:rsid w:val="000E2418"/>
    <w:rsid w:val="000E4128"/>
    <w:rsid w:val="000E484B"/>
    <w:rsid w:val="000E4BC3"/>
    <w:rsid w:val="000E4C0E"/>
    <w:rsid w:val="000E59B2"/>
    <w:rsid w:val="000E6D37"/>
    <w:rsid w:val="000E6F87"/>
    <w:rsid w:val="000F0CFC"/>
    <w:rsid w:val="000F29DE"/>
    <w:rsid w:val="000F306D"/>
    <w:rsid w:val="000F4070"/>
    <w:rsid w:val="000F49A1"/>
    <w:rsid w:val="000F56E5"/>
    <w:rsid w:val="000F5E66"/>
    <w:rsid w:val="000F619E"/>
    <w:rsid w:val="000F6AEB"/>
    <w:rsid w:val="000F7260"/>
    <w:rsid w:val="001009E4"/>
    <w:rsid w:val="001012E6"/>
    <w:rsid w:val="00101660"/>
    <w:rsid w:val="00101672"/>
    <w:rsid w:val="00102475"/>
    <w:rsid w:val="00102FB3"/>
    <w:rsid w:val="0010393C"/>
    <w:rsid w:val="00103DFE"/>
    <w:rsid w:val="001041DA"/>
    <w:rsid w:val="00104300"/>
    <w:rsid w:val="00104D31"/>
    <w:rsid w:val="00105137"/>
    <w:rsid w:val="001065BA"/>
    <w:rsid w:val="00107000"/>
    <w:rsid w:val="00110716"/>
    <w:rsid w:val="00110C4B"/>
    <w:rsid w:val="0011112C"/>
    <w:rsid w:val="001116FF"/>
    <w:rsid w:val="0011298C"/>
    <w:rsid w:val="0011304A"/>
    <w:rsid w:val="0011466E"/>
    <w:rsid w:val="001148E1"/>
    <w:rsid w:val="001151C5"/>
    <w:rsid w:val="001177E4"/>
    <w:rsid w:val="00120D26"/>
    <w:rsid w:val="0012464A"/>
    <w:rsid w:val="00127664"/>
    <w:rsid w:val="00127D44"/>
    <w:rsid w:val="00127FC7"/>
    <w:rsid w:val="0013014D"/>
    <w:rsid w:val="0013128F"/>
    <w:rsid w:val="00132529"/>
    <w:rsid w:val="00133E42"/>
    <w:rsid w:val="0013407D"/>
    <w:rsid w:val="00135251"/>
    <w:rsid w:val="001375F4"/>
    <w:rsid w:val="00141722"/>
    <w:rsid w:val="00141DF7"/>
    <w:rsid w:val="001420D6"/>
    <w:rsid w:val="00144198"/>
    <w:rsid w:val="00144E16"/>
    <w:rsid w:val="00147674"/>
    <w:rsid w:val="001515E7"/>
    <w:rsid w:val="0015186E"/>
    <w:rsid w:val="00151982"/>
    <w:rsid w:val="00151B80"/>
    <w:rsid w:val="00151F5B"/>
    <w:rsid w:val="001522DA"/>
    <w:rsid w:val="00152EE6"/>
    <w:rsid w:val="001533BB"/>
    <w:rsid w:val="00153A2E"/>
    <w:rsid w:val="00153F48"/>
    <w:rsid w:val="00155C59"/>
    <w:rsid w:val="00155D7D"/>
    <w:rsid w:val="00155F4E"/>
    <w:rsid w:val="00156F27"/>
    <w:rsid w:val="00157198"/>
    <w:rsid w:val="00160D52"/>
    <w:rsid w:val="00160E25"/>
    <w:rsid w:val="00160F51"/>
    <w:rsid w:val="0016261D"/>
    <w:rsid w:val="00165355"/>
    <w:rsid w:val="00165531"/>
    <w:rsid w:val="00165B19"/>
    <w:rsid w:val="00165D2C"/>
    <w:rsid w:val="00165D8A"/>
    <w:rsid w:val="00165EDB"/>
    <w:rsid w:val="00170EA4"/>
    <w:rsid w:val="00171BE2"/>
    <w:rsid w:val="001739C7"/>
    <w:rsid w:val="00173D15"/>
    <w:rsid w:val="00173E45"/>
    <w:rsid w:val="00175292"/>
    <w:rsid w:val="00176A26"/>
    <w:rsid w:val="0017715C"/>
    <w:rsid w:val="001801A9"/>
    <w:rsid w:val="00180B6C"/>
    <w:rsid w:val="00180FCA"/>
    <w:rsid w:val="00181224"/>
    <w:rsid w:val="00181257"/>
    <w:rsid w:val="001818EE"/>
    <w:rsid w:val="00181A1A"/>
    <w:rsid w:val="0018388B"/>
    <w:rsid w:val="00183D50"/>
    <w:rsid w:val="00184CD9"/>
    <w:rsid w:val="001856EF"/>
    <w:rsid w:val="001862A4"/>
    <w:rsid w:val="00186B01"/>
    <w:rsid w:val="00186BE6"/>
    <w:rsid w:val="00187464"/>
    <w:rsid w:val="001877A1"/>
    <w:rsid w:val="001904D5"/>
    <w:rsid w:val="00190E31"/>
    <w:rsid w:val="00191BC9"/>
    <w:rsid w:val="00192598"/>
    <w:rsid w:val="00193390"/>
    <w:rsid w:val="00193506"/>
    <w:rsid w:val="0019379F"/>
    <w:rsid w:val="00193ACA"/>
    <w:rsid w:val="00193C24"/>
    <w:rsid w:val="00195FC4"/>
    <w:rsid w:val="001A2091"/>
    <w:rsid w:val="001A2D4F"/>
    <w:rsid w:val="001A34CB"/>
    <w:rsid w:val="001A3CC0"/>
    <w:rsid w:val="001A438E"/>
    <w:rsid w:val="001A4890"/>
    <w:rsid w:val="001A50DC"/>
    <w:rsid w:val="001A66B0"/>
    <w:rsid w:val="001A6FE7"/>
    <w:rsid w:val="001A7187"/>
    <w:rsid w:val="001A7373"/>
    <w:rsid w:val="001A7ABB"/>
    <w:rsid w:val="001B00CE"/>
    <w:rsid w:val="001B0A24"/>
    <w:rsid w:val="001B1439"/>
    <w:rsid w:val="001B2CC8"/>
    <w:rsid w:val="001B491C"/>
    <w:rsid w:val="001B54AC"/>
    <w:rsid w:val="001B55F3"/>
    <w:rsid w:val="001B5AAE"/>
    <w:rsid w:val="001C03A5"/>
    <w:rsid w:val="001C088C"/>
    <w:rsid w:val="001C0D06"/>
    <w:rsid w:val="001C1667"/>
    <w:rsid w:val="001C2537"/>
    <w:rsid w:val="001C267A"/>
    <w:rsid w:val="001C3072"/>
    <w:rsid w:val="001C3B10"/>
    <w:rsid w:val="001C3CAC"/>
    <w:rsid w:val="001C6AB7"/>
    <w:rsid w:val="001C6CA0"/>
    <w:rsid w:val="001C71C1"/>
    <w:rsid w:val="001D02D0"/>
    <w:rsid w:val="001D07F6"/>
    <w:rsid w:val="001D133F"/>
    <w:rsid w:val="001D4385"/>
    <w:rsid w:val="001D508A"/>
    <w:rsid w:val="001D5932"/>
    <w:rsid w:val="001D5CD7"/>
    <w:rsid w:val="001D62A3"/>
    <w:rsid w:val="001E1786"/>
    <w:rsid w:val="001E2089"/>
    <w:rsid w:val="001E25DF"/>
    <w:rsid w:val="001E32D9"/>
    <w:rsid w:val="001E3B09"/>
    <w:rsid w:val="001E468A"/>
    <w:rsid w:val="001E4CD5"/>
    <w:rsid w:val="001E6217"/>
    <w:rsid w:val="001E640A"/>
    <w:rsid w:val="001F10D4"/>
    <w:rsid w:val="001F1204"/>
    <w:rsid w:val="001F1298"/>
    <w:rsid w:val="001F19CA"/>
    <w:rsid w:val="001F2C1F"/>
    <w:rsid w:val="001F36AE"/>
    <w:rsid w:val="001F3832"/>
    <w:rsid w:val="001F3B4C"/>
    <w:rsid w:val="001F3FD5"/>
    <w:rsid w:val="001F5799"/>
    <w:rsid w:val="001F695B"/>
    <w:rsid w:val="001F7AF1"/>
    <w:rsid w:val="001F7B33"/>
    <w:rsid w:val="002000EB"/>
    <w:rsid w:val="00201B71"/>
    <w:rsid w:val="0020263C"/>
    <w:rsid w:val="00202B2E"/>
    <w:rsid w:val="002032FC"/>
    <w:rsid w:val="0020345A"/>
    <w:rsid w:val="00203479"/>
    <w:rsid w:val="00204489"/>
    <w:rsid w:val="00205372"/>
    <w:rsid w:val="0020554A"/>
    <w:rsid w:val="00205FBB"/>
    <w:rsid w:val="0020674A"/>
    <w:rsid w:val="002075CF"/>
    <w:rsid w:val="00210F80"/>
    <w:rsid w:val="00211862"/>
    <w:rsid w:val="00211FF0"/>
    <w:rsid w:val="00212EDF"/>
    <w:rsid w:val="00212FEA"/>
    <w:rsid w:val="002137C7"/>
    <w:rsid w:val="00213A41"/>
    <w:rsid w:val="00214BB0"/>
    <w:rsid w:val="002150B5"/>
    <w:rsid w:val="00215A46"/>
    <w:rsid w:val="00216DEA"/>
    <w:rsid w:val="00221A30"/>
    <w:rsid w:val="00223F8B"/>
    <w:rsid w:val="002240DB"/>
    <w:rsid w:val="00225B33"/>
    <w:rsid w:val="00226425"/>
    <w:rsid w:val="00226507"/>
    <w:rsid w:val="00226727"/>
    <w:rsid w:val="0022694B"/>
    <w:rsid w:val="00226E5B"/>
    <w:rsid w:val="002301A2"/>
    <w:rsid w:val="00232617"/>
    <w:rsid w:val="00233EBA"/>
    <w:rsid w:val="00234072"/>
    <w:rsid w:val="0023533C"/>
    <w:rsid w:val="0023611F"/>
    <w:rsid w:val="0023746A"/>
    <w:rsid w:val="00240189"/>
    <w:rsid w:val="00240C1F"/>
    <w:rsid w:val="002412BB"/>
    <w:rsid w:val="00241951"/>
    <w:rsid w:val="0024281F"/>
    <w:rsid w:val="00243B9D"/>
    <w:rsid w:val="00243C1F"/>
    <w:rsid w:val="00244449"/>
    <w:rsid w:val="0024504D"/>
    <w:rsid w:val="00245338"/>
    <w:rsid w:val="002457DE"/>
    <w:rsid w:val="00246E1E"/>
    <w:rsid w:val="002539F5"/>
    <w:rsid w:val="0025432C"/>
    <w:rsid w:val="0025520E"/>
    <w:rsid w:val="002555ED"/>
    <w:rsid w:val="00255D4E"/>
    <w:rsid w:val="00256A33"/>
    <w:rsid w:val="00261510"/>
    <w:rsid w:val="00261577"/>
    <w:rsid w:val="00261BE7"/>
    <w:rsid w:val="00262131"/>
    <w:rsid w:val="0026322E"/>
    <w:rsid w:val="00263F7A"/>
    <w:rsid w:val="00264B72"/>
    <w:rsid w:val="00266228"/>
    <w:rsid w:val="00267072"/>
    <w:rsid w:val="002671AA"/>
    <w:rsid w:val="00267EB1"/>
    <w:rsid w:val="0027155F"/>
    <w:rsid w:val="0027163C"/>
    <w:rsid w:val="002726DC"/>
    <w:rsid w:val="002730FD"/>
    <w:rsid w:val="00273ED2"/>
    <w:rsid w:val="00274E3F"/>
    <w:rsid w:val="0027521D"/>
    <w:rsid w:val="002754C5"/>
    <w:rsid w:val="00275948"/>
    <w:rsid w:val="00275D63"/>
    <w:rsid w:val="002766B8"/>
    <w:rsid w:val="00277D5B"/>
    <w:rsid w:val="00277F7A"/>
    <w:rsid w:val="002809BC"/>
    <w:rsid w:val="002816A7"/>
    <w:rsid w:val="002819FF"/>
    <w:rsid w:val="00282ACA"/>
    <w:rsid w:val="002835B4"/>
    <w:rsid w:val="002838ED"/>
    <w:rsid w:val="00283A3A"/>
    <w:rsid w:val="00284BBA"/>
    <w:rsid w:val="00286EFE"/>
    <w:rsid w:val="00287404"/>
    <w:rsid w:val="0029186A"/>
    <w:rsid w:val="00291BD7"/>
    <w:rsid w:val="00291D39"/>
    <w:rsid w:val="002928A9"/>
    <w:rsid w:val="002928DF"/>
    <w:rsid w:val="00295BA6"/>
    <w:rsid w:val="00296998"/>
    <w:rsid w:val="002971F2"/>
    <w:rsid w:val="0029721B"/>
    <w:rsid w:val="002974B4"/>
    <w:rsid w:val="00297BE2"/>
    <w:rsid w:val="00297C07"/>
    <w:rsid w:val="002A00D7"/>
    <w:rsid w:val="002A00F6"/>
    <w:rsid w:val="002A1265"/>
    <w:rsid w:val="002A2B35"/>
    <w:rsid w:val="002A3140"/>
    <w:rsid w:val="002A3595"/>
    <w:rsid w:val="002A5ED2"/>
    <w:rsid w:val="002A6193"/>
    <w:rsid w:val="002A64E9"/>
    <w:rsid w:val="002A6D8F"/>
    <w:rsid w:val="002B0277"/>
    <w:rsid w:val="002B175F"/>
    <w:rsid w:val="002B1BA8"/>
    <w:rsid w:val="002B2172"/>
    <w:rsid w:val="002B30A2"/>
    <w:rsid w:val="002B3744"/>
    <w:rsid w:val="002B3F1A"/>
    <w:rsid w:val="002B5254"/>
    <w:rsid w:val="002B5C82"/>
    <w:rsid w:val="002B6484"/>
    <w:rsid w:val="002B744F"/>
    <w:rsid w:val="002B788E"/>
    <w:rsid w:val="002C0055"/>
    <w:rsid w:val="002C02EE"/>
    <w:rsid w:val="002C0B42"/>
    <w:rsid w:val="002C10CF"/>
    <w:rsid w:val="002C206F"/>
    <w:rsid w:val="002C219D"/>
    <w:rsid w:val="002C22D2"/>
    <w:rsid w:val="002C332B"/>
    <w:rsid w:val="002C441A"/>
    <w:rsid w:val="002C4B82"/>
    <w:rsid w:val="002C4D82"/>
    <w:rsid w:val="002C77AD"/>
    <w:rsid w:val="002C7859"/>
    <w:rsid w:val="002C78BE"/>
    <w:rsid w:val="002D0B97"/>
    <w:rsid w:val="002D0C90"/>
    <w:rsid w:val="002D0F4F"/>
    <w:rsid w:val="002D187A"/>
    <w:rsid w:val="002D2E1D"/>
    <w:rsid w:val="002D3C4E"/>
    <w:rsid w:val="002D4295"/>
    <w:rsid w:val="002D4894"/>
    <w:rsid w:val="002D5CD2"/>
    <w:rsid w:val="002E1060"/>
    <w:rsid w:val="002E12A2"/>
    <w:rsid w:val="002E1F56"/>
    <w:rsid w:val="002E28C6"/>
    <w:rsid w:val="002E2C1E"/>
    <w:rsid w:val="002E2F9D"/>
    <w:rsid w:val="002E2FF2"/>
    <w:rsid w:val="002E40AD"/>
    <w:rsid w:val="002E42BE"/>
    <w:rsid w:val="002E4C06"/>
    <w:rsid w:val="002E53DA"/>
    <w:rsid w:val="002E67C1"/>
    <w:rsid w:val="002F0539"/>
    <w:rsid w:val="002F08DD"/>
    <w:rsid w:val="002F0F22"/>
    <w:rsid w:val="002F121D"/>
    <w:rsid w:val="002F247A"/>
    <w:rsid w:val="002F5530"/>
    <w:rsid w:val="002F5C2E"/>
    <w:rsid w:val="002F61AC"/>
    <w:rsid w:val="002F77AD"/>
    <w:rsid w:val="002F796A"/>
    <w:rsid w:val="002F7D2E"/>
    <w:rsid w:val="002F7D6E"/>
    <w:rsid w:val="003003A0"/>
    <w:rsid w:val="00300B5A"/>
    <w:rsid w:val="00300ED2"/>
    <w:rsid w:val="00300F69"/>
    <w:rsid w:val="003017FA"/>
    <w:rsid w:val="00302993"/>
    <w:rsid w:val="0030437C"/>
    <w:rsid w:val="00304829"/>
    <w:rsid w:val="003049A1"/>
    <w:rsid w:val="00305C1D"/>
    <w:rsid w:val="0030627C"/>
    <w:rsid w:val="00307A23"/>
    <w:rsid w:val="00311572"/>
    <w:rsid w:val="00311729"/>
    <w:rsid w:val="00311CD0"/>
    <w:rsid w:val="00311D14"/>
    <w:rsid w:val="003124F2"/>
    <w:rsid w:val="003126FA"/>
    <w:rsid w:val="00312999"/>
    <w:rsid w:val="0031390D"/>
    <w:rsid w:val="00314048"/>
    <w:rsid w:val="0031420F"/>
    <w:rsid w:val="00314D67"/>
    <w:rsid w:val="00320A07"/>
    <w:rsid w:val="00321313"/>
    <w:rsid w:val="003213AC"/>
    <w:rsid w:val="00322D94"/>
    <w:rsid w:val="0032323C"/>
    <w:rsid w:val="00323DCF"/>
    <w:rsid w:val="00324D27"/>
    <w:rsid w:val="00325110"/>
    <w:rsid w:val="003254A2"/>
    <w:rsid w:val="003257AA"/>
    <w:rsid w:val="0032668C"/>
    <w:rsid w:val="00326832"/>
    <w:rsid w:val="003271E1"/>
    <w:rsid w:val="00327AD9"/>
    <w:rsid w:val="00330468"/>
    <w:rsid w:val="00330788"/>
    <w:rsid w:val="00330A91"/>
    <w:rsid w:val="00330B2D"/>
    <w:rsid w:val="003315F2"/>
    <w:rsid w:val="003340A2"/>
    <w:rsid w:val="003341DA"/>
    <w:rsid w:val="00334812"/>
    <w:rsid w:val="00334A57"/>
    <w:rsid w:val="0033551A"/>
    <w:rsid w:val="0033606E"/>
    <w:rsid w:val="003370DA"/>
    <w:rsid w:val="003371BE"/>
    <w:rsid w:val="00337609"/>
    <w:rsid w:val="003404C7"/>
    <w:rsid w:val="003405C8"/>
    <w:rsid w:val="00342D75"/>
    <w:rsid w:val="00342F1C"/>
    <w:rsid w:val="00343363"/>
    <w:rsid w:val="003439A2"/>
    <w:rsid w:val="003450CF"/>
    <w:rsid w:val="00350C15"/>
    <w:rsid w:val="0035112B"/>
    <w:rsid w:val="00351533"/>
    <w:rsid w:val="00351828"/>
    <w:rsid w:val="003530F5"/>
    <w:rsid w:val="003535F0"/>
    <w:rsid w:val="003538BD"/>
    <w:rsid w:val="00353A73"/>
    <w:rsid w:val="00353CE8"/>
    <w:rsid w:val="00354CC5"/>
    <w:rsid w:val="00355DEF"/>
    <w:rsid w:val="00355F71"/>
    <w:rsid w:val="003562CD"/>
    <w:rsid w:val="00356C70"/>
    <w:rsid w:val="00357140"/>
    <w:rsid w:val="00357388"/>
    <w:rsid w:val="003578DD"/>
    <w:rsid w:val="00357DCD"/>
    <w:rsid w:val="0036172D"/>
    <w:rsid w:val="00361972"/>
    <w:rsid w:val="00363415"/>
    <w:rsid w:val="0036428F"/>
    <w:rsid w:val="003643C0"/>
    <w:rsid w:val="00365712"/>
    <w:rsid w:val="00366AD0"/>
    <w:rsid w:val="00372A1B"/>
    <w:rsid w:val="00372A4A"/>
    <w:rsid w:val="00372E0D"/>
    <w:rsid w:val="00373688"/>
    <w:rsid w:val="003748A0"/>
    <w:rsid w:val="00374D98"/>
    <w:rsid w:val="0037511E"/>
    <w:rsid w:val="00375C75"/>
    <w:rsid w:val="00376903"/>
    <w:rsid w:val="00377A2D"/>
    <w:rsid w:val="00380075"/>
    <w:rsid w:val="00380149"/>
    <w:rsid w:val="00380AD0"/>
    <w:rsid w:val="0038241E"/>
    <w:rsid w:val="0038369A"/>
    <w:rsid w:val="00384129"/>
    <w:rsid w:val="003853C8"/>
    <w:rsid w:val="003856E3"/>
    <w:rsid w:val="00385A4C"/>
    <w:rsid w:val="00386B69"/>
    <w:rsid w:val="003872B6"/>
    <w:rsid w:val="003879DA"/>
    <w:rsid w:val="0039006E"/>
    <w:rsid w:val="00390430"/>
    <w:rsid w:val="003905A0"/>
    <w:rsid w:val="00392212"/>
    <w:rsid w:val="003926F7"/>
    <w:rsid w:val="00392EE6"/>
    <w:rsid w:val="003930CD"/>
    <w:rsid w:val="0039501A"/>
    <w:rsid w:val="00395528"/>
    <w:rsid w:val="00395742"/>
    <w:rsid w:val="00395A63"/>
    <w:rsid w:val="0039725A"/>
    <w:rsid w:val="00397376"/>
    <w:rsid w:val="003A0729"/>
    <w:rsid w:val="003A0829"/>
    <w:rsid w:val="003A1432"/>
    <w:rsid w:val="003A2368"/>
    <w:rsid w:val="003A3095"/>
    <w:rsid w:val="003A34C4"/>
    <w:rsid w:val="003A3981"/>
    <w:rsid w:val="003A4FAB"/>
    <w:rsid w:val="003A5712"/>
    <w:rsid w:val="003A64AA"/>
    <w:rsid w:val="003A69C2"/>
    <w:rsid w:val="003A7D3A"/>
    <w:rsid w:val="003B1DBE"/>
    <w:rsid w:val="003B1E47"/>
    <w:rsid w:val="003B3B67"/>
    <w:rsid w:val="003B4288"/>
    <w:rsid w:val="003B4C5F"/>
    <w:rsid w:val="003B632D"/>
    <w:rsid w:val="003B7CB7"/>
    <w:rsid w:val="003C0BD6"/>
    <w:rsid w:val="003C0C6C"/>
    <w:rsid w:val="003C0EB4"/>
    <w:rsid w:val="003C106A"/>
    <w:rsid w:val="003C1503"/>
    <w:rsid w:val="003C1F19"/>
    <w:rsid w:val="003C2CB3"/>
    <w:rsid w:val="003C42C2"/>
    <w:rsid w:val="003C430A"/>
    <w:rsid w:val="003C518E"/>
    <w:rsid w:val="003C552C"/>
    <w:rsid w:val="003C6F75"/>
    <w:rsid w:val="003C7186"/>
    <w:rsid w:val="003C78C8"/>
    <w:rsid w:val="003D0449"/>
    <w:rsid w:val="003D0893"/>
    <w:rsid w:val="003D1395"/>
    <w:rsid w:val="003D1817"/>
    <w:rsid w:val="003D2904"/>
    <w:rsid w:val="003D3410"/>
    <w:rsid w:val="003D343A"/>
    <w:rsid w:val="003D465C"/>
    <w:rsid w:val="003D659D"/>
    <w:rsid w:val="003D7AA0"/>
    <w:rsid w:val="003D7B21"/>
    <w:rsid w:val="003E1CA2"/>
    <w:rsid w:val="003E294B"/>
    <w:rsid w:val="003E58C3"/>
    <w:rsid w:val="003E6E1C"/>
    <w:rsid w:val="003E7B11"/>
    <w:rsid w:val="003F039A"/>
    <w:rsid w:val="003F0994"/>
    <w:rsid w:val="003F3221"/>
    <w:rsid w:val="003F32CC"/>
    <w:rsid w:val="003F33FD"/>
    <w:rsid w:val="003F35F9"/>
    <w:rsid w:val="003F3EBC"/>
    <w:rsid w:val="003F5872"/>
    <w:rsid w:val="003F5F22"/>
    <w:rsid w:val="003F7B6D"/>
    <w:rsid w:val="0040045A"/>
    <w:rsid w:val="00401BA1"/>
    <w:rsid w:val="004031BD"/>
    <w:rsid w:val="0040324E"/>
    <w:rsid w:val="0040431C"/>
    <w:rsid w:val="00404A1D"/>
    <w:rsid w:val="00404C14"/>
    <w:rsid w:val="00404F7A"/>
    <w:rsid w:val="00405CAB"/>
    <w:rsid w:val="0040743E"/>
    <w:rsid w:val="00410A6C"/>
    <w:rsid w:val="00410E27"/>
    <w:rsid w:val="0041149A"/>
    <w:rsid w:val="00411FDA"/>
    <w:rsid w:val="0041265C"/>
    <w:rsid w:val="00413B30"/>
    <w:rsid w:val="004171F1"/>
    <w:rsid w:val="0041744D"/>
    <w:rsid w:val="00421F4C"/>
    <w:rsid w:val="00422570"/>
    <w:rsid w:val="00423707"/>
    <w:rsid w:val="0042414D"/>
    <w:rsid w:val="0042416C"/>
    <w:rsid w:val="0042433E"/>
    <w:rsid w:val="00431A3B"/>
    <w:rsid w:val="00434746"/>
    <w:rsid w:val="00434D45"/>
    <w:rsid w:val="00435690"/>
    <w:rsid w:val="00435E85"/>
    <w:rsid w:val="004361A2"/>
    <w:rsid w:val="004364EE"/>
    <w:rsid w:val="00436B53"/>
    <w:rsid w:val="004402AB"/>
    <w:rsid w:val="004430D5"/>
    <w:rsid w:val="0044424C"/>
    <w:rsid w:val="00444F9B"/>
    <w:rsid w:val="00445DCE"/>
    <w:rsid w:val="0044681C"/>
    <w:rsid w:val="004479AB"/>
    <w:rsid w:val="00447EF8"/>
    <w:rsid w:val="00450E44"/>
    <w:rsid w:val="004510A8"/>
    <w:rsid w:val="00452653"/>
    <w:rsid w:val="00453586"/>
    <w:rsid w:val="004537AC"/>
    <w:rsid w:val="0045402B"/>
    <w:rsid w:val="00454CB6"/>
    <w:rsid w:val="00455CE3"/>
    <w:rsid w:val="004567C6"/>
    <w:rsid w:val="004607D0"/>
    <w:rsid w:val="00460C09"/>
    <w:rsid w:val="00460D76"/>
    <w:rsid w:val="00461C29"/>
    <w:rsid w:val="00463C3F"/>
    <w:rsid w:val="00465C75"/>
    <w:rsid w:val="004678CC"/>
    <w:rsid w:val="00467AB0"/>
    <w:rsid w:val="00467C16"/>
    <w:rsid w:val="00470A1C"/>
    <w:rsid w:val="004730C8"/>
    <w:rsid w:val="00473246"/>
    <w:rsid w:val="00473A02"/>
    <w:rsid w:val="0047405C"/>
    <w:rsid w:val="00474E1D"/>
    <w:rsid w:val="00474EE9"/>
    <w:rsid w:val="00474FA7"/>
    <w:rsid w:val="004758B4"/>
    <w:rsid w:val="00476687"/>
    <w:rsid w:val="00476BFA"/>
    <w:rsid w:val="00477751"/>
    <w:rsid w:val="00477BFC"/>
    <w:rsid w:val="004809E0"/>
    <w:rsid w:val="00480FBD"/>
    <w:rsid w:val="00481457"/>
    <w:rsid w:val="004823DB"/>
    <w:rsid w:val="004836F7"/>
    <w:rsid w:val="0048383A"/>
    <w:rsid w:val="00484435"/>
    <w:rsid w:val="00485C5C"/>
    <w:rsid w:val="00485D5E"/>
    <w:rsid w:val="00487F5A"/>
    <w:rsid w:val="0049012C"/>
    <w:rsid w:val="00490BAE"/>
    <w:rsid w:val="00492C19"/>
    <w:rsid w:val="00493C5A"/>
    <w:rsid w:val="00495468"/>
    <w:rsid w:val="0049636A"/>
    <w:rsid w:val="00496D91"/>
    <w:rsid w:val="0049714E"/>
    <w:rsid w:val="0049729A"/>
    <w:rsid w:val="004979E1"/>
    <w:rsid w:val="00497E03"/>
    <w:rsid w:val="004A232A"/>
    <w:rsid w:val="004A2AF0"/>
    <w:rsid w:val="004A2CBB"/>
    <w:rsid w:val="004A3439"/>
    <w:rsid w:val="004A4B94"/>
    <w:rsid w:val="004A55B5"/>
    <w:rsid w:val="004A6074"/>
    <w:rsid w:val="004A620A"/>
    <w:rsid w:val="004A6275"/>
    <w:rsid w:val="004A6457"/>
    <w:rsid w:val="004A73D3"/>
    <w:rsid w:val="004B05B2"/>
    <w:rsid w:val="004B3491"/>
    <w:rsid w:val="004B5A77"/>
    <w:rsid w:val="004B62FF"/>
    <w:rsid w:val="004B7FC0"/>
    <w:rsid w:val="004C0E63"/>
    <w:rsid w:val="004C1D9E"/>
    <w:rsid w:val="004C218F"/>
    <w:rsid w:val="004C344C"/>
    <w:rsid w:val="004C3ED0"/>
    <w:rsid w:val="004C459B"/>
    <w:rsid w:val="004C475B"/>
    <w:rsid w:val="004C612B"/>
    <w:rsid w:val="004C659D"/>
    <w:rsid w:val="004C6642"/>
    <w:rsid w:val="004C77AD"/>
    <w:rsid w:val="004D0358"/>
    <w:rsid w:val="004D1D79"/>
    <w:rsid w:val="004D3012"/>
    <w:rsid w:val="004D3653"/>
    <w:rsid w:val="004D3812"/>
    <w:rsid w:val="004D434A"/>
    <w:rsid w:val="004D4579"/>
    <w:rsid w:val="004D4B54"/>
    <w:rsid w:val="004D5840"/>
    <w:rsid w:val="004D626F"/>
    <w:rsid w:val="004D72A2"/>
    <w:rsid w:val="004E00CD"/>
    <w:rsid w:val="004E1CAD"/>
    <w:rsid w:val="004E2174"/>
    <w:rsid w:val="004E2EBE"/>
    <w:rsid w:val="004E30E4"/>
    <w:rsid w:val="004E39FE"/>
    <w:rsid w:val="004E50D1"/>
    <w:rsid w:val="004E5A77"/>
    <w:rsid w:val="004E5EFB"/>
    <w:rsid w:val="004E62A2"/>
    <w:rsid w:val="004F1670"/>
    <w:rsid w:val="004F17EE"/>
    <w:rsid w:val="004F1AE0"/>
    <w:rsid w:val="004F2F8B"/>
    <w:rsid w:val="004F331E"/>
    <w:rsid w:val="004F5C17"/>
    <w:rsid w:val="004F642C"/>
    <w:rsid w:val="004F7A0A"/>
    <w:rsid w:val="004F7E91"/>
    <w:rsid w:val="005007D0"/>
    <w:rsid w:val="00501065"/>
    <w:rsid w:val="00501E51"/>
    <w:rsid w:val="00504446"/>
    <w:rsid w:val="00504721"/>
    <w:rsid w:val="00505840"/>
    <w:rsid w:val="00505D32"/>
    <w:rsid w:val="00505E91"/>
    <w:rsid w:val="00506FA1"/>
    <w:rsid w:val="005109B5"/>
    <w:rsid w:val="00512001"/>
    <w:rsid w:val="00512401"/>
    <w:rsid w:val="00512B54"/>
    <w:rsid w:val="005143C7"/>
    <w:rsid w:val="00514E19"/>
    <w:rsid w:val="00515453"/>
    <w:rsid w:val="005168A0"/>
    <w:rsid w:val="0051699F"/>
    <w:rsid w:val="00516AE2"/>
    <w:rsid w:val="00516EB0"/>
    <w:rsid w:val="005176F6"/>
    <w:rsid w:val="0052086D"/>
    <w:rsid w:val="00520A74"/>
    <w:rsid w:val="00520B53"/>
    <w:rsid w:val="00520FBD"/>
    <w:rsid w:val="005219DB"/>
    <w:rsid w:val="005229FC"/>
    <w:rsid w:val="00522DD6"/>
    <w:rsid w:val="00524100"/>
    <w:rsid w:val="00524A36"/>
    <w:rsid w:val="00525559"/>
    <w:rsid w:val="00525617"/>
    <w:rsid w:val="00525778"/>
    <w:rsid w:val="00526095"/>
    <w:rsid w:val="005267E7"/>
    <w:rsid w:val="0052685B"/>
    <w:rsid w:val="00527290"/>
    <w:rsid w:val="00527809"/>
    <w:rsid w:val="0053026E"/>
    <w:rsid w:val="005308B9"/>
    <w:rsid w:val="00532A8C"/>
    <w:rsid w:val="00535278"/>
    <w:rsid w:val="00535434"/>
    <w:rsid w:val="0053578B"/>
    <w:rsid w:val="0053585C"/>
    <w:rsid w:val="0053590C"/>
    <w:rsid w:val="0053595D"/>
    <w:rsid w:val="00535EF3"/>
    <w:rsid w:val="005368B8"/>
    <w:rsid w:val="00536A8F"/>
    <w:rsid w:val="00536BF7"/>
    <w:rsid w:val="00537BC8"/>
    <w:rsid w:val="00537DFD"/>
    <w:rsid w:val="0054091E"/>
    <w:rsid w:val="00541056"/>
    <w:rsid w:val="005417C2"/>
    <w:rsid w:val="00542379"/>
    <w:rsid w:val="005423F7"/>
    <w:rsid w:val="0054339B"/>
    <w:rsid w:val="005448CC"/>
    <w:rsid w:val="005453DC"/>
    <w:rsid w:val="005460CD"/>
    <w:rsid w:val="005475C5"/>
    <w:rsid w:val="00547D89"/>
    <w:rsid w:val="00550398"/>
    <w:rsid w:val="005503E5"/>
    <w:rsid w:val="005504C9"/>
    <w:rsid w:val="00551DE5"/>
    <w:rsid w:val="005524DB"/>
    <w:rsid w:val="005524FA"/>
    <w:rsid w:val="005548F6"/>
    <w:rsid w:val="00555A69"/>
    <w:rsid w:val="00555B1C"/>
    <w:rsid w:val="00555F02"/>
    <w:rsid w:val="0055630C"/>
    <w:rsid w:val="00561CE2"/>
    <w:rsid w:val="005630CF"/>
    <w:rsid w:val="0056329E"/>
    <w:rsid w:val="00563B47"/>
    <w:rsid w:val="00563D87"/>
    <w:rsid w:val="00564208"/>
    <w:rsid w:val="005644DB"/>
    <w:rsid w:val="00565D9B"/>
    <w:rsid w:val="00566956"/>
    <w:rsid w:val="0057015B"/>
    <w:rsid w:val="005703A2"/>
    <w:rsid w:val="00572429"/>
    <w:rsid w:val="00573D2B"/>
    <w:rsid w:val="0057400E"/>
    <w:rsid w:val="005743C4"/>
    <w:rsid w:val="005749DA"/>
    <w:rsid w:val="005754AD"/>
    <w:rsid w:val="00575E7C"/>
    <w:rsid w:val="005775A8"/>
    <w:rsid w:val="005801B3"/>
    <w:rsid w:val="005812CE"/>
    <w:rsid w:val="00581A3D"/>
    <w:rsid w:val="0058212C"/>
    <w:rsid w:val="00582EA2"/>
    <w:rsid w:val="00584C60"/>
    <w:rsid w:val="005852FC"/>
    <w:rsid w:val="00585D8D"/>
    <w:rsid w:val="00585DF7"/>
    <w:rsid w:val="005860B3"/>
    <w:rsid w:val="0058699B"/>
    <w:rsid w:val="00587FCD"/>
    <w:rsid w:val="005901DA"/>
    <w:rsid w:val="00590C39"/>
    <w:rsid w:val="00591BCF"/>
    <w:rsid w:val="00593D66"/>
    <w:rsid w:val="005947C5"/>
    <w:rsid w:val="00594B3B"/>
    <w:rsid w:val="00594FB2"/>
    <w:rsid w:val="00595D7B"/>
    <w:rsid w:val="005A04F6"/>
    <w:rsid w:val="005A0B7A"/>
    <w:rsid w:val="005A104B"/>
    <w:rsid w:val="005A1C04"/>
    <w:rsid w:val="005A2399"/>
    <w:rsid w:val="005A33D3"/>
    <w:rsid w:val="005A42CE"/>
    <w:rsid w:val="005A48C3"/>
    <w:rsid w:val="005A545A"/>
    <w:rsid w:val="005A5493"/>
    <w:rsid w:val="005A628D"/>
    <w:rsid w:val="005A6EFA"/>
    <w:rsid w:val="005A713D"/>
    <w:rsid w:val="005A76A9"/>
    <w:rsid w:val="005B0A45"/>
    <w:rsid w:val="005B12CC"/>
    <w:rsid w:val="005B1701"/>
    <w:rsid w:val="005B2266"/>
    <w:rsid w:val="005B2A0D"/>
    <w:rsid w:val="005B4399"/>
    <w:rsid w:val="005B4D60"/>
    <w:rsid w:val="005B4DA2"/>
    <w:rsid w:val="005B4EB6"/>
    <w:rsid w:val="005B5453"/>
    <w:rsid w:val="005B7CCE"/>
    <w:rsid w:val="005C0B0E"/>
    <w:rsid w:val="005C0B5C"/>
    <w:rsid w:val="005C0BCF"/>
    <w:rsid w:val="005C1139"/>
    <w:rsid w:val="005C129B"/>
    <w:rsid w:val="005C3F06"/>
    <w:rsid w:val="005C4504"/>
    <w:rsid w:val="005C4BA6"/>
    <w:rsid w:val="005C4C95"/>
    <w:rsid w:val="005C4DDC"/>
    <w:rsid w:val="005C4E9E"/>
    <w:rsid w:val="005C5588"/>
    <w:rsid w:val="005C5F75"/>
    <w:rsid w:val="005C6509"/>
    <w:rsid w:val="005C6DD0"/>
    <w:rsid w:val="005C7760"/>
    <w:rsid w:val="005C79BD"/>
    <w:rsid w:val="005C7A02"/>
    <w:rsid w:val="005C7B97"/>
    <w:rsid w:val="005C7BC9"/>
    <w:rsid w:val="005D06DE"/>
    <w:rsid w:val="005D20D7"/>
    <w:rsid w:val="005D4A2C"/>
    <w:rsid w:val="005D4C6D"/>
    <w:rsid w:val="005D4E70"/>
    <w:rsid w:val="005D5068"/>
    <w:rsid w:val="005D51C0"/>
    <w:rsid w:val="005D52C7"/>
    <w:rsid w:val="005D5382"/>
    <w:rsid w:val="005D5FB5"/>
    <w:rsid w:val="005D7587"/>
    <w:rsid w:val="005E0071"/>
    <w:rsid w:val="005E0289"/>
    <w:rsid w:val="005E02BD"/>
    <w:rsid w:val="005E1B93"/>
    <w:rsid w:val="005E2307"/>
    <w:rsid w:val="005E5AD9"/>
    <w:rsid w:val="005E6172"/>
    <w:rsid w:val="005E6443"/>
    <w:rsid w:val="005E6814"/>
    <w:rsid w:val="005E6D0D"/>
    <w:rsid w:val="005E7C52"/>
    <w:rsid w:val="005F03C0"/>
    <w:rsid w:val="005F0649"/>
    <w:rsid w:val="005F07C9"/>
    <w:rsid w:val="005F1FF2"/>
    <w:rsid w:val="005F2062"/>
    <w:rsid w:val="005F26D0"/>
    <w:rsid w:val="005F290D"/>
    <w:rsid w:val="005F2C1E"/>
    <w:rsid w:val="005F3537"/>
    <w:rsid w:val="005F3F43"/>
    <w:rsid w:val="005F4BEB"/>
    <w:rsid w:val="005F51AE"/>
    <w:rsid w:val="005F52FC"/>
    <w:rsid w:val="005F5A74"/>
    <w:rsid w:val="005F6896"/>
    <w:rsid w:val="006017F1"/>
    <w:rsid w:val="00602139"/>
    <w:rsid w:val="0060278E"/>
    <w:rsid w:val="00602D7D"/>
    <w:rsid w:val="006034A5"/>
    <w:rsid w:val="00603B69"/>
    <w:rsid w:val="0060403F"/>
    <w:rsid w:val="00604B0F"/>
    <w:rsid w:val="00604D78"/>
    <w:rsid w:val="00604EB8"/>
    <w:rsid w:val="00605078"/>
    <w:rsid w:val="00606B1C"/>
    <w:rsid w:val="00606FA4"/>
    <w:rsid w:val="006107AD"/>
    <w:rsid w:val="00610AF2"/>
    <w:rsid w:val="0061118C"/>
    <w:rsid w:val="00611314"/>
    <w:rsid w:val="00611A02"/>
    <w:rsid w:val="006124E0"/>
    <w:rsid w:val="006127B8"/>
    <w:rsid w:val="00612D46"/>
    <w:rsid w:val="00612EBB"/>
    <w:rsid w:val="00613037"/>
    <w:rsid w:val="00614930"/>
    <w:rsid w:val="00614B9F"/>
    <w:rsid w:val="0061609C"/>
    <w:rsid w:val="00616203"/>
    <w:rsid w:val="006162D3"/>
    <w:rsid w:val="0061688B"/>
    <w:rsid w:val="00617680"/>
    <w:rsid w:val="00617CF3"/>
    <w:rsid w:val="0062085D"/>
    <w:rsid w:val="00620B11"/>
    <w:rsid w:val="006211E9"/>
    <w:rsid w:val="00621720"/>
    <w:rsid w:val="00621930"/>
    <w:rsid w:val="00621B5E"/>
    <w:rsid w:val="0062245F"/>
    <w:rsid w:val="00625A34"/>
    <w:rsid w:val="0062618C"/>
    <w:rsid w:val="006261E9"/>
    <w:rsid w:val="00626BE5"/>
    <w:rsid w:val="00627493"/>
    <w:rsid w:val="00627981"/>
    <w:rsid w:val="00627BE1"/>
    <w:rsid w:val="00631993"/>
    <w:rsid w:val="00634D8B"/>
    <w:rsid w:val="006351E0"/>
    <w:rsid w:val="006365C4"/>
    <w:rsid w:val="00636746"/>
    <w:rsid w:val="00636990"/>
    <w:rsid w:val="00637D1B"/>
    <w:rsid w:val="00637E63"/>
    <w:rsid w:val="00637FBF"/>
    <w:rsid w:val="00637FF1"/>
    <w:rsid w:val="0064034D"/>
    <w:rsid w:val="00640473"/>
    <w:rsid w:val="00640B5D"/>
    <w:rsid w:val="006428D9"/>
    <w:rsid w:val="00643FE0"/>
    <w:rsid w:val="00647939"/>
    <w:rsid w:val="006502BC"/>
    <w:rsid w:val="00651723"/>
    <w:rsid w:val="0065381D"/>
    <w:rsid w:val="006541C3"/>
    <w:rsid w:val="00655164"/>
    <w:rsid w:val="00656947"/>
    <w:rsid w:val="00660094"/>
    <w:rsid w:val="00661DE9"/>
    <w:rsid w:val="0066272D"/>
    <w:rsid w:val="00663E8B"/>
    <w:rsid w:val="00664828"/>
    <w:rsid w:val="00664CFC"/>
    <w:rsid w:val="00665601"/>
    <w:rsid w:val="00665AC5"/>
    <w:rsid w:val="00665D28"/>
    <w:rsid w:val="00665D92"/>
    <w:rsid w:val="006662B8"/>
    <w:rsid w:val="0066661C"/>
    <w:rsid w:val="00666AB4"/>
    <w:rsid w:val="0067092D"/>
    <w:rsid w:val="00671C35"/>
    <w:rsid w:val="00671D45"/>
    <w:rsid w:val="00671DAA"/>
    <w:rsid w:val="00671F1F"/>
    <w:rsid w:val="006744E7"/>
    <w:rsid w:val="00674746"/>
    <w:rsid w:val="00675F9B"/>
    <w:rsid w:val="00677DD8"/>
    <w:rsid w:val="0068073A"/>
    <w:rsid w:val="006813C3"/>
    <w:rsid w:val="00681AFB"/>
    <w:rsid w:val="00682F3F"/>
    <w:rsid w:val="00682FFB"/>
    <w:rsid w:val="006830C0"/>
    <w:rsid w:val="0068327E"/>
    <w:rsid w:val="0068375E"/>
    <w:rsid w:val="00684CAF"/>
    <w:rsid w:val="0068557D"/>
    <w:rsid w:val="00685A0D"/>
    <w:rsid w:val="00687A3C"/>
    <w:rsid w:val="006924DF"/>
    <w:rsid w:val="00692CA3"/>
    <w:rsid w:val="00692E6D"/>
    <w:rsid w:val="0069318B"/>
    <w:rsid w:val="00693719"/>
    <w:rsid w:val="00693DCF"/>
    <w:rsid w:val="00694025"/>
    <w:rsid w:val="0069498F"/>
    <w:rsid w:val="00696665"/>
    <w:rsid w:val="00697734"/>
    <w:rsid w:val="00697790"/>
    <w:rsid w:val="00697A5B"/>
    <w:rsid w:val="00697AA1"/>
    <w:rsid w:val="006A0581"/>
    <w:rsid w:val="006A415D"/>
    <w:rsid w:val="006A440B"/>
    <w:rsid w:val="006A4C80"/>
    <w:rsid w:val="006A5AA7"/>
    <w:rsid w:val="006A5D0E"/>
    <w:rsid w:val="006A6171"/>
    <w:rsid w:val="006A6324"/>
    <w:rsid w:val="006A66AF"/>
    <w:rsid w:val="006A68BB"/>
    <w:rsid w:val="006A7BF1"/>
    <w:rsid w:val="006B00A0"/>
    <w:rsid w:val="006B0597"/>
    <w:rsid w:val="006B0820"/>
    <w:rsid w:val="006B1AF8"/>
    <w:rsid w:val="006B35F1"/>
    <w:rsid w:val="006B61A7"/>
    <w:rsid w:val="006B6732"/>
    <w:rsid w:val="006B7165"/>
    <w:rsid w:val="006B7310"/>
    <w:rsid w:val="006B78C4"/>
    <w:rsid w:val="006C0952"/>
    <w:rsid w:val="006C09C7"/>
    <w:rsid w:val="006C155A"/>
    <w:rsid w:val="006C343D"/>
    <w:rsid w:val="006C3E14"/>
    <w:rsid w:val="006C403F"/>
    <w:rsid w:val="006C4D9F"/>
    <w:rsid w:val="006C5E43"/>
    <w:rsid w:val="006D1187"/>
    <w:rsid w:val="006D13BD"/>
    <w:rsid w:val="006D1EDB"/>
    <w:rsid w:val="006D2426"/>
    <w:rsid w:val="006D32DE"/>
    <w:rsid w:val="006D3467"/>
    <w:rsid w:val="006D5314"/>
    <w:rsid w:val="006D5748"/>
    <w:rsid w:val="006D5F50"/>
    <w:rsid w:val="006D7CA9"/>
    <w:rsid w:val="006E032F"/>
    <w:rsid w:val="006E0D8E"/>
    <w:rsid w:val="006E1173"/>
    <w:rsid w:val="006E1476"/>
    <w:rsid w:val="006E18C7"/>
    <w:rsid w:val="006E248F"/>
    <w:rsid w:val="006E25D7"/>
    <w:rsid w:val="006E2A16"/>
    <w:rsid w:val="006E3794"/>
    <w:rsid w:val="006E524E"/>
    <w:rsid w:val="006E65D0"/>
    <w:rsid w:val="006E7444"/>
    <w:rsid w:val="006E75D8"/>
    <w:rsid w:val="006E7821"/>
    <w:rsid w:val="006F052C"/>
    <w:rsid w:val="006F29E5"/>
    <w:rsid w:val="006F2D8E"/>
    <w:rsid w:val="006F33AC"/>
    <w:rsid w:val="006F3EFA"/>
    <w:rsid w:val="006F585B"/>
    <w:rsid w:val="00703CB7"/>
    <w:rsid w:val="00704873"/>
    <w:rsid w:val="00704C11"/>
    <w:rsid w:val="00704C2D"/>
    <w:rsid w:val="00704FC4"/>
    <w:rsid w:val="007060C8"/>
    <w:rsid w:val="0070660E"/>
    <w:rsid w:val="007068DE"/>
    <w:rsid w:val="00707C41"/>
    <w:rsid w:val="00710A86"/>
    <w:rsid w:val="00710F80"/>
    <w:rsid w:val="00712C49"/>
    <w:rsid w:val="0071315D"/>
    <w:rsid w:val="00713DEB"/>
    <w:rsid w:val="00715BE0"/>
    <w:rsid w:val="00716BDF"/>
    <w:rsid w:val="00716CD8"/>
    <w:rsid w:val="00717A47"/>
    <w:rsid w:val="00717BD7"/>
    <w:rsid w:val="00720703"/>
    <w:rsid w:val="00720C70"/>
    <w:rsid w:val="00721622"/>
    <w:rsid w:val="007219E6"/>
    <w:rsid w:val="00722408"/>
    <w:rsid w:val="0072245A"/>
    <w:rsid w:val="0072255A"/>
    <w:rsid w:val="00722584"/>
    <w:rsid w:val="0072283B"/>
    <w:rsid w:val="00724F0B"/>
    <w:rsid w:val="0072563A"/>
    <w:rsid w:val="007258E0"/>
    <w:rsid w:val="00725E60"/>
    <w:rsid w:val="00727EE9"/>
    <w:rsid w:val="00730952"/>
    <w:rsid w:val="00730E4C"/>
    <w:rsid w:val="00732C10"/>
    <w:rsid w:val="00732D6E"/>
    <w:rsid w:val="00733A83"/>
    <w:rsid w:val="00734DD6"/>
    <w:rsid w:val="0073526C"/>
    <w:rsid w:val="007369F1"/>
    <w:rsid w:val="0073779C"/>
    <w:rsid w:val="00737B67"/>
    <w:rsid w:val="00740116"/>
    <w:rsid w:val="0074099A"/>
    <w:rsid w:val="00740ADB"/>
    <w:rsid w:val="007411E9"/>
    <w:rsid w:val="00741315"/>
    <w:rsid w:val="007417F0"/>
    <w:rsid w:val="00741AD1"/>
    <w:rsid w:val="00741C1A"/>
    <w:rsid w:val="00742C27"/>
    <w:rsid w:val="00743098"/>
    <w:rsid w:val="007444D8"/>
    <w:rsid w:val="00745746"/>
    <w:rsid w:val="00745827"/>
    <w:rsid w:val="007459CD"/>
    <w:rsid w:val="00747124"/>
    <w:rsid w:val="00747342"/>
    <w:rsid w:val="00747C1B"/>
    <w:rsid w:val="00750A80"/>
    <w:rsid w:val="00750C4B"/>
    <w:rsid w:val="00750D01"/>
    <w:rsid w:val="00751516"/>
    <w:rsid w:val="007516C6"/>
    <w:rsid w:val="00751948"/>
    <w:rsid w:val="0075238E"/>
    <w:rsid w:val="00753107"/>
    <w:rsid w:val="0075416B"/>
    <w:rsid w:val="0075472D"/>
    <w:rsid w:val="00754D2C"/>
    <w:rsid w:val="00754D69"/>
    <w:rsid w:val="00755987"/>
    <w:rsid w:val="007570DB"/>
    <w:rsid w:val="0076106E"/>
    <w:rsid w:val="0076290E"/>
    <w:rsid w:val="00763A1B"/>
    <w:rsid w:val="00763BA3"/>
    <w:rsid w:val="00764CD6"/>
    <w:rsid w:val="00764D20"/>
    <w:rsid w:val="007657E8"/>
    <w:rsid w:val="0076632A"/>
    <w:rsid w:val="00766550"/>
    <w:rsid w:val="00767E1F"/>
    <w:rsid w:val="00771039"/>
    <w:rsid w:val="0077200A"/>
    <w:rsid w:val="00772834"/>
    <w:rsid w:val="00772965"/>
    <w:rsid w:val="00772A46"/>
    <w:rsid w:val="00772AE3"/>
    <w:rsid w:val="007747E2"/>
    <w:rsid w:val="007771FA"/>
    <w:rsid w:val="00780946"/>
    <w:rsid w:val="00780CDE"/>
    <w:rsid w:val="0078129E"/>
    <w:rsid w:val="00781308"/>
    <w:rsid w:val="00781ADE"/>
    <w:rsid w:val="007823F8"/>
    <w:rsid w:val="00782D48"/>
    <w:rsid w:val="00784864"/>
    <w:rsid w:val="00784EAE"/>
    <w:rsid w:val="007866FE"/>
    <w:rsid w:val="0078676A"/>
    <w:rsid w:val="0078679A"/>
    <w:rsid w:val="0079002B"/>
    <w:rsid w:val="007917C7"/>
    <w:rsid w:val="00792A0A"/>
    <w:rsid w:val="00793CBC"/>
    <w:rsid w:val="00795637"/>
    <w:rsid w:val="00795A56"/>
    <w:rsid w:val="00796A9B"/>
    <w:rsid w:val="0079757C"/>
    <w:rsid w:val="007A016A"/>
    <w:rsid w:val="007A1A1D"/>
    <w:rsid w:val="007A232E"/>
    <w:rsid w:val="007A2A28"/>
    <w:rsid w:val="007A2D7C"/>
    <w:rsid w:val="007A3E04"/>
    <w:rsid w:val="007A3F83"/>
    <w:rsid w:val="007A4A49"/>
    <w:rsid w:val="007A4D64"/>
    <w:rsid w:val="007A655A"/>
    <w:rsid w:val="007A72F8"/>
    <w:rsid w:val="007B0130"/>
    <w:rsid w:val="007B1BFA"/>
    <w:rsid w:val="007B1D07"/>
    <w:rsid w:val="007B25A0"/>
    <w:rsid w:val="007B2883"/>
    <w:rsid w:val="007B32EF"/>
    <w:rsid w:val="007B52DA"/>
    <w:rsid w:val="007B716D"/>
    <w:rsid w:val="007B7C33"/>
    <w:rsid w:val="007C112B"/>
    <w:rsid w:val="007C1B83"/>
    <w:rsid w:val="007C30B8"/>
    <w:rsid w:val="007C45FF"/>
    <w:rsid w:val="007C535F"/>
    <w:rsid w:val="007C594A"/>
    <w:rsid w:val="007C63CB"/>
    <w:rsid w:val="007C674A"/>
    <w:rsid w:val="007D0542"/>
    <w:rsid w:val="007D0BDA"/>
    <w:rsid w:val="007D1575"/>
    <w:rsid w:val="007D1828"/>
    <w:rsid w:val="007D24E1"/>
    <w:rsid w:val="007D2886"/>
    <w:rsid w:val="007D3482"/>
    <w:rsid w:val="007D3C47"/>
    <w:rsid w:val="007D4906"/>
    <w:rsid w:val="007D5825"/>
    <w:rsid w:val="007D5885"/>
    <w:rsid w:val="007D69E0"/>
    <w:rsid w:val="007D6B83"/>
    <w:rsid w:val="007D6B8D"/>
    <w:rsid w:val="007D7E83"/>
    <w:rsid w:val="007E0EC4"/>
    <w:rsid w:val="007E0FEF"/>
    <w:rsid w:val="007E10FD"/>
    <w:rsid w:val="007E1ED1"/>
    <w:rsid w:val="007E2165"/>
    <w:rsid w:val="007E268E"/>
    <w:rsid w:val="007E2861"/>
    <w:rsid w:val="007E3259"/>
    <w:rsid w:val="007E3A37"/>
    <w:rsid w:val="007E4B64"/>
    <w:rsid w:val="007E5E93"/>
    <w:rsid w:val="007E629C"/>
    <w:rsid w:val="007E6396"/>
    <w:rsid w:val="007E7CB8"/>
    <w:rsid w:val="007E7F46"/>
    <w:rsid w:val="007F0EA9"/>
    <w:rsid w:val="007F238E"/>
    <w:rsid w:val="007F251C"/>
    <w:rsid w:val="007F2ED4"/>
    <w:rsid w:val="007F3196"/>
    <w:rsid w:val="007F371D"/>
    <w:rsid w:val="007F3728"/>
    <w:rsid w:val="007F3AFA"/>
    <w:rsid w:val="007F44E0"/>
    <w:rsid w:val="008002F6"/>
    <w:rsid w:val="00801B3F"/>
    <w:rsid w:val="00801BA0"/>
    <w:rsid w:val="00801BB0"/>
    <w:rsid w:val="008029D4"/>
    <w:rsid w:val="008033E1"/>
    <w:rsid w:val="0080479B"/>
    <w:rsid w:val="00805EAD"/>
    <w:rsid w:val="00807167"/>
    <w:rsid w:val="008073EA"/>
    <w:rsid w:val="008102E9"/>
    <w:rsid w:val="00810738"/>
    <w:rsid w:val="008107A1"/>
    <w:rsid w:val="00810C6F"/>
    <w:rsid w:val="008115E0"/>
    <w:rsid w:val="00811C87"/>
    <w:rsid w:val="00813B80"/>
    <w:rsid w:val="00814F7D"/>
    <w:rsid w:val="00815665"/>
    <w:rsid w:val="00816150"/>
    <w:rsid w:val="00817C77"/>
    <w:rsid w:val="00820F50"/>
    <w:rsid w:val="00821F62"/>
    <w:rsid w:val="00822575"/>
    <w:rsid w:val="00822E1E"/>
    <w:rsid w:val="0082308E"/>
    <w:rsid w:val="00824743"/>
    <w:rsid w:val="00825570"/>
    <w:rsid w:val="008302D5"/>
    <w:rsid w:val="0083159A"/>
    <w:rsid w:val="008318E2"/>
    <w:rsid w:val="00831959"/>
    <w:rsid w:val="00831A64"/>
    <w:rsid w:val="00832E7E"/>
    <w:rsid w:val="008337AB"/>
    <w:rsid w:val="00833A4D"/>
    <w:rsid w:val="008350BC"/>
    <w:rsid w:val="008365AB"/>
    <w:rsid w:val="00836D51"/>
    <w:rsid w:val="0084051C"/>
    <w:rsid w:val="00840795"/>
    <w:rsid w:val="00840BF7"/>
    <w:rsid w:val="00841583"/>
    <w:rsid w:val="00841840"/>
    <w:rsid w:val="00841A0B"/>
    <w:rsid w:val="00842198"/>
    <w:rsid w:val="00842627"/>
    <w:rsid w:val="00844708"/>
    <w:rsid w:val="00844AD9"/>
    <w:rsid w:val="008452CF"/>
    <w:rsid w:val="00845B7F"/>
    <w:rsid w:val="00850201"/>
    <w:rsid w:val="0085052D"/>
    <w:rsid w:val="008515DC"/>
    <w:rsid w:val="00851686"/>
    <w:rsid w:val="008517A0"/>
    <w:rsid w:val="00852098"/>
    <w:rsid w:val="008522B2"/>
    <w:rsid w:val="00852B0F"/>
    <w:rsid w:val="00852B9C"/>
    <w:rsid w:val="00852D1F"/>
    <w:rsid w:val="008536D0"/>
    <w:rsid w:val="00854E3C"/>
    <w:rsid w:val="0085724F"/>
    <w:rsid w:val="008609FE"/>
    <w:rsid w:val="0086162F"/>
    <w:rsid w:val="00861A73"/>
    <w:rsid w:val="008620BC"/>
    <w:rsid w:val="00862BF7"/>
    <w:rsid w:val="00862E68"/>
    <w:rsid w:val="00863401"/>
    <w:rsid w:val="008639DD"/>
    <w:rsid w:val="008648FD"/>
    <w:rsid w:val="00865B1A"/>
    <w:rsid w:val="00865E9D"/>
    <w:rsid w:val="00867314"/>
    <w:rsid w:val="008673DC"/>
    <w:rsid w:val="00867AD7"/>
    <w:rsid w:val="00867D3C"/>
    <w:rsid w:val="00871E68"/>
    <w:rsid w:val="0087216F"/>
    <w:rsid w:val="0087280B"/>
    <w:rsid w:val="008738B0"/>
    <w:rsid w:val="00874C81"/>
    <w:rsid w:val="00874D3A"/>
    <w:rsid w:val="008753E1"/>
    <w:rsid w:val="008768D3"/>
    <w:rsid w:val="00876DB4"/>
    <w:rsid w:val="00876EC7"/>
    <w:rsid w:val="00877AE3"/>
    <w:rsid w:val="00877BC6"/>
    <w:rsid w:val="00880588"/>
    <w:rsid w:val="00881C34"/>
    <w:rsid w:val="00882FCF"/>
    <w:rsid w:val="00883382"/>
    <w:rsid w:val="00884800"/>
    <w:rsid w:val="008848A3"/>
    <w:rsid w:val="008852C6"/>
    <w:rsid w:val="008853E2"/>
    <w:rsid w:val="00885D50"/>
    <w:rsid w:val="0088699F"/>
    <w:rsid w:val="00890092"/>
    <w:rsid w:val="00892488"/>
    <w:rsid w:val="00892567"/>
    <w:rsid w:val="00892A6B"/>
    <w:rsid w:val="00893785"/>
    <w:rsid w:val="00893B39"/>
    <w:rsid w:val="00893BFE"/>
    <w:rsid w:val="00895593"/>
    <w:rsid w:val="008956A6"/>
    <w:rsid w:val="00896FCA"/>
    <w:rsid w:val="00897313"/>
    <w:rsid w:val="00897C93"/>
    <w:rsid w:val="008A1558"/>
    <w:rsid w:val="008A1FB4"/>
    <w:rsid w:val="008A254D"/>
    <w:rsid w:val="008A3AF2"/>
    <w:rsid w:val="008A3CEF"/>
    <w:rsid w:val="008A43B2"/>
    <w:rsid w:val="008A4552"/>
    <w:rsid w:val="008A4811"/>
    <w:rsid w:val="008A5B93"/>
    <w:rsid w:val="008A5E6D"/>
    <w:rsid w:val="008A6403"/>
    <w:rsid w:val="008A6408"/>
    <w:rsid w:val="008A65AF"/>
    <w:rsid w:val="008A67AA"/>
    <w:rsid w:val="008A6DBE"/>
    <w:rsid w:val="008A6EA0"/>
    <w:rsid w:val="008A731A"/>
    <w:rsid w:val="008A75C6"/>
    <w:rsid w:val="008A76CC"/>
    <w:rsid w:val="008A7970"/>
    <w:rsid w:val="008B0D08"/>
    <w:rsid w:val="008B2FF4"/>
    <w:rsid w:val="008B3045"/>
    <w:rsid w:val="008B310D"/>
    <w:rsid w:val="008B3E86"/>
    <w:rsid w:val="008B4EFA"/>
    <w:rsid w:val="008B6709"/>
    <w:rsid w:val="008B6B4F"/>
    <w:rsid w:val="008B6CFF"/>
    <w:rsid w:val="008C0A55"/>
    <w:rsid w:val="008C121B"/>
    <w:rsid w:val="008C3362"/>
    <w:rsid w:val="008C4294"/>
    <w:rsid w:val="008C483C"/>
    <w:rsid w:val="008C4D00"/>
    <w:rsid w:val="008C598A"/>
    <w:rsid w:val="008C77C3"/>
    <w:rsid w:val="008C7F8A"/>
    <w:rsid w:val="008D0C8D"/>
    <w:rsid w:val="008D1D9E"/>
    <w:rsid w:val="008D2680"/>
    <w:rsid w:val="008D3CF1"/>
    <w:rsid w:val="008D5066"/>
    <w:rsid w:val="008D541A"/>
    <w:rsid w:val="008D5478"/>
    <w:rsid w:val="008D55D4"/>
    <w:rsid w:val="008D590E"/>
    <w:rsid w:val="008D5992"/>
    <w:rsid w:val="008D5E8F"/>
    <w:rsid w:val="008D6C2A"/>
    <w:rsid w:val="008D6F3D"/>
    <w:rsid w:val="008D7C76"/>
    <w:rsid w:val="008D7E87"/>
    <w:rsid w:val="008E0951"/>
    <w:rsid w:val="008E12E9"/>
    <w:rsid w:val="008E1710"/>
    <w:rsid w:val="008E1FB5"/>
    <w:rsid w:val="008E249E"/>
    <w:rsid w:val="008E2563"/>
    <w:rsid w:val="008E3A77"/>
    <w:rsid w:val="008E3CD9"/>
    <w:rsid w:val="008E431A"/>
    <w:rsid w:val="008E4A62"/>
    <w:rsid w:val="008E51A7"/>
    <w:rsid w:val="008E5856"/>
    <w:rsid w:val="008E5889"/>
    <w:rsid w:val="008E70F9"/>
    <w:rsid w:val="008E7F44"/>
    <w:rsid w:val="008F00FD"/>
    <w:rsid w:val="008F3082"/>
    <w:rsid w:val="008F4270"/>
    <w:rsid w:val="008F49E2"/>
    <w:rsid w:val="008F4E5B"/>
    <w:rsid w:val="008F4E84"/>
    <w:rsid w:val="008F573A"/>
    <w:rsid w:val="008F6178"/>
    <w:rsid w:val="008F629D"/>
    <w:rsid w:val="008F6716"/>
    <w:rsid w:val="008F6ABC"/>
    <w:rsid w:val="008F6EF5"/>
    <w:rsid w:val="008F7358"/>
    <w:rsid w:val="008F792F"/>
    <w:rsid w:val="008F7E31"/>
    <w:rsid w:val="00900DC3"/>
    <w:rsid w:val="00901509"/>
    <w:rsid w:val="00901A91"/>
    <w:rsid w:val="00901FD7"/>
    <w:rsid w:val="0090210A"/>
    <w:rsid w:val="0090350F"/>
    <w:rsid w:val="00903B42"/>
    <w:rsid w:val="00904CE3"/>
    <w:rsid w:val="00904FED"/>
    <w:rsid w:val="0090645A"/>
    <w:rsid w:val="0090708C"/>
    <w:rsid w:val="00907F26"/>
    <w:rsid w:val="00912474"/>
    <w:rsid w:val="0091280A"/>
    <w:rsid w:val="009131A0"/>
    <w:rsid w:val="009134F2"/>
    <w:rsid w:val="009137AC"/>
    <w:rsid w:val="00913DCD"/>
    <w:rsid w:val="00914B29"/>
    <w:rsid w:val="00914CE5"/>
    <w:rsid w:val="00914E0D"/>
    <w:rsid w:val="00917E7B"/>
    <w:rsid w:val="0092080C"/>
    <w:rsid w:val="0092130C"/>
    <w:rsid w:val="00923321"/>
    <w:rsid w:val="00923996"/>
    <w:rsid w:val="00923FE5"/>
    <w:rsid w:val="0092650F"/>
    <w:rsid w:val="00926A61"/>
    <w:rsid w:val="00926CE1"/>
    <w:rsid w:val="00930F79"/>
    <w:rsid w:val="009313E3"/>
    <w:rsid w:val="009339A0"/>
    <w:rsid w:val="00933F82"/>
    <w:rsid w:val="009342FF"/>
    <w:rsid w:val="00934645"/>
    <w:rsid w:val="00934A67"/>
    <w:rsid w:val="00934F92"/>
    <w:rsid w:val="00935D3C"/>
    <w:rsid w:val="00937A63"/>
    <w:rsid w:val="00940883"/>
    <w:rsid w:val="00940EF2"/>
    <w:rsid w:val="0094137B"/>
    <w:rsid w:val="0094331E"/>
    <w:rsid w:val="0094429E"/>
    <w:rsid w:val="00944EBF"/>
    <w:rsid w:val="009471F9"/>
    <w:rsid w:val="009505B2"/>
    <w:rsid w:val="00950DEF"/>
    <w:rsid w:val="00951BC5"/>
    <w:rsid w:val="009545C0"/>
    <w:rsid w:val="009546D0"/>
    <w:rsid w:val="00954C5B"/>
    <w:rsid w:val="009554EC"/>
    <w:rsid w:val="00955594"/>
    <w:rsid w:val="00956CC3"/>
    <w:rsid w:val="00957BCA"/>
    <w:rsid w:val="00957F14"/>
    <w:rsid w:val="00960328"/>
    <w:rsid w:val="0096279B"/>
    <w:rsid w:val="00962887"/>
    <w:rsid w:val="009634E8"/>
    <w:rsid w:val="00963510"/>
    <w:rsid w:val="00963725"/>
    <w:rsid w:val="00963D8C"/>
    <w:rsid w:val="00964180"/>
    <w:rsid w:val="00964778"/>
    <w:rsid w:val="0096478D"/>
    <w:rsid w:val="009647DA"/>
    <w:rsid w:val="00966080"/>
    <w:rsid w:val="009660B6"/>
    <w:rsid w:val="009666A0"/>
    <w:rsid w:val="00966D32"/>
    <w:rsid w:val="0096765E"/>
    <w:rsid w:val="009704D4"/>
    <w:rsid w:val="009705F9"/>
    <w:rsid w:val="009707E4"/>
    <w:rsid w:val="00970A0B"/>
    <w:rsid w:val="009720D2"/>
    <w:rsid w:val="0097233B"/>
    <w:rsid w:val="00972FC6"/>
    <w:rsid w:val="00973DA0"/>
    <w:rsid w:val="00974CF2"/>
    <w:rsid w:val="009753BA"/>
    <w:rsid w:val="009824C2"/>
    <w:rsid w:val="00983357"/>
    <w:rsid w:val="00983544"/>
    <w:rsid w:val="009836BD"/>
    <w:rsid w:val="009838CE"/>
    <w:rsid w:val="00983F11"/>
    <w:rsid w:val="00984BBD"/>
    <w:rsid w:val="00985077"/>
    <w:rsid w:val="00985673"/>
    <w:rsid w:val="009858FC"/>
    <w:rsid w:val="00985AA4"/>
    <w:rsid w:val="00986D69"/>
    <w:rsid w:val="00987DD8"/>
    <w:rsid w:val="00990029"/>
    <w:rsid w:val="009915C4"/>
    <w:rsid w:val="009917EE"/>
    <w:rsid w:val="009927FD"/>
    <w:rsid w:val="0099331E"/>
    <w:rsid w:val="00993CC8"/>
    <w:rsid w:val="00993D5C"/>
    <w:rsid w:val="009942AB"/>
    <w:rsid w:val="00994DEA"/>
    <w:rsid w:val="00995EA1"/>
    <w:rsid w:val="00997427"/>
    <w:rsid w:val="00997B98"/>
    <w:rsid w:val="009A0732"/>
    <w:rsid w:val="009A2B39"/>
    <w:rsid w:val="009A2EB3"/>
    <w:rsid w:val="009A4243"/>
    <w:rsid w:val="009A505A"/>
    <w:rsid w:val="009A5761"/>
    <w:rsid w:val="009A69FF"/>
    <w:rsid w:val="009A6DAE"/>
    <w:rsid w:val="009A7C03"/>
    <w:rsid w:val="009A7C24"/>
    <w:rsid w:val="009B1F3A"/>
    <w:rsid w:val="009B2189"/>
    <w:rsid w:val="009B21CB"/>
    <w:rsid w:val="009B2AC7"/>
    <w:rsid w:val="009B4526"/>
    <w:rsid w:val="009B59D4"/>
    <w:rsid w:val="009B7E7A"/>
    <w:rsid w:val="009B7F8E"/>
    <w:rsid w:val="009C07CE"/>
    <w:rsid w:val="009C0E9B"/>
    <w:rsid w:val="009C183D"/>
    <w:rsid w:val="009C3575"/>
    <w:rsid w:val="009C395D"/>
    <w:rsid w:val="009C43DD"/>
    <w:rsid w:val="009C4AFE"/>
    <w:rsid w:val="009C5490"/>
    <w:rsid w:val="009C557C"/>
    <w:rsid w:val="009C6149"/>
    <w:rsid w:val="009C767A"/>
    <w:rsid w:val="009C7D60"/>
    <w:rsid w:val="009C7FD5"/>
    <w:rsid w:val="009D01D4"/>
    <w:rsid w:val="009D04AC"/>
    <w:rsid w:val="009D0535"/>
    <w:rsid w:val="009D1645"/>
    <w:rsid w:val="009D166D"/>
    <w:rsid w:val="009D3CC6"/>
    <w:rsid w:val="009D4124"/>
    <w:rsid w:val="009D5D15"/>
    <w:rsid w:val="009D68A5"/>
    <w:rsid w:val="009D7DC7"/>
    <w:rsid w:val="009E08D6"/>
    <w:rsid w:val="009E1FD6"/>
    <w:rsid w:val="009E2E92"/>
    <w:rsid w:val="009E2F05"/>
    <w:rsid w:val="009E2F1A"/>
    <w:rsid w:val="009E3047"/>
    <w:rsid w:val="009E3662"/>
    <w:rsid w:val="009E4282"/>
    <w:rsid w:val="009E47B1"/>
    <w:rsid w:val="009E48E1"/>
    <w:rsid w:val="009E67E6"/>
    <w:rsid w:val="009E6F3E"/>
    <w:rsid w:val="009E7958"/>
    <w:rsid w:val="009F00FC"/>
    <w:rsid w:val="009F23B1"/>
    <w:rsid w:val="009F278F"/>
    <w:rsid w:val="009F39CF"/>
    <w:rsid w:val="009F41BF"/>
    <w:rsid w:val="009F4343"/>
    <w:rsid w:val="009F4FB2"/>
    <w:rsid w:val="009F5649"/>
    <w:rsid w:val="009F56C4"/>
    <w:rsid w:val="009F5F1F"/>
    <w:rsid w:val="009F670C"/>
    <w:rsid w:val="00A00264"/>
    <w:rsid w:val="00A00562"/>
    <w:rsid w:val="00A005A0"/>
    <w:rsid w:val="00A008F0"/>
    <w:rsid w:val="00A01410"/>
    <w:rsid w:val="00A0292B"/>
    <w:rsid w:val="00A02E32"/>
    <w:rsid w:val="00A03BB2"/>
    <w:rsid w:val="00A05EB4"/>
    <w:rsid w:val="00A06D4B"/>
    <w:rsid w:val="00A07D97"/>
    <w:rsid w:val="00A07DAC"/>
    <w:rsid w:val="00A10229"/>
    <w:rsid w:val="00A10695"/>
    <w:rsid w:val="00A10DFC"/>
    <w:rsid w:val="00A11124"/>
    <w:rsid w:val="00A115CA"/>
    <w:rsid w:val="00A11675"/>
    <w:rsid w:val="00A122E0"/>
    <w:rsid w:val="00A1382B"/>
    <w:rsid w:val="00A13CE4"/>
    <w:rsid w:val="00A1651F"/>
    <w:rsid w:val="00A1688A"/>
    <w:rsid w:val="00A16A71"/>
    <w:rsid w:val="00A1757F"/>
    <w:rsid w:val="00A179C3"/>
    <w:rsid w:val="00A20A5A"/>
    <w:rsid w:val="00A20AAD"/>
    <w:rsid w:val="00A212A0"/>
    <w:rsid w:val="00A21EF6"/>
    <w:rsid w:val="00A225CF"/>
    <w:rsid w:val="00A24077"/>
    <w:rsid w:val="00A24304"/>
    <w:rsid w:val="00A25B39"/>
    <w:rsid w:val="00A27673"/>
    <w:rsid w:val="00A276E5"/>
    <w:rsid w:val="00A30EBF"/>
    <w:rsid w:val="00A31A05"/>
    <w:rsid w:val="00A330EE"/>
    <w:rsid w:val="00A336F4"/>
    <w:rsid w:val="00A35039"/>
    <w:rsid w:val="00A3514B"/>
    <w:rsid w:val="00A35F37"/>
    <w:rsid w:val="00A400BC"/>
    <w:rsid w:val="00A40215"/>
    <w:rsid w:val="00A407E1"/>
    <w:rsid w:val="00A4101E"/>
    <w:rsid w:val="00A4118F"/>
    <w:rsid w:val="00A417C9"/>
    <w:rsid w:val="00A41FFE"/>
    <w:rsid w:val="00A43CCE"/>
    <w:rsid w:val="00A43D66"/>
    <w:rsid w:val="00A45332"/>
    <w:rsid w:val="00A45CCB"/>
    <w:rsid w:val="00A47477"/>
    <w:rsid w:val="00A474E2"/>
    <w:rsid w:val="00A47909"/>
    <w:rsid w:val="00A51948"/>
    <w:rsid w:val="00A52B45"/>
    <w:rsid w:val="00A52E48"/>
    <w:rsid w:val="00A53C40"/>
    <w:rsid w:val="00A544CF"/>
    <w:rsid w:val="00A546EE"/>
    <w:rsid w:val="00A552E1"/>
    <w:rsid w:val="00A55E07"/>
    <w:rsid w:val="00A564C1"/>
    <w:rsid w:val="00A56C37"/>
    <w:rsid w:val="00A56D14"/>
    <w:rsid w:val="00A57182"/>
    <w:rsid w:val="00A6141B"/>
    <w:rsid w:val="00A63001"/>
    <w:rsid w:val="00A630EC"/>
    <w:rsid w:val="00A64B70"/>
    <w:rsid w:val="00A64CFD"/>
    <w:rsid w:val="00A65241"/>
    <w:rsid w:val="00A66105"/>
    <w:rsid w:val="00A66106"/>
    <w:rsid w:val="00A66681"/>
    <w:rsid w:val="00A67855"/>
    <w:rsid w:val="00A7265F"/>
    <w:rsid w:val="00A72F19"/>
    <w:rsid w:val="00A74292"/>
    <w:rsid w:val="00A747A7"/>
    <w:rsid w:val="00A75B7B"/>
    <w:rsid w:val="00A75CAB"/>
    <w:rsid w:val="00A76639"/>
    <w:rsid w:val="00A77682"/>
    <w:rsid w:val="00A779C2"/>
    <w:rsid w:val="00A80472"/>
    <w:rsid w:val="00A82278"/>
    <w:rsid w:val="00A83668"/>
    <w:rsid w:val="00A838D8"/>
    <w:rsid w:val="00A85140"/>
    <w:rsid w:val="00A85579"/>
    <w:rsid w:val="00A86D67"/>
    <w:rsid w:val="00A872A6"/>
    <w:rsid w:val="00A87AA6"/>
    <w:rsid w:val="00A87DE9"/>
    <w:rsid w:val="00A9208E"/>
    <w:rsid w:val="00A9237A"/>
    <w:rsid w:val="00A9585A"/>
    <w:rsid w:val="00A96669"/>
    <w:rsid w:val="00A973C4"/>
    <w:rsid w:val="00A9754F"/>
    <w:rsid w:val="00AA07D0"/>
    <w:rsid w:val="00AA08F1"/>
    <w:rsid w:val="00AA103B"/>
    <w:rsid w:val="00AA20D1"/>
    <w:rsid w:val="00AA2186"/>
    <w:rsid w:val="00AA3105"/>
    <w:rsid w:val="00AA3EFF"/>
    <w:rsid w:val="00AA40C0"/>
    <w:rsid w:val="00AA5D8B"/>
    <w:rsid w:val="00AA5F8B"/>
    <w:rsid w:val="00AA6F4E"/>
    <w:rsid w:val="00AA79E9"/>
    <w:rsid w:val="00AA7A81"/>
    <w:rsid w:val="00AB0AA7"/>
    <w:rsid w:val="00AB332A"/>
    <w:rsid w:val="00AB3FDC"/>
    <w:rsid w:val="00AB43F2"/>
    <w:rsid w:val="00AB463D"/>
    <w:rsid w:val="00AB48F1"/>
    <w:rsid w:val="00AB5C37"/>
    <w:rsid w:val="00AB6095"/>
    <w:rsid w:val="00AB61C5"/>
    <w:rsid w:val="00AB676A"/>
    <w:rsid w:val="00AB6C90"/>
    <w:rsid w:val="00AB73F8"/>
    <w:rsid w:val="00AC0E83"/>
    <w:rsid w:val="00AC13CD"/>
    <w:rsid w:val="00AC3306"/>
    <w:rsid w:val="00AC4889"/>
    <w:rsid w:val="00AC683D"/>
    <w:rsid w:val="00AC6F9A"/>
    <w:rsid w:val="00AC73AC"/>
    <w:rsid w:val="00AC7561"/>
    <w:rsid w:val="00AC7684"/>
    <w:rsid w:val="00AC7941"/>
    <w:rsid w:val="00AD0962"/>
    <w:rsid w:val="00AD0EA1"/>
    <w:rsid w:val="00AD189C"/>
    <w:rsid w:val="00AD25BA"/>
    <w:rsid w:val="00AD2F77"/>
    <w:rsid w:val="00AD3146"/>
    <w:rsid w:val="00AD53E8"/>
    <w:rsid w:val="00AD5D20"/>
    <w:rsid w:val="00AD6316"/>
    <w:rsid w:val="00AD66A8"/>
    <w:rsid w:val="00AD7217"/>
    <w:rsid w:val="00AD7270"/>
    <w:rsid w:val="00AE0423"/>
    <w:rsid w:val="00AE2B86"/>
    <w:rsid w:val="00AE38AB"/>
    <w:rsid w:val="00AE4317"/>
    <w:rsid w:val="00AE48FC"/>
    <w:rsid w:val="00AE5C34"/>
    <w:rsid w:val="00AE6368"/>
    <w:rsid w:val="00AE6A0F"/>
    <w:rsid w:val="00AE7135"/>
    <w:rsid w:val="00AE7660"/>
    <w:rsid w:val="00AF01E5"/>
    <w:rsid w:val="00AF09D1"/>
    <w:rsid w:val="00AF0D5F"/>
    <w:rsid w:val="00AF16F8"/>
    <w:rsid w:val="00AF188C"/>
    <w:rsid w:val="00AF18DF"/>
    <w:rsid w:val="00AF1E90"/>
    <w:rsid w:val="00AF2A48"/>
    <w:rsid w:val="00AF38F5"/>
    <w:rsid w:val="00AF4774"/>
    <w:rsid w:val="00AF4985"/>
    <w:rsid w:val="00AF4A2D"/>
    <w:rsid w:val="00AF4D20"/>
    <w:rsid w:val="00AF50ED"/>
    <w:rsid w:val="00AF530F"/>
    <w:rsid w:val="00AF5865"/>
    <w:rsid w:val="00AF636F"/>
    <w:rsid w:val="00AF6395"/>
    <w:rsid w:val="00AF70EB"/>
    <w:rsid w:val="00AF7794"/>
    <w:rsid w:val="00AF7E5C"/>
    <w:rsid w:val="00B00049"/>
    <w:rsid w:val="00B00079"/>
    <w:rsid w:val="00B00976"/>
    <w:rsid w:val="00B00A2C"/>
    <w:rsid w:val="00B023CC"/>
    <w:rsid w:val="00B02611"/>
    <w:rsid w:val="00B03F68"/>
    <w:rsid w:val="00B05188"/>
    <w:rsid w:val="00B054FC"/>
    <w:rsid w:val="00B056F0"/>
    <w:rsid w:val="00B10E94"/>
    <w:rsid w:val="00B120E4"/>
    <w:rsid w:val="00B121BD"/>
    <w:rsid w:val="00B144C0"/>
    <w:rsid w:val="00B14DBA"/>
    <w:rsid w:val="00B14FC8"/>
    <w:rsid w:val="00B16F6A"/>
    <w:rsid w:val="00B170E8"/>
    <w:rsid w:val="00B17AB1"/>
    <w:rsid w:val="00B226C9"/>
    <w:rsid w:val="00B237CE"/>
    <w:rsid w:val="00B24670"/>
    <w:rsid w:val="00B248E9"/>
    <w:rsid w:val="00B24B79"/>
    <w:rsid w:val="00B24C8F"/>
    <w:rsid w:val="00B25A1B"/>
    <w:rsid w:val="00B25E2A"/>
    <w:rsid w:val="00B2651B"/>
    <w:rsid w:val="00B26A06"/>
    <w:rsid w:val="00B27326"/>
    <w:rsid w:val="00B3068B"/>
    <w:rsid w:val="00B32F3E"/>
    <w:rsid w:val="00B33328"/>
    <w:rsid w:val="00B33CBD"/>
    <w:rsid w:val="00B36098"/>
    <w:rsid w:val="00B37DF1"/>
    <w:rsid w:val="00B41BED"/>
    <w:rsid w:val="00B41E6E"/>
    <w:rsid w:val="00B423EB"/>
    <w:rsid w:val="00B42FA3"/>
    <w:rsid w:val="00B4323B"/>
    <w:rsid w:val="00B44086"/>
    <w:rsid w:val="00B441A0"/>
    <w:rsid w:val="00B44719"/>
    <w:rsid w:val="00B44801"/>
    <w:rsid w:val="00B44B48"/>
    <w:rsid w:val="00B47973"/>
    <w:rsid w:val="00B50737"/>
    <w:rsid w:val="00B509D2"/>
    <w:rsid w:val="00B511F9"/>
    <w:rsid w:val="00B540F6"/>
    <w:rsid w:val="00B55328"/>
    <w:rsid w:val="00B55804"/>
    <w:rsid w:val="00B55DEB"/>
    <w:rsid w:val="00B60C4E"/>
    <w:rsid w:val="00B611A2"/>
    <w:rsid w:val="00B61D4C"/>
    <w:rsid w:val="00B62A46"/>
    <w:rsid w:val="00B634CD"/>
    <w:rsid w:val="00B64657"/>
    <w:rsid w:val="00B64C4B"/>
    <w:rsid w:val="00B665D8"/>
    <w:rsid w:val="00B70617"/>
    <w:rsid w:val="00B70F74"/>
    <w:rsid w:val="00B71AF9"/>
    <w:rsid w:val="00B71B0C"/>
    <w:rsid w:val="00B734E5"/>
    <w:rsid w:val="00B742AB"/>
    <w:rsid w:val="00B74335"/>
    <w:rsid w:val="00B748C1"/>
    <w:rsid w:val="00B750E9"/>
    <w:rsid w:val="00B75355"/>
    <w:rsid w:val="00B76790"/>
    <w:rsid w:val="00B768CF"/>
    <w:rsid w:val="00B77D4B"/>
    <w:rsid w:val="00B80923"/>
    <w:rsid w:val="00B815CE"/>
    <w:rsid w:val="00B817EA"/>
    <w:rsid w:val="00B82759"/>
    <w:rsid w:val="00B82D6C"/>
    <w:rsid w:val="00B82EEC"/>
    <w:rsid w:val="00B82FCD"/>
    <w:rsid w:val="00B84382"/>
    <w:rsid w:val="00B85868"/>
    <w:rsid w:val="00B85A88"/>
    <w:rsid w:val="00B85B44"/>
    <w:rsid w:val="00B85BCA"/>
    <w:rsid w:val="00B86810"/>
    <w:rsid w:val="00B870D2"/>
    <w:rsid w:val="00B871CA"/>
    <w:rsid w:val="00B9134A"/>
    <w:rsid w:val="00B915BF"/>
    <w:rsid w:val="00B9195B"/>
    <w:rsid w:val="00B91C38"/>
    <w:rsid w:val="00B9289B"/>
    <w:rsid w:val="00B9392B"/>
    <w:rsid w:val="00B93FB3"/>
    <w:rsid w:val="00B94DBC"/>
    <w:rsid w:val="00B95493"/>
    <w:rsid w:val="00B96A85"/>
    <w:rsid w:val="00B970D1"/>
    <w:rsid w:val="00BA0FF2"/>
    <w:rsid w:val="00BA16B7"/>
    <w:rsid w:val="00BA178D"/>
    <w:rsid w:val="00BA21A4"/>
    <w:rsid w:val="00BA224D"/>
    <w:rsid w:val="00BA3AD8"/>
    <w:rsid w:val="00BA3D05"/>
    <w:rsid w:val="00BA4E6E"/>
    <w:rsid w:val="00BA6928"/>
    <w:rsid w:val="00BA6EAF"/>
    <w:rsid w:val="00BA7E85"/>
    <w:rsid w:val="00BA7FED"/>
    <w:rsid w:val="00BB0A34"/>
    <w:rsid w:val="00BB0DD3"/>
    <w:rsid w:val="00BB1314"/>
    <w:rsid w:val="00BB1DF9"/>
    <w:rsid w:val="00BB1EE5"/>
    <w:rsid w:val="00BB2310"/>
    <w:rsid w:val="00BB241C"/>
    <w:rsid w:val="00BB281A"/>
    <w:rsid w:val="00BB2C3D"/>
    <w:rsid w:val="00BB2EFD"/>
    <w:rsid w:val="00BB3735"/>
    <w:rsid w:val="00BB5C46"/>
    <w:rsid w:val="00BB6200"/>
    <w:rsid w:val="00BC23D1"/>
    <w:rsid w:val="00BC3E8A"/>
    <w:rsid w:val="00BC4613"/>
    <w:rsid w:val="00BC4E85"/>
    <w:rsid w:val="00BC5976"/>
    <w:rsid w:val="00BC6DEE"/>
    <w:rsid w:val="00BC7A9E"/>
    <w:rsid w:val="00BD008C"/>
    <w:rsid w:val="00BD034A"/>
    <w:rsid w:val="00BD0AD9"/>
    <w:rsid w:val="00BD0E06"/>
    <w:rsid w:val="00BD32BC"/>
    <w:rsid w:val="00BD3BA7"/>
    <w:rsid w:val="00BD4A62"/>
    <w:rsid w:val="00BD5D9D"/>
    <w:rsid w:val="00BD66A1"/>
    <w:rsid w:val="00BD681A"/>
    <w:rsid w:val="00BD75CA"/>
    <w:rsid w:val="00BE0767"/>
    <w:rsid w:val="00BE0CF3"/>
    <w:rsid w:val="00BE1ECC"/>
    <w:rsid w:val="00BE1F71"/>
    <w:rsid w:val="00BE277C"/>
    <w:rsid w:val="00BE3DE4"/>
    <w:rsid w:val="00BE3E9F"/>
    <w:rsid w:val="00BE4C72"/>
    <w:rsid w:val="00BE6DE4"/>
    <w:rsid w:val="00BF04FB"/>
    <w:rsid w:val="00BF1CA2"/>
    <w:rsid w:val="00BF1DB2"/>
    <w:rsid w:val="00BF20FF"/>
    <w:rsid w:val="00BF2FC2"/>
    <w:rsid w:val="00BF40A6"/>
    <w:rsid w:val="00BF432E"/>
    <w:rsid w:val="00BF5036"/>
    <w:rsid w:val="00BF5D05"/>
    <w:rsid w:val="00BF71AE"/>
    <w:rsid w:val="00BF782E"/>
    <w:rsid w:val="00C00841"/>
    <w:rsid w:val="00C01EA9"/>
    <w:rsid w:val="00C02C85"/>
    <w:rsid w:val="00C02D33"/>
    <w:rsid w:val="00C05EB0"/>
    <w:rsid w:val="00C05F8B"/>
    <w:rsid w:val="00C06C16"/>
    <w:rsid w:val="00C073EC"/>
    <w:rsid w:val="00C10DC5"/>
    <w:rsid w:val="00C11BD2"/>
    <w:rsid w:val="00C120ED"/>
    <w:rsid w:val="00C13C61"/>
    <w:rsid w:val="00C159D6"/>
    <w:rsid w:val="00C1605F"/>
    <w:rsid w:val="00C162F5"/>
    <w:rsid w:val="00C16304"/>
    <w:rsid w:val="00C1737D"/>
    <w:rsid w:val="00C21B1E"/>
    <w:rsid w:val="00C22A10"/>
    <w:rsid w:val="00C258A2"/>
    <w:rsid w:val="00C26311"/>
    <w:rsid w:val="00C269A6"/>
    <w:rsid w:val="00C269CE"/>
    <w:rsid w:val="00C26DB3"/>
    <w:rsid w:val="00C27313"/>
    <w:rsid w:val="00C27B4D"/>
    <w:rsid w:val="00C314A5"/>
    <w:rsid w:val="00C31A41"/>
    <w:rsid w:val="00C32A49"/>
    <w:rsid w:val="00C336E3"/>
    <w:rsid w:val="00C3377E"/>
    <w:rsid w:val="00C3415B"/>
    <w:rsid w:val="00C347BE"/>
    <w:rsid w:val="00C3699C"/>
    <w:rsid w:val="00C36BB1"/>
    <w:rsid w:val="00C36C2F"/>
    <w:rsid w:val="00C36C95"/>
    <w:rsid w:val="00C3710B"/>
    <w:rsid w:val="00C40174"/>
    <w:rsid w:val="00C40BD3"/>
    <w:rsid w:val="00C40CA0"/>
    <w:rsid w:val="00C41DA4"/>
    <w:rsid w:val="00C42CFC"/>
    <w:rsid w:val="00C42F79"/>
    <w:rsid w:val="00C43858"/>
    <w:rsid w:val="00C438DB"/>
    <w:rsid w:val="00C44680"/>
    <w:rsid w:val="00C44B86"/>
    <w:rsid w:val="00C4513C"/>
    <w:rsid w:val="00C459BE"/>
    <w:rsid w:val="00C46860"/>
    <w:rsid w:val="00C46EDB"/>
    <w:rsid w:val="00C506DD"/>
    <w:rsid w:val="00C51FD5"/>
    <w:rsid w:val="00C528B4"/>
    <w:rsid w:val="00C52BC7"/>
    <w:rsid w:val="00C5396E"/>
    <w:rsid w:val="00C54157"/>
    <w:rsid w:val="00C54162"/>
    <w:rsid w:val="00C5785F"/>
    <w:rsid w:val="00C604F0"/>
    <w:rsid w:val="00C6057E"/>
    <w:rsid w:val="00C60B61"/>
    <w:rsid w:val="00C617B1"/>
    <w:rsid w:val="00C61E00"/>
    <w:rsid w:val="00C624D8"/>
    <w:rsid w:val="00C6389A"/>
    <w:rsid w:val="00C638B1"/>
    <w:rsid w:val="00C63D2E"/>
    <w:rsid w:val="00C6406D"/>
    <w:rsid w:val="00C64378"/>
    <w:rsid w:val="00C64423"/>
    <w:rsid w:val="00C6454A"/>
    <w:rsid w:val="00C663DB"/>
    <w:rsid w:val="00C70AED"/>
    <w:rsid w:val="00C70EB3"/>
    <w:rsid w:val="00C7214B"/>
    <w:rsid w:val="00C74714"/>
    <w:rsid w:val="00C75A36"/>
    <w:rsid w:val="00C762F4"/>
    <w:rsid w:val="00C76EC5"/>
    <w:rsid w:val="00C775A9"/>
    <w:rsid w:val="00C775F7"/>
    <w:rsid w:val="00C77D9C"/>
    <w:rsid w:val="00C80330"/>
    <w:rsid w:val="00C8138D"/>
    <w:rsid w:val="00C81A7E"/>
    <w:rsid w:val="00C821B5"/>
    <w:rsid w:val="00C82B49"/>
    <w:rsid w:val="00C8302B"/>
    <w:rsid w:val="00C8499B"/>
    <w:rsid w:val="00C856DC"/>
    <w:rsid w:val="00C85913"/>
    <w:rsid w:val="00C86293"/>
    <w:rsid w:val="00C865E5"/>
    <w:rsid w:val="00C86A72"/>
    <w:rsid w:val="00C877EB"/>
    <w:rsid w:val="00C87A53"/>
    <w:rsid w:val="00C87B21"/>
    <w:rsid w:val="00C905F8"/>
    <w:rsid w:val="00C912D1"/>
    <w:rsid w:val="00C92456"/>
    <w:rsid w:val="00C92AD3"/>
    <w:rsid w:val="00C930F8"/>
    <w:rsid w:val="00C93526"/>
    <w:rsid w:val="00C943DC"/>
    <w:rsid w:val="00C968FF"/>
    <w:rsid w:val="00C97120"/>
    <w:rsid w:val="00C978F6"/>
    <w:rsid w:val="00C97E4D"/>
    <w:rsid w:val="00CA0DF9"/>
    <w:rsid w:val="00CA15BE"/>
    <w:rsid w:val="00CA1756"/>
    <w:rsid w:val="00CA1A7A"/>
    <w:rsid w:val="00CA1BF8"/>
    <w:rsid w:val="00CA2347"/>
    <w:rsid w:val="00CA3ADD"/>
    <w:rsid w:val="00CA46D2"/>
    <w:rsid w:val="00CA4AC1"/>
    <w:rsid w:val="00CA4D0B"/>
    <w:rsid w:val="00CA4E7B"/>
    <w:rsid w:val="00CA599C"/>
    <w:rsid w:val="00CA5FF7"/>
    <w:rsid w:val="00CA61F7"/>
    <w:rsid w:val="00CA7445"/>
    <w:rsid w:val="00CA76B5"/>
    <w:rsid w:val="00CA7D85"/>
    <w:rsid w:val="00CA7E4F"/>
    <w:rsid w:val="00CA7EF6"/>
    <w:rsid w:val="00CB1DC2"/>
    <w:rsid w:val="00CB2218"/>
    <w:rsid w:val="00CB4125"/>
    <w:rsid w:val="00CB492B"/>
    <w:rsid w:val="00CB4E2D"/>
    <w:rsid w:val="00CB7049"/>
    <w:rsid w:val="00CB70D7"/>
    <w:rsid w:val="00CB7247"/>
    <w:rsid w:val="00CC027D"/>
    <w:rsid w:val="00CC25A2"/>
    <w:rsid w:val="00CC2886"/>
    <w:rsid w:val="00CC2CED"/>
    <w:rsid w:val="00CC3B98"/>
    <w:rsid w:val="00CC4177"/>
    <w:rsid w:val="00CC6CA3"/>
    <w:rsid w:val="00CC6EDF"/>
    <w:rsid w:val="00CC7B4C"/>
    <w:rsid w:val="00CD00B1"/>
    <w:rsid w:val="00CD0B72"/>
    <w:rsid w:val="00CD0F77"/>
    <w:rsid w:val="00CD1661"/>
    <w:rsid w:val="00CD19B1"/>
    <w:rsid w:val="00CD2072"/>
    <w:rsid w:val="00CD2BFD"/>
    <w:rsid w:val="00CD2CCE"/>
    <w:rsid w:val="00CD394E"/>
    <w:rsid w:val="00CD42DA"/>
    <w:rsid w:val="00CD4856"/>
    <w:rsid w:val="00CD4D26"/>
    <w:rsid w:val="00CD661E"/>
    <w:rsid w:val="00CD72F9"/>
    <w:rsid w:val="00CE0A52"/>
    <w:rsid w:val="00CE1E0D"/>
    <w:rsid w:val="00CE326A"/>
    <w:rsid w:val="00CE33C8"/>
    <w:rsid w:val="00CE3A51"/>
    <w:rsid w:val="00CE3E41"/>
    <w:rsid w:val="00CE420E"/>
    <w:rsid w:val="00CE5455"/>
    <w:rsid w:val="00CE56C2"/>
    <w:rsid w:val="00CE6947"/>
    <w:rsid w:val="00CE6AF1"/>
    <w:rsid w:val="00CE7289"/>
    <w:rsid w:val="00CF044A"/>
    <w:rsid w:val="00CF0A86"/>
    <w:rsid w:val="00CF13EE"/>
    <w:rsid w:val="00CF229D"/>
    <w:rsid w:val="00CF3928"/>
    <w:rsid w:val="00CF3D51"/>
    <w:rsid w:val="00CF4D84"/>
    <w:rsid w:val="00CF57B8"/>
    <w:rsid w:val="00CF7B52"/>
    <w:rsid w:val="00D00980"/>
    <w:rsid w:val="00D00F2A"/>
    <w:rsid w:val="00D01711"/>
    <w:rsid w:val="00D018E1"/>
    <w:rsid w:val="00D02188"/>
    <w:rsid w:val="00D02A3D"/>
    <w:rsid w:val="00D038FD"/>
    <w:rsid w:val="00D03AB1"/>
    <w:rsid w:val="00D04AC5"/>
    <w:rsid w:val="00D04FB3"/>
    <w:rsid w:val="00D05A51"/>
    <w:rsid w:val="00D05E98"/>
    <w:rsid w:val="00D05F0A"/>
    <w:rsid w:val="00D113CF"/>
    <w:rsid w:val="00D11432"/>
    <w:rsid w:val="00D11A83"/>
    <w:rsid w:val="00D1221F"/>
    <w:rsid w:val="00D13417"/>
    <w:rsid w:val="00D1700A"/>
    <w:rsid w:val="00D173BF"/>
    <w:rsid w:val="00D174CA"/>
    <w:rsid w:val="00D178F6"/>
    <w:rsid w:val="00D17F2A"/>
    <w:rsid w:val="00D20F3A"/>
    <w:rsid w:val="00D2106B"/>
    <w:rsid w:val="00D22AE8"/>
    <w:rsid w:val="00D22B8E"/>
    <w:rsid w:val="00D22C50"/>
    <w:rsid w:val="00D237D1"/>
    <w:rsid w:val="00D2383A"/>
    <w:rsid w:val="00D24869"/>
    <w:rsid w:val="00D24AF9"/>
    <w:rsid w:val="00D24F72"/>
    <w:rsid w:val="00D2527C"/>
    <w:rsid w:val="00D2576C"/>
    <w:rsid w:val="00D2644F"/>
    <w:rsid w:val="00D27253"/>
    <w:rsid w:val="00D27428"/>
    <w:rsid w:val="00D27AD3"/>
    <w:rsid w:val="00D27E52"/>
    <w:rsid w:val="00D304CB"/>
    <w:rsid w:val="00D31DA6"/>
    <w:rsid w:val="00D32C84"/>
    <w:rsid w:val="00D34981"/>
    <w:rsid w:val="00D34B11"/>
    <w:rsid w:val="00D354BD"/>
    <w:rsid w:val="00D36452"/>
    <w:rsid w:val="00D364A3"/>
    <w:rsid w:val="00D37B8B"/>
    <w:rsid w:val="00D37C43"/>
    <w:rsid w:val="00D40AA3"/>
    <w:rsid w:val="00D41A29"/>
    <w:rsid w:val="00D42CE5"/>
    <w:rsid w:val="00D42D9A"/>
    <w:rsid w:val="00D42EC9"/>
    <w:rsid w:val="00D43925"/>
    <w:rsid w:val="00D44A23"/>
    <w:rsid w:val="00D45212"/>
    <w:rsid w:val="00D4571D"/>
    <w:rsid w:val="00D45E38"/>
    <w:rsid w:val="00D4660B"/>
    <w:rsid w:val="00D47490"/>
    <w:rsid w:val="00D51A65"/>
    <w:rsid w:val="00D52842"/>
    <w:rsid w:val="00D52E7D"/>
    <w:rsid w:val="00D53BB7"/>
    <w:rsid w:val="00D54EEB"/>
    <w:rsid w:val="00D55316"/>
    <w:rsid w:val="00D571A1"/>
    <w:rsid w:val="00D57320"/>
    <w:rsid w:val="00D576EB"/>
    <w:rsid w:val="00D57A0A"/>
    <w:rsid w:val="00D6068A"/>
    <w:rsid w:val="00D611ED"/>
    <w:rsid w:val="00D61B21"/>
    <w:rsid w:val="00D629E7"/>
    <w:rsid w:val="00D63BFC"/>
    <w:rsid w:val="00D63F5A"/>
    <w:rsid w:val="00D65313"/>
    <w:rsid w:val="00D65CC2"/>
    <w:rsid w:val="00D65D6C"/>
    <w:rsid w:val="00D665EA"/>
    <w:rsid w:val="00D666C7"/>
    <w:rsid w:val="00D666E6"/>
    <w:rsid w:val="00D70C42"/>
    <w:rsid w:val="00D72936"/>
    <w:rsid w:val="00D72E09"/>
    <w:rsid w:val="00D745C1"/>
    <w:rsid w:val="00D74E62"/>
    <w:rsid w:val="00D74EB5"/>
    <w:rsid w:val="00D75390"/>
    <w:rsid w:val="00D757E3"/>
    <w:rsid w:val="00D773EA"/>
    <w:rsid w:val="00D802D2"/>
    <w:rsid w:val="00D8049A"/>
    <w:rsid w:val="00D80CB4"/>
    <w:rsid w:val="00D81480"/>
    <w:rsid w:val="00D8162A"/>
    <w:rsid w:val="00D817CB"/>
    <w:rsid w:val="00D81BC4"/>
    <w:rsid w:val="00D826AF"/>
    <w:rsid w:val="00D82F70"/>
    <w:rsid w:val="00D83AE2"/>
    <w:rsid w:val="00D84B8E"/>
    <w:rsid w:val="00D85406"/>
    <w:rsid w:val="00D862E4"/>
    <w:rsid w:val="00D86DB1"/>
    <w:rsid w:val="00D87333"/>
    <w:rsid w:val="00D87643"/>
    <w:rsid w:val="00D902AB"/>
    <w:rsid w:val="00D91917"/>
    <w:rsid w:val="00D92EEC"/>
    <w:rsid w:val="00D93E95"/>
    <w:rsid w:val="00D952BD"/>
    <w:rsid w:val="00D96C76"/>
    <w:rsid w:val="00D9778C"/>
    <w:rsid w:val="00DA086E"/>
    <w:rsid w:val="00DA0A94"/>
    <w:rsid w:val="00DA1141"/>
    <w:rsid w:val="00DA2170"/>
    <w:rsid w:val="00DA21C6"/>
    <w:rsid w:val="00DA2CEF"/>
    <w:rsid w:val="00DA2EAA"/>
    <w:rsid w:val="00DA3027"/>
    <w:rsid w:val="00DA3B08"/>
    <w:rsid w:val="00DA3F9D"/>
    <w:rsid w:val="00DA5BA5"/>
    <w:rsid w:val="00DA5C4B"/>
    <w:rsid w:val="00DA690C"/>
    <w:rsid w:val="00DA7289"/>
    <w:rsid w:val="00DB0577"/>
    <w:rsid w:val="00DB11F6"/>
    <w:rsid w:val="00DB1F9A"/>
    <w:rsid w:val="00DB244E"/>
    <w:rsid w:val="00DB24BB"/>
    <w:rsid w:val="00DB26A6"/>
    <w:rsid w:val="00DB3286"/>
    <w:rsid w:val="00DB3919"/>
    <w:rsid w:val="00DB40A1"/>
    <w:rsid w:val="00DB64C6"/>
    <w:rsid w:val="00DB64DD"/>
    <w:rsid w:val="00DB65D4"/>
    <w:rsid w:val="00DB6F34"/>
    <w:rsid w:val="00DB7780"/>
    <w:rsid w:val="00DC03C5"/>
    <w:rsid w:val="00DC03D0"/>
    <w:rsid w:val="00DC0482"/>
    <w:rsid w:val="00DC0681"/>
    <w:rsid w:val="00DC0943"/>
    <w:rsid w:val="00DC0F7A"/>
    <w:rsid w:val="00DC17CB"/>
    <w:rsid w:val="00DC3175"/>
    <w:rsid w:val="00DC38F7"/>
    <w:rsid w:val="00DC590B"/>
    <w:rsid w:val="00DC7EDD"/>
    <w:rsid w:val="00DD02B5"/>
    <w:rsid w:val="00DD058E"/>
    <w:rsid w:val="00DD0A32"/>
    <w:rsid w:val="00DD11C0"/>
    <w:rsid w:val="00DD174C"/>
    <w:rsid w:val="00DD1AEF"/>
    <w:rsid w:val="00DD2BED"/>
    <w:rsid w:val="00DD627B"/>
    <w:rsid w:val="00DD6499"/>
    <w:rsid w:val="00DD6DE5"/>
    <w:rsid w:val="00DE058A"/>
    <w:rsid w:val="00DE1868"/>
    <w:rsid w:val="00DE26DE"/>
    <w:rsid w:val="00DE28E9"/>
    <w:rsid w:val="00DE3F12"/>
    <w:rsid w:val="00DE4D3B"/>
    <w:rsid w:val="00DE4F4C"/>
    <w:rsid w:val="00DE5B02"/>
    <w:rsid w:val="00DE602B"/>
    <w:rsid w:val="00DE6341"/>
    <w:rsid w:val="00DE66CC"/>
    <w:rsid w:val="00DE7062"/>
    <w:rsid w:val="00DF00AD"/>
    <w:rsid w:val="00DF045D"/>
    <w:rsid w:val="00DF0BEF"/>
    <w:rsid w:val="00DF1419"/>
    <w:rsid w:val="00DF2FC7"/>
    <w:rsid w:val="00DF323B"/>
    <w:rsid w:val="00DF369A"/>
    <w:rsid w:val="00DF6719"/>
    <w:rsid w:val="00DF78D6"/>
    <w:rsid w:val="00DF7B1F"/>
    <w:rsid w:val="00E00776"/>
    <w:rsid w:val="00E0135B"/>
    <w:rsid w:val="00E01640"/>
    <w:rsid w:val="00E01C9A"/>
    <w:rsid w:val="00E02A7B"/>
    <w:rsid w:val="00E0336E"/>
    <w:rsid w:val="00E0516B"/>
    <w:rsid w:val="00E0517B"/>
    <w:rsid w:val="00E05499"/>
    <w:rsid w:val="00E0691E"/>
    <w:rsid w:val="00E06A83"/>
    <w:rsid w:val="00E07125"/>
    <w:rsid w:val="00E073AB"/>
    <w:rsid w:val="00E077D4"/>
    <w:rsid w:val="00E116AE"/>
    <w:rsid w:val="00E125DE"/>
    <w:rsid w:val="00E14201"/>
    <w:rsid w:val="00E155D3"/>
    <w:rsid w:val="00E15A9B"/>
    <w:rsid w:val="00E15CC2"/>
    <w:rsid w:val="00E161CE"/>
    <w:rsid w:val="00E16698"/>
    <w:rsid w:val="00E16E4C"/>
    <w:rsid w:val="00E1788C"/>
    <w:rsid w:val="00E200B1"/>
    <w:rsid w:val="00E201DA"/>
    <w:rsid w:val="00E20730"/>
    <w:rsid w:val="00E20871"/>
    <w:rsid w:val="00E209F6"/>
    <w:rsid w:val="00E21A00"/>
    <w:rsid w:val="00E21B06"/>
    <w:rsid w:val="00E238B1"/>
    <w:rsid w:val="00E23F3C"/>
    <w:rsid w:val="00E24060"/>
    <w:rsid w:val="00E240A3"/>
    <w:rsid w:val="00E250B1"/>
    <w:rsid w:val="00E25D11"/>
    <w:rsid w:val="00E2601F"/>
    <w:rsid w:val="00E26619"/>
    <w:rsid w:val="00E26EE4"/>
    <w:rsid w:val="00E27041"/>
    <w:rsid w:val="00E270A4"/>
    <w:rsid w:val="00E30BD4"/>
    <w:rsid w:val="00E31921"/>
    <w:rsid w:val="00E3372D"/>
    <w:rsid w:val="00E33959"/>
    <w:rsid w:val="00E354EA"/>
    <w:rsid w:val="00E36130"/>
    <w:rsid w:val="00E364B8"/>
    <w:rsid w:val="00E411F2"/>
    <w:rsid w:val="00E41315"/>
    <w:rsid w:val="00E41817"/>
    <w:rsid w:val="00E4220A"/>
    <w:rsid w:val="00E42231"/>
    <w:rsid w:val="00E44200"/>
    <w:rsid w:val="00E44C91"/>
    <w:rsid w:val="00E44ED1"/>
    <w:rsid w:val="00E44EF7"/>
    <w:rsid w:val="00E45B7D"/>
    <w:rsid w:val="00E461AF"/>
    <w:rsid w:val="00E47B59"/>
    <w:rsid w:val="00E5008A"/>
    <w:rsid w:val="00E5022A"/>
    <w:rsid w:val="00E51E68"/>
    <w:rsid w:val="00E522CA"/>
    <w:rsid w:val="00E52E95"/>
    <w:rsid w:val="00E54271"/>
    <w:rsid w:val="00E54FB3"/>
    <w:rsid w:val="00E559CB"/>
    <w:rsid w:val="00E60930"/>
    <w:rsid w:val="00E60BD6"/>
    <w:rsid w:val="00E61436"/>
    <w:rsid w:val="00E62A6E"/>
    <w:rsid w:val="00E6364E"/>
    <w:rsid w:val="00E63CA1"/>
    <w:rsid w:val="00E65952"/>
    <w:rsid w:val="00E66826"/>
    <w:rsid w:val="00E673AF"/>
    <w:rsid w:val="00E7060D"/>
    <w:rsid w:val="00E707F6"/>
    <w:rsid w:val="00E718A5"/>
    <w:rsid w:val="00E71E5F"/>
    <w:rsid w:val="00E71F5C"/>
    <w:rsid w:val="00E72039"/>
    <w:rsid w:val="00E733FD"/>
    <w:rsid w:val="00E74271"/>
    <w:rsid w:val="00E74285"/>
    <w:rsid w:val="00E74546"/>
    <w:rsid w:val="00E75D4D"/>
    <w:rsid w:val="00E761EB"/>
    <w:rsid w:val="00E766B1"/>
    <w:rsid w:val="00E7696D"/>
    <w:rsid w:val="00E77553"/>
    <w:rsid w:val="00E803EC"/>
    <w:rsid w:val="00E80AD5"/>
    <w:rsid w:val="00E813E8"/>
    <w:rsid w:val="00E818EB"/>
    <w:rsid w:val="00E81DE9"/>
    <w:rsid w:val="00E81E00"/>
    <w:rsid w:val="00E82409"/>
    <w:rsid w:val="00E84324"/>
    <w:rsid w:val="00E8444C"/>
    <w:rsid w:val="00E85A71"/>
    <w:rsid w:val="00E85F24"/>
    <w:rsid w:val="00E863C5"/>
    <w:rsid w:val="00E868DF"/>
    <w:rsid w:val="00E86A96"/>
    <w:rsid w:val="00E908C3"/>
    <w:rsid w:val="00E9094E"/>
    <w:rsid w:val="00E90E4D"/>
    <w:rsid w:val="00E91F7E"/>
    <w:rsid w:val="00E9308A"/>
    <w:rsid w:val="00E930F4"/>
    <w:rsid w:val="00E93922"/>
    <w:rsid w:val="00E942D7"/>
    <w:rsid w:val="00E94505"/>
    <w:rsid w:val="00E9480C"/>
    <w:rsid w:val="00E94DDE"/>
    <w:rsid w:val="00E95A0B"/>
    <w:rsid w:val="00E96955"/>
    <w:rsid w:val="00E972A4"/>
    <w:rsid w:val="00E97CF7"/>
    <w:rsid w:val="00EA065A"/>
    <w:rsid w:val="00EA06A8"/>
    <w:rsid w:val="00EA2148"/>
    <w:rsid w:val="00EA2F9C"/>
    <w:rsid w:val="00EA46AD"/>
    <w:rsid w:val="00EA5795"/>
    <w:rsid w:val="00EA642B"/>
    <w:rsid w:val="00EA7002"/>
    <w:rsid w:val="00EB03E6"/>
    <w:rsid w:val="00EB1CCF"/>
    <w:rsid w:val="00EB2393"/>
    <w:rsid w:val="00EB3C77"/>
    <w:rsid w:val="00EB41F2"/>
    <w:rsid w:val="00EB41FE"/>
    <w:rsid w:val="00EB4AA2"/>
    <w:rsid w:val="00EB63A5"/>
    <w:rsid w:val="00EB677C"/>
    <w:rsid w:val="00EB7022"/>
    <w:rsid w:val="00EB73B4"/>
    <w:rsid w:val="00EB786A"/>
    <w:rsid w:val="00EB7F70"/>
    <w:rsid w:val="00EC015F"/>
    <w:rsid w:val="00EC12CE"/>
    <w:rsid w:val="00EC180A"/>
    <w:rsid w:val="00EC1A02"/>
    <w:rsid w:val="00EC2171"/>
    <w:rsid w:val="00EC2635"/>
    <w:rsid w:val="00EC26C6"/>
    <w:rsid w:val="00EC4B05"/>
    <w:rsid w:val="00EC5985"/>
    <w:rsid w:val="00EC7093"/>
    <w:rsid w:val="00ED0486"/>
    <w:rsid w:val="00ED3903"/>
    <w:rsid w:val="00ED3B3C"/>
    <w:rsid w:val="00ED4476"/>
    <w:rsid w:val="00ED6363"/>
    <w:rsid w:val="00ED690C"/>
    <w:rsid w:val="00ED6D14"/>
    <w:rsid w:val="00EE0184"/>
    <w:rsid w:val="00EE11FF"/>
    <w:rsid w:val="00EE17FF"/>
    <w:rsid w:val="00EE1B07"/>
    <w:rsid w:val="00EE26B3"/>
    <w:rsid w:val="00EE2BE1"/>
    <w:rsid w:val="00EE3EDE"/>
    <w:rsid w:val="00EE4397"/>
    <w:rsid w:val="00EE4C21"/>
    <w:rsid w:val="00EE5053"/>
    <w:rsid w:val="00EE6D04"/>
    <w:rsid w:val="00EE780C"/>
    <w:rsid w:val="00EF0FBD"/>
    <w:rsid w:val="00EF17FF"/>
    <w:rsid w:val="00EF1B49"/>
    <w:rsid w:val="00EF3980"/>
    <w:rsid w:val="00EF4419"/>
    <w:rsid w:val="00EF5D4E"/>
    <w:rsid w:val="00EF6D03"/>
    <w:rsid w:val="00EF72B5"/>
    <w:rsid w:val="00EF7988"/>
    <w:rsid w:val="00EF7BB4"/>
    <w:rsid w:val="00F00384"/>
    <w:rsid w:val="00F004F1"/>
    <w:rsid w:val="00F00FD7"/>
    <w:rsid w:val="00F01992"/>
    <w:rsid w:val="00F01FE9"/>
    <w:rsid w:val="00F02106"/>
    <w:rsid w:val="00F02AD7"/>
    <w:rsid w:val="00F037C1"/>
    <w:rsid w:val="00F0407F"/>
    <w:rsid w:val="00F04881"/>
    <w:rsid w:val="00F05639"/>
    <w:rsid w:val="00F074D6"/>
    <w:rsid w:val="00F10DFB"/>
    <w:rsid w:val="00F10FC9"/>
    <w:rsid w:val="00F11894"/>
    <w:rsid w:val="00F120C7"/>
    <w:rsid w:val="00F12DDB"/>
    <w:rsid w:val="00F1301C"/>
    <w:rsid w:val="00F130C7"/>
    <w:rsid w:val="00F13F22"/>
    <w:rsid w:val="00F14851"/>
    <w:rsid w:val="00F15934"/>
    <w:rsid w:val="00F1653B"/>
    <w:rsid w:val="00F1671A"/>
    <w:rsid w:val="00F1689A"/>
    <w:rsid w:val="00F17616"/>
    <w:rsid w:val="00F17E67"/>
    <w:rsid w:val="00F202F5"/>
    <w:rsid w:val="00F20B0B"/>
    <w:rsid w:val="00F20C17"/>
    <w:rsid w:val="00F22CE8"/>
    <w:rsid w:val="00F23368"/>
    <w:rsid w:val="00F27671"/>
    <w:rsid w:val="00F301CB"/>
    <w:rsid w:val="00F3394F"/>
    <w:rsid w:val="00F33C47"/>
    <w:rsid w:val="00F34DC5"/>
    <w:rsid w:val="00F34E07"/>
    <w:rsid w:val="00F34ECC"/>
    <w:rsid w:val="00F35C4A"/>
    <w:rsid w:val="00F35EF6"/>
    <w:rsid w:val="00F36A5C"/>
    <w:rsid w:val="00F37495"/>
    <w:rsid w:val="00F37970"/>
    <w:rsid w:val="00F37D54"/>
    <w:rsid w:val="00F4189B"/>
    <w:rsid w:val="00F42FB9"/>
    <w:rsid w:val="00F43CA3"/>
    <w:rsid w:val="00F44885"/>
    <w:rsid w:val="00F467CA"/>
    <w:rsid w:val="00F4778F"/>
    <w:rsid w:val="00F477CB"/>
    <w:rsid w:val="00F510F4"/>
    <w:rsid w:val="00F516E8"/>
    <w:rsid w:val="00F52A10"/>
    <w:rsid w:val="00F53766"/>
    <w:rsid w:val="00F54195"/>
    <w:rsid w:val="00F5425D"/>
    <w:rsid w:val="00F5431B"/>
    <w:rsid w:val="00F551B3"/>
    <w:rsid w:val="00F5620C"/>
    <w:rsid w:val="00F568DF"/>
    <w:rsid w:val="00F61745"/>
    <w:rsid w:val="00F61EE2"/>
    <w:rsid w:val="00F61F88"/>
    <w:rsid w:val="00F6225B"/>
    <w:rsid w:val="00F64278"/>
    <w:rsid w:val="00F66AB2"/>
    <w:rsid w:val="00F66D77"/>
    <w:rsid w:val="00F70E59"/>
    <w:rsid w:val="00F71211"/>
    <w:rsid w:val="00F71DCB"/>
    <w:rsid w:val="00F73C92"/>
    <w:rsid w:val="00F7546B"/>
    <w:rsid w:val="00F759E4"/>
    <w:rsid w:val="00F75D4A"/>
    <w:rsid w:val="00F76CAB"/>
    <w:rsid w:val="00F77E82"/>
    <w:rsid w:val="00F80056"/>
    <w:rsid w:val="00F8020B"/>
    <w:rsid w:val="00F8040F"/>
    <w:rsid w:val="00F828FF"/>
    <w:rsid w:val="00F82BB4"/>
    <w:rsid w:val="00F83C14"/>
    <w:rsid w:val="00F83E1B"/>
    <w:rsid w:val="00F85779"/>
    <w:rsid w:val="00F85A7B"/>
    <w:rsid w:val="00F8649A"/>
    <w:rsid w:val="00F86BBC"/>
    <w:rsid w:val="00F87115"/>
    <w:rsid w:val="00F873B4"/>
    <w:rsid w:val="00F87589"/>
    <w:rsid w:val="00F90647"/>
    <w:rsid w:val="00F911A4"/>
    <w:rsid w:val="00F91FBF"/>
    <w:rsid w:val="00F92D16"/>
    <w:rsid w:val="00F94D80"/>
    <w:rsid w:val="00F96A12"/>
    <w:rsid w:val="00F979EF"/>
    <w:rsid w:val="00FA08A2"/>
    <w:rsid w:val="00FA1BA6"/>
    <w:rsid w:val="00FA344F"/>
    <w:rsid w:val="00FA41B7"/>
    <w:rsid w:val="00FA4AB0"/>
    <w:rsid w:val="00FA4DBA"/>
    <w:rsid w:val="00FA4E76"/>
    <w:rsid w:val="00FA695B"/>
    <w:rsid w:val="00FA7EC9"/>
    <w:rsid w:val="00FB0549"/>
    <w:rsid w:val="00FB0BE6"/>
    <w:rsid w:val="00FB13DE"/>
    <w:rsid w:val="00FB1D57"/>
    <w:rsid w:val="00FB2476"/>
    <w:rsid w:val="00FB3466"/>
    <w:rsid w:val="00FB3BF7"/>
    <w:rsid w:val="00FB4B06"/>
    <w:rsid w:val="00FB4ECB"/>
    <w:rsid w:val="00FB50DC"/>
    <w:rsid w:val="00FB63EA"/>
    <w:rsid w:val="00FB6819"/>
    <w:rsid w:val="00FC06FF"/>
    <w:rsid w:val="00FC2854"/>
    <w:rsid w:val="00FC337F"/>
    <w:rsid w:val="00FC385A"/>
    <w:rsid w:val="00FC3DB7"/>
    <w:rsid w:val="00FC49FC"/>
    <w:rsid w:val="00FC4D19"/>
    <w:rsid w:val="00FC4DD2"/>
    <w:rsid w:val="00FC510E"/>
    <w:rsid w:val="00FC593D"/>
    <w:rsid w:val="00FC59D4"/>
    <w:rsid w:val="00FC62F8"/>
    <w:rsid w:val="00FC665C"/>
    <w:rsid w:val="00FD0CC7"/>
    <w:rsid w:val="00FD0E4C"/>
    <w:rsid w:val="00FD1008"/>
    <w:rsid w:val="00FD2B9C"/>
    <w:rsid w:val="00FD2D64"/>
    <w:rsid w:val="00FD4FF8"/>
    <w:rsid w:val="00FD5A07"/>
    <w:rsid w:val="00FD5D75"/>
    <w:rsid w:val="00FD75FC"/>
    <w:rsid w:val="00FE0A02"/>
    <w:rsid w:val="00FE179F"/>
    <w:rsid w:val="00FE18D7"/>
    <w:rsid w:val="00FE191B"/>
    <w:rsid w:val="00FE19E4"/>
    <w:rsid w:val="00FE1A6C"/>
    <w:rsid w:val="00FE1AE2"/>
    <w:rsid w:val="00FE1ED5"/>
    <w:rsid w:val="00FE25F3"/>
    <w:rsid w:val="00FE2EE7"/>
    <w:rsid w:val="00FE31C8"/>
    <w:rsid w:val="00FE3AAC"/>
    <w:rsid w:val="00FE3ADC"/>
    <w:rsid w:val="00FE439F"/>
    <w:rsid w:val="00FE577B"/>
    <w:rsid w:val="00FE7A11"/>
    <w:rsid w:val="00FF0628"/>
    <w:rsid w:val="00FF09C6"/>
    <w:rsid w:val="00FF1092"/>
    <w:rsid w:val="00FF13F8"/>
    <w:rsid w:val="00FF265C"/>
    <w:rsid w:val="00FF2B12"/>
    <w:rsid w:val="00FF2D95"/>
    <w:rsid w:val="00FF3399"/>
    <w:rsid w:val="00FF5CDD"/>
    <w:rsid w:val="00FF699D"/>
    <w:rsid w:val="00FF7118"/>
    <w:rsid w:val="00FF779C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ne number" w:semiHidden="1"/>
    <w:lsdException w:name="endnote reference" w:uiPriority="99"/>
    <w:lsdException w:name="Title" w:qFormat="1"/>
    <w:lsdException w:name="Subtitle" w:uiPriority="99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a7">
    <w:name w:val="Normal"/>
    <w:semiHidden/>
    <w:qFormat/>
    <w:rsid w:val="00474E1D"/>
    <w:rPr>
      <w:sz w:val="24"/>
    </w:rPr>
  </w:style>
  <w:style w:type="paragraph" w:styleId="13">
    <w:name w:val="heading 1"/>
    <w:next w:val="a8"/>
    <w:link w:val="15"/>
    <w:uiPriority w:val="9"/>
    <w:qFormat/>
    <w:pPr>
      <w:keepNext/>
      <w:spacing w:before="240" w:after="120"/>
      <w:ind w:left="1060" w:hanging="340"/>
      <w:outlineLvl w:val="0"/>
    </w:pPr>
    <w:rPr>
      <w:b/>
      <w:kern w:val="32"/>
      <w:sz w:val="32"/>
    </w:rPr>
  </w:style>
  <w:style w:type="paragraph" w:styleId="21">
    <w:name w:val="heading 2"/>
    <w:next w:val="a8"/>
    <w:link w:val="210"/>
    <w:uiPriority w:val="9"/>
    <w:semiHidden/>
    <w:qFormat/>
    <w:pPr>
      <w:keepNext/>
      <w:spacing w:before="240" w:after="120"/>
      <w:ind w:left="1117" w:hanging="397"/>
      <w:outlineLvl w:val="1"/>
    </w:pPr>
    <w:rPr>
      <w:b/>
      <w:kern w:val="28"/>
      <w:sz w:val="28"/>
    </w:rPr>
  </w:style>
  <w:style w:type="paragraph" w:styleId="30">
    <w:name w:val="heading 3"/>
    <w:aliases w:val="Заголовок 31,end,Заголовок 3 Знак Знак Знак,Заголовок 3 Знак Знак Знак Знак Знак,Заголовок 3 Знак Знак Знак Знак Знак Знак Знак Знак,Заголовок 3 Знак Знак Знак Знак Знак Знак Знак"/>
    <w:next w:val="a8"/>
    <w:link w:val="31"/>
    <w:uiPriority w:val="9"/>
    <w:semiHidden/>
    <w:qFormat/>
    <w:pPr>
      <w:keepNext/>
      <w:spacing w:before="240" w:after="120"/>
      <w:ind w:left="1287" w:hanging="567"/>
      <w:outlineLvl w:val="2"/>
    </w:pPr>
    <w:rPr>
      <w:b/>
      <w:kern w:val="24"/>
      <w:sz w:val="24"/>
    </w:rPr>
  </w:style>
  <w:style w:type="paragraph" w:styleId="42">
    <w:name w:val="heading 4"/>
    <w:aliases w:val="Заголовок 4 Знак1,Заголовок 4 Знак Знак"/>
    <w:next w:val="a8"/>
    <w:link w:val="43"/>
    <w:uiPriority w:val="9"/>
    <w:semiHidden/>
    <w:qFormat/>
    <w:pPr>
      <w:keepNext/>
      <w:spacing w:before="240" w:after="120"/>
      <w:ind w:left="1400" w:hanging="680"/>
      <w:outlineLvl w:val="3"/>
    </w:pPr>
    <w:rPr>
      <w:b/>
      <w:i/>
      <w:kern w:val="24"/>
      <w:sz w:val="24"/>
    </w:rPr>
  </w:style>
  <w:style w:type="paragraph" w:styleId="51">
    <w:name w:val="heading 5"/>
    <w:next w:val="a8"/>
    <w:link w:val="52"/>
    <w:uiPriority w:val="9"/>
    <w:semiHidden/>
    <w:qFormat/>
    <w:pPr>
      <w:keepNext/>
      <w:spacing w:before="240" w:after="120"/>
      <w:ind w:left="1627" w:hanging="907"/>
      <w:outlineLvl w:val="4"/>
    </w:pPr>
    <w:rPr>
      <w:i/>
      <w:kern w:val="24"/>
      <w:sz w:val="24"/>
    </w:rPr>
  </w:style>
  <w:style w:type="paragraph" w:styleId="6">
    <w:name w:val="heading 6"/>
    <w:next w:val="a8"/>
    <w:link w:val="60"/>
    <w:uiPriority w:val="9"/>
    <w:semiHidden/>
    <w:qFormat/>
    <w:pPr>
      <w:keepNext/>
      <w:spacing w:before="240" w:after="120"/>
      <w:ind w:left="1627" w:hanging="907"/>
      <w:outlineLvl w:val="5"/>
    </w:pPr>
    <w:rPr>
      <w:i/>
      <w:kern w:val="24"/>
      <w:sz w:val="24"/>
    </w:rPr>
  </w:style>
  <w:style w:type="paragraph" w:styleId="7">
    <w:name w:val="heading 7"/>
    <w:basedOn w:val="a7"/>
    <w:next w:val="a7"/>
    <w:link w:val="70"/>
    <w:uiPriority w:val="9"/>
    <w:semiHidden/>
    <w:qFormat/>
    <w:pPr>
      <w:keepNext/>
      <w:outlineLvl w:val="6"/>
    </w:pPr>
    <w:rPr>
      <w:b/>
      <w:sz w:val="28"/>
    </w:rPr>
  </w:style>
  <w:style w:type="paragraph" w:styleId="8">
    <w:name w:val="heading 8"/>
    <w:basedOn w:val="a7"/>
    <w:next w:val="a7"/>
    <w:link w:val="80"/>
    <w:uiPriority w:val="9"/>
    <w:semiHidden/>
    <w:qFormat/>
    <w:pPr>
      <w:keepNext/>
      <w:jc w:val="center"/>
      <w:outlineLvl w:val="7"/>
    </w:pPr>
    <w:rPr>
      <w:b/>
      <w:sz w:val="28"/>
    </w:rPr>
  </w:style>
  <w:style w:type="paragraph" w:styleId="9">
    <w:name w:val="heading 9"/>
    <w:basedOn w:val="a7"/>
    <w:next w:val="a7"/>
    <w:link w:val="90"/>
    <w:semiHidden/>
    <w:qFormat/>
    <w:pPr>
      <w:keepNext/>
      <w:jc w:val="right"/>
      <w:outlineLvl w:val="8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Пояснение"/>
    <w:pPr>
      <w:widowControl w:val="0"/>
      <w:ind w:firstLine="720"/>
      <w:jc w:val="both"/>
    </w:pPr>
    <w:rPr>
      <w:sz w:val="24"/>
    </w:rPr>
  </w:style>
  <w:style w:type="paragraph" w:styleId="ac">
    <w:name w:val="header"/>
    <w:aliases w:val="header-first,HeaderPort,??????? ??????????, Знак7"/>
    <w:link w:val="ad"/>
    <w:pPr>
      <w:widowControl w:val="0"/>
    </w:pPr>
    <w:rPr>
      <w:sz w:val="24"/>
    </w:rPr>
  </w:style>
  <w:style w:type="paragraph" w:customStyle="1" w:styleId="ae">
    <w:name w:val="ГрафЛист"/>
    <w:semiHidden/>
    <w:pPr>
      <w:spacing w:before="120" w:after="80" w:line="280" w:lineRule="atLeast"/>
      <w:jc w:val="center"/>
    </w:pPr>
    <w:rPr>
      <w:sz w:val="24"/>
    </w:rPr>
  </w:style>
  <w:style w:type="paragraph" w:customStyle="1" w:styleId="a1">
    <w:name w:val="МаркСписок"/>
    <w:semiHidden/>
    <w:pPr>
      <w:widowControl w:val="0"/>
      <w:numPr>
        <w:numId w:val="1"/>
      </w:numPr>
      <w:tabs>
        <w:tab w:val="clear" w:pos="587"/>
      </w:tabs>
      <w:ind w:left="947" w:hanging="227"/>
      <w:jc w:val="both"/>
    </w:pPr>
    <w:rPr>
      <w:sz w:val="24"/>
    </w:rPr>
  </w:style>
  <w:style w:type="paragraph" w:styleId="af">
    <w:name w:val="footer"/>
    <w:link w:val="af0"/>
    <w:uiPriority w:val="99"/>
    <w:semiHidden/>
    <w:pPr>
      <w:jc w:val="center"/>
    </w:pPr>
    <w:rPr>
      <w:sz w:val="24"/>
    </w:rPr>
  </w:style>
  <w:style w:type="character" w:styleId="af1">
    <w:name w:val="page number"/>
    <w:basedOn w:val="a9"/>
    <w:semiHidden/>
    <w:rsid w:val="00476BFA"/>
  </w:style>
  <w:style w:type="paragraph" w:customStyle="1" w:styleId="C">
    <w:name w:val="НумCписок"/>
    <w:semiHidden/>
    <w:pPr>
      <w:widowControl w:val="0"/>
      <w:ind w:left="947" w:hanging="227"/>
      <w:jc w:val="both"/>
    </w:pPr>
    <w:rPr>
      <w:sz w:val="24"/>
    </w:rPr>
  </w:style>
  <w:style w:type="paragraph" w:styleId="af2">
    <w:name w:val="Signature"/>
    <w:link w:val="af3"/>
    <w:semiHidden/>
    <w:pPr>
      <w:widowControl w:val="0"/>
      <w:jc w:val="center"/>
    </w:pPr>
  </w:style>
  <w:style w:type="paragraph" w:customStyle="1" w:styleId="af4">
    <w:name w:val="Табл"/>
    <w:semiHidden/>
    <w:pPr>
      <w:spacing w:before="120" w:after="80" w:line="280" w:lineRule="atLeast"/>
    </w:pPr>
    <w:rPr>
      <w:sz w:val="24"/>
    </w:rPr>
  </w:style>
  <w:style w:type="paragraph" w:customStyle="1" w:styleId="af5">
    <w:name w:val="Титул"/>
    <w:semiHidden/>
    <w:pPr>
      <w:spacing w:before="200"/>
      <w:jc w:val="center"/>
    </w:pPr>
    <w:rPr>
      <w:b/>
      <w:caps/>
      <w:sz w:val="24"/>
    </w:rPr>
  </w:style>
  <w:style w:type="paragraph" w:styleId="16">
    <w:name w:val="toc 1"/>
    <w:next w:val="a8"/>
    <w:uiPriority w:val="39"/>
    <w:qFormat/>
    <w:rsid w:val="00D00980"/>
    <w:pPr>
      <w:spacing w:line="276" w:lineRule="auto"/>
    </w:pPr>
    <w:rPr>
      <w:rFonts w:cs="Calibri"/>
      <w:bCs/>
      <w:sz w:val="28"/>
    </w:rPr>
  </w:style>
  <w:style w:type="paragraph" w:styleId="22">
    <w:name w:val="toc 2"/>
    <w:next w:val="a8"/>
    <w:uiPriority w:val="39"/>
    <w:qFormat/>
    <w:pPr>
      <w:spacing w:before="120"/>
      <w:ind w:left="240"/>
    </w:pPr>
    <w:rPr>
      <w:rFonts w:ascii="Calibri" w:hAnsi="Calibri" w:cs="Calibri"/>
      <w:i/>
      <w:iCs/>
    </w:rPr>
  </w:style>
  <w:style w:type="paragraph" w:styleId="32">
    <w:name w:val="toc 3"/>
    <w:next w:val="a8"/>
    <w:uiPriority w:val="39"/>
    <w:semiHidden/>
    <w:qFormat/>
    <w:pPr>
      <w:ind w:left="480"/>
    </w:pPr>
    <w:rPr>
      <w:rFonts w:ascii="Calibri" w:hAnsi="Calibri" w:cs="Calibri"/>
    </w:rPr>
  </w:style>
  <w:style w:type="paragraph" w:styleId="44">
    <w:name w:val="toc 4"/>
    <w:next w:val="a7"/>
    <w:semiHidden/>
    <w:pPr>
      <w:ind w:left="720"/>
    </w:pPr>
    <w:rPr>
      <w:rFonts w:ascii="Calibri" w:hAnsi="Calibri" w:cs="Calibri"/>
    </w:rPr>
  </w:style>
  <w:style w:type="paragraph" w:styleId="53">
    <w:name w:val="toc 5"/>
    <w:next w:val="a7"/>
    <w:semiHidden/>
    <w:pPr>
      <w:ind w:left="960"/>
    </w:pPr>
    <w:rPr>
      <w:rFonts w:ascii="Calibri" w:hAnsi="Calibri" w:cs="Calibri"/>
    </w:rPr>
  </w:style>
  <w:style w:type="paragraph" w:styleId="61">
    <w:name w:val="toc 6"/>
    <w:next w:val="a7"/>
    <w:semiHidden/>
    <w:pPr>
      <w:ind w:left="1200"/>
    </w:pPr>
    <w:rPr>
      <w:rFonts w:ascii="Calibri" w:hAnsi="Calibri" w:cs="Calibri"/>
    </w:rPr>
  </w:style>
  <w:style w:type="paragraph" w:customStyle="1" w:styleId="140">
    <w:name w:val="МаркСписок14"/>
    <w:basedOn w:val="a7"/>
    <w:next w:val="a7"/>
    <w:semiHidden/>
    <w:pPr>
      <w:widowControl w:val="0"/>
      <w:ind w:left="947" w:hanging="227"/>
      <w:jc w:val="both"/>
    </w:pPr>
    <w:rPr>
      <w:sz w:val="28"/>
    </w:rPr>
  </w:style>
  <w:style w:type="paragraph" w:customStyle="1" w:styleId="141">
    <w:name w:val="Пояснение14"/>
    <w:basedOn w:val="a7"/>
    <w:semiHidden/>
    <w:pPr>
      <w:widowControl w:val="0"/>
      <w:ind w:firstLine="720"/>
      <w:jc w:val="both"/>
    </w:pPr>
    <w:rPr>
      <w:sz w:val="28"/>
    </w:rPr>
  </w:style>
  <w:style w:type="paragraph" w:customStyle="1" w:styleId="14">
    <w:name w:val="ГрафЛист14"/>
    <w:basedOn w:val="a7"/>
    <w:semiHidden/>
    <w:pPr>
      <w:numPr>
        <w:numId w:val="2"/>
      </w:numPr>
      <w:spacing w:before="120" w:after="80" w:line="280" w:lineRule="atLeast"/>
      <w:jc w:val="center"/>
    </w:pPr>
    <w:rPr>
      <w:sz w:val="28"/>
    </w:rPr>
  </w:style>
  <w:style w:type="paragraph" w:styleId="af6">
    <w:name w:val="Block Text"/>
    <w:basedOn w:val="a7"/>
    <w:semiHidden/>
    <w:pPr>
      <w:ind w:left="709" w:right="339" w:hanging="709"/>
      <w:jc w:val="both"/>
    </w:pPr>
  </w:style>
  <w:style w:type="paragraph" w:styleId="af7">
    <w:name w:val="Title"/>
    <w:basedOn w:val="a7"/>
    <w:link w:val="af8"/>
    <w:semiHidden/>
    <w:qFormat/>
    <w:pPr>
      <w:jc w:val="center"/>
    </w:pPr>
    <w:rPr>
      <w:sz w:val="28"/>
      <w:lang w:val="x-none" w:eastAsia="x-none"/>
    </w:rPr>
  </w:style>
  <w:style w:type="paragraph" w:styleId="23">
    <w:name w:val="Body Text 2"/>
    <w:basedOn w:val="a7"/>
    <w:link w:val="24"/>
    <w:semiHidden/>
    <w:pPr>
      <w:jc w:val="both"/>
    </w:pPr>
    <w:rPr>
      <w:sz w:val="28"/>
    </w:rPr>
  </w:style>
  <w:style w:type="paragraph" w:customStyle="1" w:styleId="Web">
    <w:name w:val="Обычный (Web)"/>
    <w:basedOn w:val="a7"/>
    <w:semiHidden/>
    <w:pPr>
      <w:spacing w:before="100" w:after="100"/>
    </w:pPr>
  </w:style>
  <w:style w:type="paragraph" w:customStyle="1" w:styleId="serif">
    <w:name w:val="serif"/>
    <w:basedOn w:val="a7"/>
    <w:semiHidden/>
    <w:pPr>
      <w:spacing w:before="100" w:after="100"/>
      <w:ind w:firstLine="301"/>
    </w:pPr>
    <w:rPr>
      <w:rFonts w:ascii="Arial" w:hAnsi="Arial"/>
      <w:color w:val="000000"/>
      <w:sz w:val="20"/>
    </w:rPr>
  </w:style>
  <w:style w:type="paragraph" w:styleId="af9">
    <w:name w:val="Body Text Indent"/>
    <w:aliases w:val=" Знак1,Ячейки"/>
    <w:basedOn w:val="a7"/>
    <w:link w:val="afa"/>
    <w:pPr>
      <w:spacing w:line="360" w:lineRule="auto"/>
      <w:ind w:firstLine="720"/>
      <w:jc w:val="both"/>
    </w:pPr>
  </w:style>
  <w:style w:type="paragraph" w:styleId="afb">
    <w:name w:val="Body Text"/>
    <w:aliases w:val="Знак Знак Знак Знак Знак,Основной текст Знак1,Основной текст Знак,Основной текст Знак2,отчет_нормаль,Основной текст Знак Знак1 Знак"/>
    <w:basedOn w:val="a7"/>
    <w:link w:val="33"/>
    <w:pPr>
      <w:ind w:right="-108"/>
      <w:jc w:val="center"/>
    </w:pPr>
  </w:style>
  <w:style w:type="character" w:styleId="afc">
    <w:name w:val="annotation reference"/>
    <w:uiPriority w:val="99"/>
    <w:semiHidden/>
    <w:rPr>
      <w:sz w:val="16"/>
    </w:rPr>
  </w:style>
  <w:style w:type="paragraph" w:styleId="afd">
    <w:name w:val="annotation text"/>
    <w:basedOn w:val="a7"/>
    <w:link w:val="afe"/>
    <w:uiPriority w:val="99"/>
    <w:semiHidden/>
    <w:rPr>
      <w:sz w:val="20"/>
    </w:rPr>
  </w:style>
  <w:style w:type="paragraph" w:styleId="34">
    <w:name w:val="Body Text 3"/>
    <w:basedOn w:val="a7"/>
    <w:link w:val="35"/>
    <w:semiHidden/>
    <w:pPr>
      <w:jc w:val="both"/>
    </w:pPr>
    <w:rPr>
      <w:sz w:val="28"/>
    </w:rPr>
  </w:style>
  <w:style w:type="paragraph" w:styleId="36">
    <w:name w:val="Body Text Indent 3"/>
    <w:basedOn w:val="a7"/>
    <w:link w:val="37"/>
    <w:semiHidden/>
    <w:pPr>
      <w:numPr>
        <w:ilvl w:val="12"/>
      </w:numPr>
      <w:ind w:left="283" w:hanging="283"/>
      <w:jc w:val="both"/>
    </w:pPr>
    <w:rPr>
      <w:sz w:val="28"/>
    </w:rPr>
  </w:style>
  <w:style w:type="paragraph" w:styleId="25">
    <w:name w:val="Body Text Indent 2"/>
    <w:basedOn w:val="a7"/>
    <w:link w:val="26"/>
    <w:semiHidden/>
    <w:pPr>
      <w:ind w:left="142" w:firstLine="720"/>
      <w:jc w:val="both"/>
    </w:pPr>
  </w:style>
  <w:style w:type="paragraph" w:styleId="aff">
    <w:name w:val="Balloon Text"/>
    <w:basedOn w:val="a7"/>
    <w:link w:val="aff0"/>
    <w:semiHidden/>
    <w:rPr>
      <w:rFonts w:ascii="Tahoma" w:hAnsi="Tahoma" w:cs="Tahoma"/>
      <w:sz w:val="16"/>
      <w:szCs w:val="16"/>
    </w:rPr>
  </w:style>
  <w:style w:type="paragraph" w:customStyle="1" w:styleId="17">
    <w:name w:val="Обычный1"/>
    <w:semiHidden/>
    <w:pPr>
      <w:widowControl w:val="0"/>
      <w:ind w:left="440"/>
    </w:pPr>
    <w:rPr>
      <w:snapToGrid w:val="0"/>
      <w:sz w:val="22"/>
    </w:rPr>
  </w:style>
  <w:style w:type="character" w:styleId="aff1">
    <w:name w:val="Hyperlink"/>
    <w:uiPriority w:val="99"/>
    <w:rPr>
      <w:color w:val="0000FF"/>
      <w:u w:val="single"/>
    </w:rPr>
  </w:style>
  <w:style w:type="character" w:styleId="aff2">
    <w:name w:val="FollowedHyperlink"/>
    <w:uiPriority w:val="99"/>
    <w:semiHidden/>
    <w:rPr>
      <w:color w:val="800080"/>
      <w:u w:val="single"/>
    </w:rPr>
  </w:style>
  <w:style w:type="paragraph" w:customStyle="1" w:styleId="aff3">
    <w:name w:val="ПРОПИСНЫЕ"/>
    <w:basedOn w:val="a7"/>
    <w:semiHidden/>
    <w:pPr>
      <w:keepLines/>
      <w:spacing w:line="360" w:lineRule="auto"/>
      <w:jc w:val="center"/>
    </w:pPr>
    <w:rPr>
      <w:caps/>
      <w:spacing w:val="20"/>
      <w:sz w:val="26"/>
    </w:rPr>
  </w:style>
  <w:style w:type="paragraph" w:customStyle="1" w:styleId="aff4">
    <w:name w:val="подпись таблицы"/>
    <w:basedOn w:val="a7"/>
    <w:next w:val="a7"/>
    <w:semiHidden/>
    <w:pPr>
      <w:keepNext/>
      <w:keepLines/>
      <w:suppressAutoHyphens/>
      <w:spacing w:before="120" w:line="300" w:lineRule="auto"/>
      <w:jc w:val="center"/>
    </w:pPr>
    <w:rPr>
      <w:sz w:val="26"/>
      <w:szCs w:val="24"/>
    </w:rPr>
  </w:style>
  <w:style w:type="paragraph" w:customStyle="1" w:styleId="WW-3">
    <w:name w:val="WW-Основной текст с отступом 3"/>
    <w:basedOn w:val="a7"/>
    <w:semiHidden/>
    <w:pPr>
      <w:suppressAutoHyphens/>
      <w:spacing w:line="360" w:lineRule="auto"/>
      <w:ind w:firstLine="709"/>
      <w:jc w:val="both"/>
    </w:pPr>
    <w:rPr>
      <w:color w:val="000000"/>
      <w:sz w:val="28"/>
    </w:rPr>
  </w:style>
  <w:style w:type="paragraph" w:customStyle="1" w:styleId="aff5">
    <w:name w:val="Ввод осн.текста Знак"/>
    <w:basedOn w:val="a7"/>
    <w:semiHidden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ascii="Times New Roman CYR" w:hAnsi="Times New Roman CYR"/>
      <w:sz w:val="28"/>
    </w:rPr>
  </w:style>
  <w:style w:type="paragraph" w:customStyle="1" w:styleId="211">
    <w:name w:val="Основной текст 21"/>
    <w:basedOn w:val="a7"/>
    <w:semiHidden/>
    <w:pPr>
      <w:spacing w:before="120" w:line="288" w:lineRule="auto"/>
      <w:ind w:firstLine="709"/>
      <w:jc w:val="both"/>
    </w:pPr>
    <w:rPr>
      <w:sz w:val="28"/>
    </w:rPr>
  </w:style>
  <w:style w:type="paragraph" w:styleId="aff6">
    <w:name w:val="caption"/>
    <w:aliases w:val="Знак,Название объекта Знак,Название объекта Знак2 Знак,Название объекта Знак1 Знак Знак,Название объекта Знак Знак Знак Знак,Название объекта Знак1 Знак Знак Знак Знак,Название объекта Знак Знак Знак Знак Знак Знак,Название объектаТабли"/>
    <w:basedOn w:val="a7"/>
    <w:next w:val="a7"/>
    <w:link w:val="27"/>
    <w:semiHidden/>
    <w:qFormat/>
    <w:pPr>
      <w:keepLines/>
      <w:spacing w:before="120" w:after="120" w:line="360" w:lineRule="auto"/>
      <w:ind w:firstLine="851"/>
      <w:jc w:val="both"/>
    </w:pPr>
    <w:rPr>
      <w:b/>
      <w:bCs/>
      <w:sz w:val="20"/>
    </w:rPr>
  </w:style>
  <w:style w:type="paragraph" w:customStyle="1" w:styleId="aff7">
    <w:name w:val="ПРОПИСНЫЕ жирный"/>
    <w:basedOn w:val="aff3"/>
    <w:semiHidden/>
    <w:rPr>
      <w:b/>
      <w:bCs/>
      <w:sz w:val="28"/>
    </w:rPr>
  </w:style>
  <w:style w:type="paragraph" w:customStyle="1" w:styleId="aff8">
    <w:name w:val="Содержание"/>
    <w:basedOn w:val="a7"/>
    <w:next w:val="a7"/>
    <w:semiHidden/>
    <w:pPr>
      <w:keepLines/>
      <w:suppressAutoHyphens/>
      <w:spacing w:line="360" w:lineRule="auto"/>
      <w:jc w:val="center"/>
    </w:pPr>
    <w:rPr>
      <w:b/>
      <w:bCs/>
      <w:spacing w:val="60"/>
      <w:sz w:val="28"/>
      <w:szCs w:val="28"/>
    </w:rPr>
  </w:style>
  <w:style w:type="paragraph" w:customStyle="1" w:styleId="aff9">
    <w:name w:val="Без отступа"/>
    <w:basedOn w:val="a7"/>
    <w:semiHidden/>
    <w:pPr>
      <w:keepLines/>
      <w:spacing w:line="360" w:lineRule="auto"/>
      <w:jc w:val="both"/>
    </w:pPr>
    <w:rPr>
      <w:sz w:val="26"/>
      <w:szCs w:val="28"/>
    </w:rPr>
  </w:style>
  <w:style w:type="paragraph" w:styleId="affa">
    <w:name w:val="List"/>
    <w:basedOn w:val="a7"/>
    <w:semiHidden/>
    <w:pPr>
      <w:keepLines/>
      <w:tabs>
        <w:tab w:val="num" w:pos="851"/>
      </w:tabs>
      <w:spacing w:line="360" w:lineRule="auto"/>
      <w:ind w:left="850" w:hanging="170"/>
      <w:jc w:val="both"/>
    </w:pPr>
    <w:rPr>
      <w:sz w:val="26"/>
      <w:szCs w:val="24"/>
    </w:rPr>
  </w:style>
  <w:style w:type="paragraph" w:customStyle="1" w:styleId="FR1">
    <w:name w:val="FR1"/>
    <w:semiHidden/>
    <w:pPr>
      <w:widowControl w:val="0"/>
    </w:pPr>
    <w:rPr>
      <w:rFonts w:ascii="Arial" w:hAnsi="Arial"/>
      <w:snapToGrid w:val="0"/>
    </w:rPr>
  </w:style>
  <w:style w:type="character" w:customStyle="1" w:styleId="affb">
    <w:name w:val="Знак"/>
    <w:semiHidden/>
    <w:rPr>
      <w:rFonts w:cs="Arial"/>
      <w:bCs/>
      <w:noProof w:val="0"/>
      <w:sz w:val="26"/>
      <w:szCs w:val="26"/>
      <w:lang w:val="ru-RU" w:eastAsia="ru-RU" w:bidi="ar-SA"/>
    </w:rPr>
  </w:style>
  <w:style w:type="character" w:customStyle="1" w:styleId="Normal">
    <w:name w:val="Normal Знак"/>
    <w:semiHidden/>
    <w:rPr>
      <w:rFonts w:ascii="Arial" w:hAnsi="Arial"/>
      <w:noProof w:val="0"/>
      <w:snapToGrid w:val="0"/>
      <w:lang w:val="ru-RU" w:eastAsia="ru-RU" w:bidi="ar-SA"/>
    </w:rPr>
  </w:style>
  <w:style w:type="character" w:customStyle="1" w:styleId="38">
    <w:name w:val="Заголовок 3 Знак"/>
    <w:aliases w:val="end Знак,Заголовок 3 Знак Знак Знак Знак,Заголовок 3 Знак Знак Знак Знак Знак Знак,Заголовок 3 Знак Знак Знак Знак Знак Знак Знак Знак Знак,Заголовок 3 Знак Знак Знак Знак Знак Знак Знак Знак1"/>
    <w:uiPriority w:val="9"/>
    <w:semiHidden/>
    <w:rPr>
      <w:rFonts w:cs="Arial"/>
      <w:bCs/>
      <w:noProof w:val="0"/>
      <w:sz w:val="26"/>
      <w:szCs w:val="26"/>
      <w:lang w:val="ru-RU" w:eastAsia="ru-RU" w:bidi="ar-SA"/>
    </w:rPr>
  </w:style>
  <w:style w:type="paragraph" w:styleId="71">
    <w:name w:val="toc 7"/>
    <w:basedOn w:val="a7"/>
    <w:next w:val="a7"/>
    <w:autoRedefine/>
    <w:semiHidden/>
    <w:pPr>
      <w:ind w:left="1440"/>
    </w:pPr>
    <w:rPr>
      <w:rFonts w:ascii="Calibri" w:hAnsi="Calibri" w:cs="Calibri"/>
      <w:sz w:val="20"/>
    </w:rPr>
  </w:style>
  <w:style w:type="paragraph" w:styleId="81">
    <w:name w:val="toc 8"/>
    <w:basedOn w:val="a7"/>
    <w:next w:val="a7"/>
    <w:autoRedefine/>
    <w:semiHidden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7"/>
    <w:next w:val="a7"/>
    <w:autoRedefine/>
    <w:semiHidden/>
    <w:pPr>
      <w:ind w:left="1920"/>
    </w:pPr>
    <w:rPr>
      <w:rFonts w:ascii="Calibri" w:hAnsi="Calibri" w:cs="Calibri"/>
      <w:sz w:val="20"/>
    </w:rPr>
  </w:style>
  <w:style w:type="character" w:customStyle="1" w:styleId="28">
    <w:name w:val="Заголовок 2 Знак"/>
    <w:uiPriority w:val="9"/>
    <w:semiHidden/>
    <w:rPr>
      <w:rFonts w:cs="Arial"/>
      <w:bCs/>
      <w:iCs/>
      <w:noProof w:val="0"/>
      <w:sz w:val="28"/>
      <w:szCs w:val="28"/>
      <w:lang w:val="ru-RU" w:eastAsia="ru-RU" w:bidi="ar-SA"/>
    </w:rPr>
  </w:style>
  <w:style w:type="paragraph" w:customStyle="1" w:styleId="affc">
    <w:name w:val="Примечание"/>
    <w:basedOn w:val="a7"/>
    <w:semiHidden/>
    <w:pPr>
      <w:keepLines/>
      <w:spacing w:line="360" w:lineRule="auto"/>
      <w:ind w:left="1260" w:hanging="1260"/>
      <w:jc w:val="both"/>
    </w:pPr>
    <w:rPr>
      <w:i/>
    </w:rPr>
  </w:style>
  <w:style w:type="character" w:customStyle="1" w:styleId="affd">
    <w:name w:val="подпись таблицы Знак"/>
    <w:semiHidden/>
    <w:rPr>
      <w:noProof w:val="0"/>
      <w:sz w:val="26"/>
      <w:szCs w:val="24"/>
      <w:lang w:val="ru-RU" w:eastAsia="ru-RU" w:bidi="ar-SA"/>
    </w:rPr>
  </w:style>
  <w:style w:type="paragraph" w:customStyle="1" w:styleId="j">
    <w:name w:val="j"/>
    <w:aliases w:val="s"/>
    <w:basedOn w:val="aff6"/>
    <w:semiHidden/>
    <w:pPr>
      <w:keepLines w:val="0"/>
      <w:spacing w:after="0"/>
      <w:ind w:firstLine="720"/>
    </w:pPr>
    <w:rPr>
      <w:sz w:val="24"/>
      <w:lang w:eastAsia="en-US"/>
    </w:rPr>
  </w:style>
  <w:style w:type="paragraph" w:customStyle="1" w:styleId="affe">
    <w:name w:val="Приложения"/>
    <w:basedOn w:val="21"/>
    <w:next w:val="a7"/>
    <w:semiHidden/>
    <w:pPr>
      <w:keepNext w:val="0"/>
      <w:widowControl w:val="0"/>
      <w:suppressAutoHyphens/>
      <w:spacing w:after="240" w:line="360" w:lineRule="auto"/>
      <w:ind w:left="1978" w:hanging="1797"/>
    </w:pPr>
    <w:rPr>
      <w:b w:val="0"/>
      <w:kern w:val="0"/>
    </w:rPr>
  </w:style>
  <w:style w:type="paragraph" w:customStyle="1" w:styleId="afff">
    <w:name w:val="текст схемы"/>
    <w:basedOn w:val="a7"/>
    <w:semiHidden/>
    <w:pPr>
      <w:keepLines/>
      <w:suppressAutoHyphens/>
      <w:spacing w:before="60" w:after="60"/>
      <w:jc w:val="center"/>
    </w:pPr>
    <w:rPr>
      <w:sz w:val="26"/>
      <w:szCs w:val="24"/>
    </w:rPr>
  </w:style>
  <w:style w:type="character" w:customStyle="1" w:styleId="afff0">
    <w:name w:val="Приложения Знак"/>
    <w:basedOn w:val="28"/>
    <w:semiHidden/>
    <w:rPr>
      <w:rFonts w:cs="Arial"/>
      <w:bCs/>
      <w:iCs/>
      <w:noProof w:val="0"/>
      <w:sz w:val="28"/>
      <w:szCs w:val="28"/>
      <w:lang w:val="ru-RU" w:eastAsia="ru-RU" w:bidi="ar-SA"/>
    </w:rPr>
  </w:style>
  <w:style w:type="paragraph" w:customStyle="1" w:styleId="afff1">
    <w:name w:val="ТабТекст"/>
    <w:basedOn w:val="a7"/>
    <w:semiHidden/>
    <w:pPr>
      <w:keepLines/>
      <w:spacing w:before="60" w:after="60"/>
      <w:jc w:val="center"/>
    </w:pPr>
    <w:rPr>
      <w:sz w:val="26"/>
    </w:rPr>
  </w:style>
  <w:style w:type="paragraph" w:customStyle="1" w:styleId="afff2">
    <w:name w:val="Таблица"/>
    <w:basedOn w:val="af7"/>
    <w:semiHidden/>
    <w:pPr>
      <w:keepLines/>
      <w:suppressAutoHyphens/>
      <w:spacing w:before="60" w:after="60" w:line="240" w:lineRule="exact"/>
      <w:ind w:left="57" w:right="57"/>
    </w:pPr>
    <w:rPr>
      <w:sz w:val="24"/>
    </w:rPr>
  </w:style>
  <w:style w:type="paragraph" w:customStyle="1" w:styleId="0">
    <w:name w:val="Таблица 0"/>
    <w:basedOn w:val="afff3"/>
    <w:next w:val="a7"/>
    <w:semiHidden/>
    <w:pPr>
      <w:tabs>
        <w:tab w:val="left" w:pos="1985"/>
      </w:tabs>
      <w:spacing w:after="60" w:line="100" w:lineRule="exact"/>
      <w:ind w:left="0" w:firstLine="0"/>
      <w:jc w:val="left"/>
    </w:pPr>
    <w:rPr>
      <w:rFonts w:ascii="Arial" w:hAnsi="Arial"/>
      <w:b/>
      <w:sz w:val="24"/>
      <w:szCs w:val="20"/>
    </w:rPr>
  </w:style>
  <w:style w:type="paragraph" w:styleId="afff3">
    <w:name w:val="table of figures"/>
    <w:basedOn w:val="a7"/>
    <w:next w:val="a7"/>
    <w:semiHidden/>
    <w:pPr>
      <w:keepLines/>
      <w:spacing w:line="360" w:lineRule="auto"/>
      <w:ind w:left="520" w:hanging="520"/>
      <w:jc w:val="both"/>
    </w:pPr>
    <w:rPr>
      <w:sz w:val="26"/>
      <w:szCs w:val="24"/>
    </w:rPr>
  </w:style>
  <w:style w:type="paragraph" w:styleId="afff4">
    <w:name w:val="List Bullet"/>
    <w:basedOn w:val="a7"/>
    <w:autoRedefine/>
    <w:semiHidden/>
    <w:pPr>
      <w:keepLines/>
      <w:tabs>
        <w:tab w:val="right" w:leader="dot" w:pos="9526"/>
      </w:tabs>
      <w:spacing w:before="60" w:line="280" w:lineRule="exact"/>
      <w:ind w:left="170" w:right="567"/>
      <w:jc w:val="both"/>
    </w:pPr>
    <w:rPr>
      <w:rFonts w:ascii="Bookman Old Style" w:hAnsi="Bookman Old Style"/>
    </w:rPr>
  </w:style>
  <w:style w:type="paragraph" w:customStyle="1" w:styleId="afff5">
    <w:name w:val="Таблица перечень"/>
    <w:basedOn w:val="a7"/>
    <w:semiHidden/>
    <w:pPr>
      <w:keepLines/>
      <w:tabs>
        <w:tab w:val="num" w:pos="454"/>
      </w:tabs>
      <w:spacing w:before="40" w:after="20" w:line="240" w:lineRule="exact"/>
      <w:ind w:left="454" w:right="57" w:hanging="397"/>
    </w:pPr>
  </w:style>
  <w:style w:type="paragraph" w:styleId="29">
    <w:name w:val="List Bullet 2"/>
    <w:basedOn w:val="a7"/>
    <w:autoRedefine/>
    <w:semiHidden/>
    <w:pPr>
      <w:keepLines/>
      <w:tabs>
        <w:tab w:val="left" w:pos="1134"/>
        <w:tab w:val="num" w:pos="1211"/>
        <w:tab w:val="right" w:leader="dot" w:pos="8505"/>
      </w:tabs>
      <w:spacing w:line="280" w:lineRule="exact"/>
      <w:ind w:left="1134" w:right="1134" w:hanging="283"/>
      <w:jc w:val="both"/>
    </w:pPr>
    <w:rPr>
      <w:rFonts w:ascii="Bookman Old Style" w:hAnsi="Bookman Old Style"/>
    </w:rPr>
  </w:style>
  <w:style w:type="paragraph" w:styleId="afff6">
    <w:name w:val="Subtitle"/>
    <w:basedOn w:val="a7"/>
    <w:link w:val="afff7"/>
    <w:uiPriority w:val="99"/>
    <w:semiHidden/>
    <w:qFormat/>
    <w:pPr>
      <w:keepLines/>
      <w:suppressAutoHyphens/>
      <w:spacing w:before="120" w:after="60"/>
      <w:ind w:left="567" w:right="567"/>
      <w:jc w:val="center"/>
    </w:pPr>
    <w:rPr>
      <w:rFonts w:ascii="Courier New" w:hAnsi="Courier New"/>
      <w:b/>
      <w:i/>
      <w:caps/>
      <w:spacing w:val="10"/>
      <w:sz w:val="28"/>
    </w:rPr>
  </w:style>
  <w:style w:type="paragraph" w:styleId="a6">
    <w:name w:val="List Number"/>
    <w:basedOn w:val="a7"/>
    <w:semiHidden/>
    <w:pPr>
      <w:keepLines/>
      <w:numPr>
        <w:numId w:val="3"/>
      </w:numPr>
      <w:spacing w:before="120" w:line="280" w:lineRule="exact"/>
      <w:jc w:val="both"/>
    </w:pPr>
    <w:rPr>
      <w:rFonts w:ascii="Bookman Old Style" w:hAnsi="Bookman Old Style"/>
    </w:rPr>
  </w:style>
  <w:style w:type="paragraph" w:styleId="39">
    <w:name w:val="index 3"/>
    <w:basedOn w:val="a7"/>
    <w:autoRedefine/>
    <w:semiHidden/>
    <w:pPr>
      <w:keepLines/>
      <w:tabs>
        <w:tab w:val="center" w:pos="1701"/>
        <w:tab w:val="center" w:pos="3402"/>
        <w:tab w:val="center" w:pos="5103"/>
        <w:tab w:val="center" w:pos="6804"/>
        <w:tab w:val="center" w:pos="8505"/>
      </w:tabs>
      <w:spacing w:before="60" w:after="60" w:line="320" w:lineRule="exact"/>
    </w:pPr>
    <w:rPr>
      <w:rFonts w:ascii="Arial" w:hAnsi="Arial"/>
      <w:szCs w:val="24"/>
    </w:rPr>
  </w:style>
  <w:style w:type="paragraph" w:customStyle="1" w:styleId="afff8">
    <w:name w:val="Формула"/>
    <w:basedOn w:val="a7"/>
    <w:next w:val="afff9"/>
    <w:semiHidden/>
    <w:pPr>
      <w:keepLines/>
      <w:suppressAutoHyphens/>
      <w:spacing w:before="120"/>
      <w:jc w:val="center"/>
    </w:pPr>
    <w:rPr>
      <w:rFonts w:ascii="Arial" w:hAnsi="Arial"/>
    </w:rPr>
  </w:style>
  <w:style w:type="paragraph" w:styleId="afff9">
    <w:name w:val="index heading"/>
    <w:basedOn w:val="a7"/>
    <w:next w:val="a7"/>
    <w:semiHidden/>
    <w:pPr>
      <w:keepLines/>
      <w:tabs>
        <w:tab w:val="left" w:pos="567"/>
        <w:tab w:val="left" w:pos="1701"/>
        <w:tab w:val="left" w:pos="1985"/>
      </w:tabs>
      <w:ind w:left="1985" w:hanging="1985"/>
      <w:jc w:val="both"/>
    </w:pPr>
    <w:rPr>
      <w:rFonts w:ascii="Bookman Old Style" w:hAnsi="Bookman Old Style"/>
      <w:szCs w:val="24"/>
    </w:rPr>
  </w:style>
  <w:style w:type="paragraph" w:styleId="18">
    <w:name w:val="index 1"/>
    <w:basedOn w:val="a7"/>
    <w:next w:val="a7"/>
    <w:autoRedefine/>
    <w:semiHidden/>
    <w:pPr>
      <w:ind w:left="240" w:hanging="240"/>
    </w:pPr>
  </w:style>
  <w:style w:type="paragraph" w:customStyle="1" w:styleId="afffa">
    <w:name w:val="Приложение"/>
    <w:basedOn w:val="a7"/>
    <w:semiHidden/>
    <w:pPr>
      <w:keepLines/>
      <w:tabs>
        <w:tab w:val="num" w:pos="2552"/>
      </w:tabs>
      <w:suppressAutoHyphens/>
      <w:spacing w:before="60"/>
      <w:ind w:left="2552" w:hanging="2268"/>
    </w:pPr>
    <w:rPr>
      <w:rFonts w:ascii="Arial" w:hAnsi="Arial"/>
      <w:caps/>
      <w:sz w:val="20"/>
    </w:rPr>
  </w:style>
  <w:style w:type="paragraph" w:styleId="2a">
    <w:name w:val="List Number 2"/>
    <w:basedOn w:val="a7"/>
    <w:semiHidden/>
    <w:pPr>
      <w:keepLines/>
      <w:tabs>
        <w:tab w:val="num" w:pos="680"/>
      </w:tabs>
      <w:spacing w:before="120" w:line="280" w:lineRule="exact"/>
      <w:ind w:left="680" w:hanging="396"/>
      <w:jc w:val="both"/>
    </w:pPr>
    <w:rPr>
      <w:rFonts w:ascii="Bookman Old Style" w:hAnsi="Bookman Old Style"/>
    </w:rPr>
  </w:style>
  <w:style w:type="paragraph" w:styleId="3a">
    <w:name w:val="List Bullet 3"/>
    <w:basedOn w:val="a7"/>
    <w:autoRedefine/>
    <w:semiHidden/>
    <w:pPr>
      <w:keepLines/>
      <w:tabs>
        <w:tab w:val="num" w:pos="1247"/>
      </w:tabs>
      <w:spacing w:before="120" w:line="240" w:lineRule="exact"/>
      <w:ind w:left="1247" w:hanging="396"/>
      <w:jc w:val="both"/>
    </w:pPr>
    <w:rPr>
      <w:rFonts w:ascii="Arial" w:hAnsi="Arial"/>
    </w:rPr>
  </w:style>
  <w:style w:type="paragraph" w:styleId="45">
    <w:name w:val="List Bullet 4"/>
    <w:basedOn w:val="a7"/>
    <w:autoRedefine/>
    <w:semiHidden/>
    <w:pPr>
      <w:keepLines/>
      <w:tabs>
        <w:tab w:val="num" w:pos="737"/>
      </w:tabs>
      <w:spacing w:before="60" w:line="280" w:lineRule="exact"/>
      <w:ind w:left="737" w:right="284" w:hanging="453"/>
      <w:jc w:val="both"/>
    </w:pPr>
    <w:rPr>
      <w:rFonts w:ascii="Bookman Old Style" w:hAnsi="Bookman Old Style"/>
    </w:rPr>
  </w:style>
  <w:style w:type="paragraph" w:customStyle="1" w:styleId="afffb">
    <w:name w:val="Текст в таблице Знак"/>
    <w:basedOn w:val="a7"/>
    <w:semiHidden/>
    <w:pPr>
      <w:keepLines/>
      <w:spacing w:before="60" w:after="60"/>
      <w:ind w:left="170" w:right="113"/>
    </w:pPr>
    <w:rPr>
      <w:sz w:val="26"/>
      <w:szCs w:val="24"/>
    </w:rPr>
  </w:style>
  <w:style w:type="paragraph" w:customStyle="1" w:styleId="120">
    <w:name w:val="осн.текст 12"/>
    <w:basedOn w:val="a7"/>
    <w:semiHidden/>
    <w:pPr>
      <w:keepLines/>
      <w:spacing w:after="120"/>
      <w:ind w:firstLine="851"/>
      <w:jc w:val="both"/>
    </w:pPr>
    <w:rPr>
      <w:szCs w:val="24"/>
    </w:rPr>
  </w:style>
  <w:style w:type="paragraph" w:customStyle="1" w:styleId="FR2">
    <w:name w:val="FR2"/>
    <w:semiHidden/>
    <w:pPr>
      <w:widowControl w:val="0"/>
      <w:spacing w:line="420" w:lineRule="auto"/>
      <w:ind w:firstLine="740"/>
    </w:pPr>
    <w:rPr>
      <w:rFonts w:ascii="Arial" w:hAnsi="Arial"/>
      <w:snapToGrid w:val="0"/>
      <w:sz w:val="28"/>
    </w:rPr>
  </w:style>
  <w:style w:type="paragraph" w:customStyle="1" w:styleId="FR3">
    <w:name w:val="FR3"/>
    <w:semiHidden/>
    <w:pPr>
      <w:widowControl w:val="0"/>
      <w:spacing w:line="360" w:lineRule="auto"/>
    </w:pPr>
    <w:rPr>
      <w:rFonts w:ascii="Arial" w:hAnsi="Arial"/>
      <w:snapToGrid w:val="0"/>
      <w:sz w:val="24"/>
    </w:rPr>
  </w:style>
  <w:style w:type="paragraph" w:styleId="2b">
    <w:name w:val="index 2"/>
    <w:basedOn w:val="a7"/>
    <w:next w:val="a7"/>
    <w:autoRedefine/>
    <w:semiHidden/>
    <w:pPr>
      <w:keepLines/>
      <w:spacing w:line="360" w:lineRule="auto"/>
      <w:ind w:left="520" w:hanging="260"/>
      <w:jc w:val="both"/>
    </w:pPr>
    <w:rPr>
      <w:sz w:val="26"/>
      <w:szCs w:val="24"/>
    </w:rPr>
  </w:style>
  <w:style w:type="paragraph" w:styleId="46">
    <w:name w:val="index 4"/>
    <w:basedOn w:val="a7"/>
    <w:next w:val="a7"/>
    <w:autoRedefine/>
    <w:semiHidden/>
    <w:pPr>
      <w:keepLines/>
      <w:spacing w:line="360" w:lineRule="auto"/>
      <w:ind w:left="1040" w:hanging="260"/>
      <w:jc w:val="both"/>
    </w:pPr>
    <w:rPr>
      <w:sz w:val="26"/>
      <w:szCs w:val="24"/>
    </w:rPr>
  </w:style>
  <w:style w:type="paragraph" w:styleId="54">
    <w:name w:val="index 5"/>
    <w:basedOn w:val="a7"/>
    <w:next w:val="a7"/>
    <w:autoRedefine/>
    <w:semiHidden/>
    <w:pPr>
      <w:keepLines/>
      <w:spacing w:line="360" w:lineRule="auto"/>
      <w:ind w:left="1300" w:hanging="260"/>
      <w:jc w:val="both"/>
    </w:pPr>
    <w:rPr>
      <w:sz w:val="26"/>
      <w:szCs w:val="24"/>
    </w:rPr>
  </w:style>
  <w:style w:type="paragraph" w:styleId="62">
    <w:name w:val="index 6"/>
    <w:basedOn w:val="a7"/>
    <w:next w:val="a7"/>
    <w:autoRedefine/>
    <w:semiHidden/>
    <w:pPr>
      <w:keepLines/>
      <w:spacing w:line="360" w:lineRule="auto"/>
      <w:ind w:left="1560" w:hanging="260"/>
      <w:jc w:val="both"/>
    </w:pPr>
    <w:rPr>
      <w:sz w:val="26"/>
      <w:szCs w:val="24"/>
    </w:rPr>
  </w:style>
  <w:style w:type="paragraph" w:styleId="72">
    <w:name w:val="index 7"/>
    <w:basedOn w:val="a7"/>
    <w:next w:val="a7"/>
    <w:autoRedefine/>
    <w:semiHidden/>
    <w:pPr>
      <w:keepLines/>
      <w:spacing w:line="360" w:lineRule="auto"/>
      <w:ind w:left="1820" w:hanging="260"/>
      <w:jc w:val="both"/>
    </w:pPr>
    <w:rPr>
      <w:sz w:val="26"/>
      <w:szCs w:val="24"/>
    </w:rPr>
  </w:style>
  <w:style w:type="paragraph" w:styleId="82">
    <w:name w:val="index 8"/>
    <w:basedOn w:val="a7"/>
    <w:next w:val="a7"/>
    <w:autoRedefine/>
    <w:semiHidden/>
    <w:pPr>
      <w:keepLines/>
      <w:spacing w:line="360" w:lineRule="auto"/>
      <w:ind w:left="2080" w:hanging="260"/>
      <w:jc w:val="both"/>
    </w:pPr>
    <w:rPr>
      <w:sz w:val="26"/>
      <w:szCs w:val="24"/>
    </w:rPr>
  </w:style>
  <w:style w:type="paragraph" w:styleId="92">
    <w:name w:val="index 9"/>
    <w:basedOn w:val="a7"/>
    <w:next w:val="a7"/>
    <w:autoRedefine/>
    <w:semiHidden/>
    <w:pPr>
      <w:keepLines/>
      <w:spacing w:line="360" w:lineRule="auto"/>
      <w:ind w:left="2340" w:hanging="260"/>
      <w:jc w:val="both"/>
    </w:pPr>
    <w:rPr>
      <w:sz w:val="26"/>
      <w:szCs w:val="24"/>
    </w:rPr>
  </w:style>
  <w:style w:type="paragraph" w:customStyle="1" w:styleId="121">
    <w:name w:val="абзац 12"/>
    <w:basedOn w:val="a7"/>
    <w:semiHidden/>
    <w:pPr>
      <w:spacing w:before="120"/>
      <w:ind w:firstLine="709"/>
      <w:jc w:val="both"/>
    </w:pPr>
  </w:style>
  <w:style w:type="paragraph" w:customStyle="1" w:styleId="Normal1">
    <w:name w:val="Normal1"/>
    <w:semiHidden/>
    <w:pPr>
      <w:widowControl w:val="0"/>
      <w:ind w:left="170" w:firstLine="397"/>
      <w:jc w:val="both"/>
    </w:pPr>
    <w:rPr>
      <w:snapToGrid w:val="0"/>
      <w:sz w:val="24"/>
    </w:rPr>
  </w:style>
  <w:style w:type="paragraph" w:customStyle="1" w:styleId="afffc">
    <w:name w:val="Текст документа"/>
    <w:basedOn w:val="afb"/>
    <w:semiHidden/>
    <w:pPr>
      <w:ind w:right="0" w:firstLine="720"/>
      <w:jc w:val="both"/>
    </w:pPr>
    <w:rPr>
      <w:sz w:val="28"/>
    </w:rPr>
  </w:style>
  <w:style w:type="paragraph" w:styleId="2c">
    <w:name w:val="List 2"/>
    <w:basedOn w:val="a7"/>
    <w:semiHidden/>
    <w:pPr>
      <w:ind w:left="566" w:hanging="283"/>
      <w:jc w:val="both"/>
    </w:pPr>
    <w:rPr>
      <w:sz w:val="28"/>
    </w:rPr>
  </w:style>
  <w:style w:type="paragraph" w:styleId="2d">
    <w:name w:val="List Continue 2"/>
    <w:basedOn w:val="a7"/>
    <w:semiHidden/>
    <w:pPr>
      <w:spacing w:after="120"/>
      <w:ind w:left="566" w:firstLine="709"/>
      <w:jc w:val="both"/>
    </w:pPr>
    <w:rPr>
      <w:sz w:val="28"/>
    </w:rPr>
  </w:style>
  <w:style w:type="paragraph" w:customStyle="1" w:styleId="afffd">
    <w:name w:val="текст"/>
    <w:basedOn w:val="afb"/>
    <w:semiHidden/>
    <w:pPr>
      <w:spacing w:after="240"/>
      <w:ind w:right="0"/>
      <w:jc w:val="both"/>
    </w:pPr>
    <w:rPr>
      <w:rFonts w:ascii="Arial" w:hAnsi="Arial" w:cs="Arial"/>
      <w:szCs w:val="24"/>
      <w:lang w:eastAsia="en-US"/>
    </w:rPr>
  </w:style>
  <w:style w:type="paragraph" w:customStyle="1" w:styleId="afffe">
    <w:name w:val="основной текст"/>
    <w:basedOn w:val="a7"/>
    <w:semiHidden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TimesNewRoman127">
    <w:name w:val="Стиль Times New Roman по ширине Первая строка:  127 см"/>
    <w:basedOn w:val="a7"/>
    <w:semiHidden/>
    <w:pPr>
      <w:spacing w:line="288" w:lineRule="auto"/>
      <w:ind w:firstLine="720"/>
      <w:jc w:val="both"/>
    </w:pPr>
  </w:style>
  <w:style w:type="paragraph" w:customStyle="1" w:styleId="19">
    <w:name w:val="Стиль1"/>
    <w:basedOn w:val="a7"/>
    <w:semiHidden/>
    <w:rPr>
      <w:sz w:val="28"/>
    </w:rPr>
  </w:style>
  <w:style w:type="paragraph" w:styleId="HTML">
    <w:name w:val="HTML Preformatted"/>
    <w:basedOn w:val="a7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customStyle="1" w:styleId="200">
    <w:name w:val="20"/>
    <w:basedOn w:val="a7"/>
    <w:semiHidden/>
    <w:pPr>
      <w:overflowPunct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ET" w:hAnsi="TimesET"/>
      <w:sz w:val="26"/>
    </w:rPr>
  </w:style>
  <w:style w:type="paragraph" w:styleId="affff">
    <w:name w:val="Normal (Web)"/>
    <w:basedOn w:val="a7"/>
    <w:uiPriority w:val="99"/>
    <w:semiHidden/>
    <w:pPr>
      <w:spacing w:after="125"/>
    </w:pPr>
    <w:rPr>
      <w:szCs w:val="24"/>
    </w:rPr>
  </w:style>
  <w:style w:type="character" w:customStyle="1" w:styleId="affff0">
    <w:name w:val="Основной шрифт"/>
    <w:semiHidden/>
  </w:style>
  <w:style w:type="paragraph" w:customStyle="1" w:styleId="affff1">
    <w:name w:val="таб. заголовок"/>
    <w:basedOn w:val="13"/>
    <w:semiHidden/>
    <w:pPr>
      <w:keepNext w:val="0"/>
      <w:spacing w:after="0"/>
      <w:ind w:left="0" w:firstLine="0"/>
      <w:jc w:val="center"/>
      <w:outlineLvl w:val="9"/>
    </w:pPr>
    <w:rPr>
      <w:b w:val="0"/>
      <w:noProof/>
      <w:kern w:val="28"/>
      <w:sz w:val="24"/>
    </w:rPr>
  </w:style>
  <w:style w:type="paragraph" w:customStyle="1" w:styleId="affff2">
    <w:name w:val="Основной текст таблицы"/>
    <w:basedOn w:val="afb"/>
    <w:next w:val="afb"/>
    <w:semiHidden/>
    <w:pPr>
      <w:overflowPunct w:val="0"/>
      <w:autoSpaceDE w:val="0"/>
      <w:autoSpaceDN w:val="0"/>
      <w:adjustRightInd w:val="0"/>
      <w:spacing w:before="40" w:after="40"/>
      <w:ind w:right="0"/>
      <w:textAlignment w:val="baseline"/>
    </w:pPr>
    <w:rPr>
      <w:rFonts w:ascii="Times New Roman CYR" w:hAnsi="Times New Roman CYR"/>
    </w:rPr>
  </w:style>
  <w:style w:type="paragraph" w:customStyle="1" w:styleId="affff3">
    <w:name w:val="нормальныы"/>
    <w:basedOn w:val="a7"/>
    <w:semiHidden/>
    <w:pPr>
      <w:ind w:firstLine="567"/>
      <w:jc w:val="both"/>
    </w:pPr>
  </w:style>
  <w:style w:type="paragraph" w:customStyle="1" w:styleId="Heading">
    <w:name w:val="Heading"/>
    <w:semiHidden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ff4">
    <w:name w:val="Document Map"/>
    <w:basedOn w:val="a7"/>
    <w:link w:val="affff5"/>
    <w:semiHidden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fa">
    <w:name w:val="Основной текст с отступом Знак"/>
    <w:aliases w:val=" Знак1 Знак,Ячейки Знак"/>
    <w:link w:val="af9"/>
    <w:semiHidden/>
    <w:rsid w:val="00AB43F2"/>
    <w:rPr>
      <w:sz w:val="24"/>
    </w:rPr>
  </w:style>
  <w:style w:type="table" w:styleId="affff6">
    <w:name w:val="Table Grid"/>
    <w:aliases w:val="Текст в таблице"/>
    <w:basedOn w:val="aa"/>
    <w:rsid w:val="000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7">
    <w:name w:val="Табл текст"/>
    <w:basedOn w:val="a7"/>
    <w:semiHidden/>
    <w:rsid w:val="009E2F1A"/>
    <w:pPr>
      <w:keepLines/>
      <w:spacing w:before="60"/>
    </w:pPr>
    <w:rPr>
      <w:sz w:val="26"/>
    </w:rPr>
  </w:style>
  <w:style w:type="paragraph" w:styleId="affff8">
    <w:name w:val="Message Header"/>
    <w:basedOn w:val="a7"/>
    <w:link w:val="affff9"/>
    <w:semiHidden/>
    <w:rsid w:val="009E2F1A"/>
    <w:pPr>
      <w:keepNext/>
      <w:ind w:left="1134" w:hanging="1134"/>
      <w:jc w:val="both"/>
    </w:pPr>
    <w:rPr>
      <w:b/>
      <w:caps/>
    </w:rPr>
  </w:style>
  <w:style w:type="paragraph" w:customStyle="1" w:styleId="1a">
    <w:name w:val="Титул 1"/>
    <w:basedOn w:val="a7"/>
    <w:semiHidden/>
    <w:rsid w:val="00007690"/>
    <w:pPr>
      <w:spacing w:before="120" w:after="120"/>
      <w:ind w:left="284" w:right="284"/>
      <w:jc w:val="center"/>
    </w:pPr>
    <w:rPr>
      <w:b/>
      <w:smallCaps/>
      <w:sz w:val="28"/>
    </w:rPr>
  </w:style>
  <w:style w:type="paragraph" w:customStyle="1" w:styleId="affffa">
    <w:name w:val="Табл титул"/>
    <w:basedOn w:val="affff7"/>
    <w:semiHidden/>
    <w:rsid w:val="00022A48"/>
    <w:pPr>
      <w:keepNext/>
      <w:keepLines w:val="0"/>
      <w:jc w:val="center"/>
    </w:pPr>
  </w:style>
  <w:style w:type="paragraph" w:customStyle="1" w:styleId="47">
    <w:name w:val="Титул 4"/>
    <w:basedOn w:val="a7"/>
    <w:semiHidden/>
    <w:rsid w:val="00A65241"/>
    <w:pPr>
      <w:jc w:val="center"/>
    </w:pPr>
    <w:rPr>
      <w:b/>
      <w:caps/>
      <w:sz w:val="16"/>
    </w:rPr>
  </w:style>
  <w:style w:type="paragraph" w:customStyle="1" w:styleId="affffb">
    <w:name w:val="Проектный"/>
    <w:basedOn w:val="affffc"/>
    <w:link w:val="affffd"/>
    <w:semiHidden/>
    <w:rsid w:val="00FF7B64"/>
    <w:pPr>
      <w:widowControl w:val="0"/>
      <w:suppressAutoHyphens/>
      <w:autoSpaceDE w:val="0"/>
      <w:autoSpaceDN w:val="0"/>
      <w:adjustRightInd w:val="0"/>
      <w:ind w:firstLine="709"/>
      <w:jc w:val="both"/>
    </w:pPr>
    <w:rPr>
      <w:rFonts w:ascii="Times New Roman" w:hAnsi="Times New Roman" w:cs="Courier New"/>
      <w:sz w:val="28"/>
      <w:lang w:val="ru-RU" w:eastAsia="en-US"/>
    </w:rPr>
  </w:style>
  <w:style w:type="character" w:customStyle="1" w:styleId="affffd">
    <w:name w:val="Проектный Знак"/>
    <w:link w:val="affffb"/>
    <w:semiHidden/>
    <w:rsid w:val="00AB43F2"/>
    <w:rPr>
      <w:rFonts w:cs="Courier New"/>
      <w:sz w:val="28"/>
      <w:lang w:eastAsia="en-US"/>
    </w:rPr>
  </w:style>
  <w:style w:type="paragraph" w:styleId="affffc">
    <w:name w:val="Plain Text"/>
    <w:basedOn w:val="a7"/>
    <w:link w:val="affffe"/>
    <w:semiHidden/>
    <w:rsid w:val="00FF7B64"/>
    <w:rPr>
      <w:rFonts w:ascii="Courier New" w:hAnsi="Courier New"/>
      <w:sz w:val="20"/>
      <w:lang w:val="x-none" w:eastAsia="x-none"/>
    </w:rPr>
  </w:style>
  <w:style w:type="paragraph" w:customStyle="1" w:styleId="110">
    <w:name w:val="1.1"/>
    <w:basedOn w:val="a7"/>
    <w:semiHidden/>
    <w:rsid w:val="00993CC8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paragraph" w:customStyle="1" w:styleId="111">
    <w:name w:val="1.1.1"/>
    <w:basedOn w:val="a7"/>
    <w:rsid w:val="00A40215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paragraph" w:customStyle="1" w:styleId="western">
    <w:name w:val="western"/>
    <w:basedOn w:val="a7"/>
    <w:semiHidden/>
    <w:rsid w:val="00A40215"/>
    <w:pPr>
      <w:spacing w:before="100" w:beforeAutospacing="1" w:after="119"/>
    </w:pPr>
    <w:rPr>
      <w:szCs w:val="24"/>
    </w:rPr>
  </w:style>
  <w:style w:type="paragraph" w:customStyle="1" w:styleId="1111">
    <w:name w:val="1.1.1.1."/>
    <w:basedOn w:val="a7"/>
    <w:link w:val="11110"/>
    <w:semiHidden/>
    <w:rsid w:val="00FD1008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character" w:customStyle="1" w:styleId="11110">
    <w:name w:val="1.1.1.1. Знак"/>
    <w:link w:val="1111"/>
    <w:semiHidden/>
    <w:rsid w:val="00AB43F2"/>
    <w:rPr>
      <w:b/>
      <w:bCs/>
      <w:color w:val="000000"/>
      <w:sz w:val="28"/>
      <w:szCs w:val="28"/>
      <w:shd w:val="clear" w:color="auto" w:fill="FFFFFF"/>
    </w:rPr>
  </w:style>
  <w:style w:type="paragraph" w:customStyle="1" w:styleId="CourierNew">
    <w:name w:val="Стиль Courier New По ширине"/>
    <w:basedOn w:val="a7"/>
    <w:semiHidden/>
    <w:rsid w:val="00FD100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jc w:val="both"/>
    </w:pPr>
    <w:rPr>
      <w:rFonts w:ascii="Courier New" w:hAnsi="Courier New" w:cs="Courier New"/>
      <w:snapToGrid w:val="0"/>
      <w:kern w:val="16"/>
      <w:szCs w:val="24"/>
    </w:rPr>
  </w:style>
  <w:style w:type="character" w:customStyle="1" w:styleId="27">
    <w:name w:val="Название объекта Знак2"/>
    <w:aliases w:val="Знак Знак2,Название объекта Знак Знак,Название объекта Знак2 Знак Знак,Название объекта Знак1 Знак Знак Знак,Название объекта Знак Знак Знак Знак Знак,Название объекта Знак1 Знак Знак Знак Знак Знак,Название объектаТабли Знак"/>
    <w:link w:val="aff6"/>
    <w:semiHidden/>
    <w:rsid w:val="00AB43F2"/>
    <w:rPr>
      <w:b/>
      <w:bCs/>
    </w:rPr>
  </w:style>
  <w:style w:type="paragraph" w:customStyle="1" w:styleId="afffff">
    <w:name w:val="Название рисунков"/>
    <w:basedOn w:val="a7"/>
    <w:semiHidden/>
    <w:qFormat/>
    <w:rsid w:val="003538BD"/>
    <w:pPr>
      <w:widowControl w:val="0"/>
      <w:autoSpaceDE w:val="0"/>
      <w:autoSpaceDN w:val="0"/>
      <w:adjustRightInd w:val="0"/>
      <w:spacing w:line="235" w:lineRule="auto"/>
      <w:jc w:val="center"/>
    </w:pPr>
    <w:rPr>
      <w:kern w:val="24"/>
      <w:szCs w:val="18"/>
    </w:rPr>
  </w:style>
  <w:style w:type="paragraph" w:customStyle="1" w:styleId="afffff0">
    <w:name w:val="В ТАБЛИЦЕ"/>
    <w:basedOn w:val="a7"/>
    <w:semiHidden/>
    <w:rsid w:val="003538BD"/>
    <w:pPr>
      <w:widowControl w:val="0"/>
      <w:autoSpaceDE w:val="0"/>
      <w:autoSpaceDN w:val="0"/>
      <w:adjustRightInd w:val="0"/>
      <w:spacing w:line="235" w:lineRule="auto"/>
      <w:jc w:val="center"/>
    </w:pPr>
    <w:rPr>
      <w:kern w:val="24"/>
      <w:szCs w:val="18"/>
    </w:rPr>
  </w:style>
  <w:style w:type="paragraph" w:customStyle="1" w:styleId="1b">
    <w:name w:val="1. глава"/>
    <w:basedOn w:val="a7"/>
    <w:semiHidden/>
    <w:rsid w:val="003538BD"/>
    <w:pPr>
      <w:shd w:val="clear" w:color="auto" w:fill="FFFFFF"/>
      <w:ind w:firstLine="709"/>
      <w:jc w:val="both"/>
    </w:pPr>
    <w:rPr>
      <w:b/>
      <w:bCs/>
      <w:caps/>
      <w:color w:val="000000"/>
      <w:sz w:val="28"/>
      <w:szCs w:val="28"/>
    </w:rPr>
  </w:style>
  <w:style w:type="character" w:customStyle="1" w:styleId="CourierNew0">
    <w:name w:val="Стиль Courier New"/>
    <w:semiHidden/>
    <w:rsid w:val="00E1788C"/>
    <w:rPr>
      <w:rFonts w:ascii="Courier New" w:hAnsi="Courier New"/>
      <w:sz w:val="28"/>
    </w:rPr>
  </w:style>
  <w:style w:type="paragraph" w:customStyle="1" w:styleId="afffff1">
    <w:name w:val="Текст отчёта"/>
    <w:basedOn w:val="a7"/>
    <w:link w:val="afffff2"/>
    <w:semiHidden/>
    <w:rsid w:val="00E1788C"/>
    <w:pPr>
      <w:keepNext/>
      <w:ind w:firstLine="709"/>
      <w:jc w:val="both"/>
    </w:pPr>
    <w:rPr>
      <w:rFonts w:ascii="Courier New" w:hAnsi="Courier New"/>
      <w:sz w:val="28"/>
      <w:szCs w:val="24"/>
    </w:rPr>
  </w:style>
  <w:style w:type="character" w:customStyle="1" w:styleId="afffff2">
    <w:name w:val="Текст отчёта Знак"/>
    <w:link w:val="afffff1"/>
    <w:semiHidden/>
    <w:rsid w:val="00AB43F2"/>
    <w:rPr>
      <w:rFonts w:ascii="Courier New" w:hAnsi="Courier New"/>
      <w:sz w:val="28"/>
      <w:szCs w:val="24"/>
    </w:rPr>
  </w:style>
  <w:style w:type="paragraph" w:customStyle="1" w:styleId="afffff3">
    <w:name w:val="Табл. портрет"/>
    <w:basedOn w:val="a7"/>
    <w:next w:val="a7"/>
    <w:link w:val="afffff4"/>
    <w:autoRedefine/>
    <w:semiHidden/>
    <w:rsid w:val="00E1788C"/>
    <w:pPr>
      <w:keepNext/>
      <w:jc w:val="center"/>
      <w:outlineLvl w:val="5"/>
    </w:pPr>
    <w:rPr>
      <w:caps/>
      <w:szCs w:val="24"/>
    </w:rPr>
  </w:style>
  <w:style w:type="character" w:customStyle="1" w:styleId="afffff4">
    <w:name w:val="Табл. портрет Знак"/>
    <w:link w:val="afffff3"/>
    <w:semiHidden/>
    <w:rsid w:val="00AB43F2"/>
    <w:rPr>
      <w:caps/>
      <w:sz w:val="24"/>
      <w:szCs w:val="24"/>
    </w:rPr>
  </w:style>
  <w:style w:type="paragraph" w:customStyle="1" w:styleId="afffff5">
    <w:name w:val="Текст отчёта с нулевым отступом"/>
    <w:basedOn w:val="afffff1"/>
    <w:semiHidden/>
    <w:rsid w:val="00E1788C"/>
    <w:pPr>
      <w:ind w:firstLine="0"/>
    </w:pPr>
    <w:rPr>
      <w:szCs w:val="20"/>
    </w:rPr>
  </w:style>
  <w:style w:type="character" w:customStyle="1" w:styleId="210">
    <w:name w:val="Заголовок 2 Знак1"/>
    <w:link w:val="21"/>
    <w:uiPriority w:val="9"/>
    <w:semiHidden/>
    <w:rsid w:val="00AB43F2"/>
    <w:rPr>
      <w:b/>
      <w:kern w:val="28"/>
      <w:sz w:val="28"/>
    </w:rPr>
  </w:style>
  <w:style w:type="character" w:customStyle="1" w:styleId="33">
    <w:name w:val="Основной текст Знак3"/>
    <w:aliases w:val="Знак Знак Знак Знак Знак Знак,Основной текст Знак1 Знак1,Основной текст Знак Знак1,Основной текст Знак2 Знак,отчет_нормаль Знак,Основной текст Знак Знак1 Знак Знак"/>
    <w:link w:val="afb"/>
    <w:rsid w:val="00AB43F2"/>
    <w:rPr>
      <w:sz w:val="24"/>
    </w:rPr>
  </w:style>
  <w:style w:type="paragraph" w:customStyle="1" w:styleId="100">
    <w:name w:val="10 слева"/>
    <w:basedOn w:val="122"/>
    <w:semiHidden/>
    <w:rsid w:val="00E1788C"/>
    <w:rPr>
      <w:sz w:val="20"/>
    </w:rPr>
  </w:style>
  <w:style w:type="paragraph" w:customStyle="1" w:styleId="a5">
    <w:name w:val="Основной текст с нумерацией"/>
    <w:basedOn w:val="afb"/>
    <w:semiHidden/>
    <w:rsid w:val="00E1788C"/>
    <w:pPr>
      <w:keepNext/>
      <w:numPr>
        <w:numId w:val="4"/>
      </w:numPr>
      <w:spacing w:after="40"/>
      <w:ind w:right="0"/>
      <w:jc w:val="both"/>
    </w:pPr>
    <w:rPr>
      <w:rFonts w:ascii="Courier New" w:hAnsi="Courier New"/>
      <w:sz w:val="28"/>
      <w:lang w:val="en-US"/>
    </w:rPr>
  </w:style>
  <w:style w:type="paragraph" w:customStyle="1" w:styleId="afffff6">
    <w:name w:val="Основной по центру Знак"/>
    <w:basedOn w:val="a7"/>
    <w:next w:val="afffff7"/>
    <w:link w:val="afffff8"/>
    <w:semiHidden/>
    <w:rsid w:val="00E1788C"/>
    <w:pPr>
      <w:keepNext/>
      <w:spacing w:before="40"/>
      <w:jc w:val="center"/>
    </w:pPr>
    <w:rPr>
      <w:rFonts w:ascii="Courier New" w:hAnsi="Courier New"/>
      <w:sz w:val="28"/>
    </w:rPr>
  </w:style>
  <w:style w:type="character" w:customStyle="1" w:styleId="afffff8">
    <w:name w:val="Основной по центру Знак Знак"/>
    <w:link w:val="afffff6"/>
    <w:semiHidden/>
    <w:rsid w:val="00AB43F2"/>
    <w:rPr>
      <w:rFonts w:ascii="Courier New" w:hAnsi="Courier New"/>
      <w:sz w:val="28"/>
    </w:rPr>
  </w:style>
  <w:style w:type="paragraph" w:styleId="afffff9">
    <w:name w:val="Bibliography"/>
    <w:basedOn w:val="a7"/>
    <w:semiHidden/>
    <w:rsid w:val="00E1788C"/>
    <w:pPr>
      <w:keepNext/>
      <w:spacing w:before="200" w:after="100"/>
      <w:jc w:val="center"/>
    </w:pPr>
    <w:rPr>
      <w:rFonts w:ascii="Courier New" w:hAnsi="Courier New"/>
      <w:sz w:val="32"/>
    </w:rPr>
  </w:style>
  <w:style w:type="paragraph" w:styleId="afffffa">
    <w:name w:val="footnote text"/>
    <w:basedOn w:val="a7"/>
    <w:link w:val="afffffb"/>
    <w:semiHidden/>
    <w:rsid w:val="00E1788C"/>
    <w:pPr>
      <w:keepNext/>
    </w:pPr>
    <w:rPr>
      <w:rFonts w:ascii="Courier New" w:hAnsi="Courier New"/>
      <w:sz w:val="20"/>
    </w:rPr>
  </w:style>
  <w:style w:type="character" w:styleId="afffffc">
    <w:name w:val="footnote reference"/>
    <w:semiHidden/>
    <w:rsid w:val="00E1788C"/>
    <w:rPr>
      <w:vertAlign w:val="superscript"/>
    </w:rPr>
  </w:style>
  <w:style w:type="table" w:customStyle="1" w:styleId="1c">
    <w:name w:val="Сетка таблицы1"/>
    <w:basedOn w:val="aa"/>
    <w:next w:val="affff6"/>
    <w:rsid w:val="00E1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 справа"/>
    <w:basedOn w:val="122"/>
    <w:link w:val="124"/>
    <w:semiHidden/>
    <w:rsid w:val="00E1788C"/>
    <w:pPr>
      <w:jc w:val="right"/>
    </w:pPr>
  </w:style>
  <w:style w:type="paragraph" w:customStyle="1" w:styleId="122">
    <w:name w:val="12 слева Знак Знак"/>
    <w:basedOn w:val="125"/>
    <w:link w:val="126"/>
    <w:semiHidden/>
    <w:rsid w:val="00E1788C"/>
    <w:pPr>
      <w:jc w:val="left"/>
    </w:pPr>
  </w:style>
  <w:style w:type="paragraph" w:customStyle="1" w:styleId="125">
    <w:name w:val="12 по центру Знак"/>
    <w:basedOn w:val="afffff6"/>
    <w:link w:val="127"/>
    <w:semiHidden/>
    <w:rsid w:val="00E1788C"/>
    <w:rPr>
      <w:sz w:val="24"/>
    </w:rPr>
  </w:style>
  <w:style w:type="character" w:customStyle="1" w:styleId="127">
    <w:name w:val="12 по центру Знак Знак"/>
    <w:link w:val="125"/>
    <w:semiHidden/>
    <w:rsid w:val="00AB43F2"/>
    <w:rPr>
      <w:rFonts w:ascii="Courier New" w:hAnsi="Courier New"/>
      <w:sz w:val="24"/>
    </w:rPr>
  </w:style>
  <w:style w:type="character" w:customStyle="1" w:styleId="126">
    <w:name w:val="12 слева Знак Знак Знак"/>
    <w:basedOn w:val="127"/>
    <w:link w:val="122"/>
    <w:semiHidden/>
    <w:rsid w:val="00AB43F2"/>
    <w:rPr>
      <w:rFonts w:ascii="Courier New" w:hAnsi="Courier New"/>
      <w:sz w:val="24"/>
    </w:rPr>
  </w:style>
  <w:style w:type="character" w:customStyle="1" w:styleId="124">
    <w:name w:val="12 справа Знак"/>
    <w:basedOn w:val="126"/>
    <w:link w:val="123"/>
    <w:semiHidden/>
    <w:rsid w:val="00AB43F2"/>
    <w:rPr>
      <w:rFonts w:ascii="Courier New" w:hAnsi="Courier New"/>
      <w:sz w:val="24"/>
    </w:rPr>
  </w:style>
  <w:style w:type="paragraph" w:customStyle="1" w:styleId="a">
    <w:name w:val="Многоуров.список"/>
    <w:basedOn w:val="afb"/>
    <w:semiHidden/>
    <w:rsid w:val="00E1788C"/>
    <w:pPr>
      <w:keepNext/>
      <w:numPr>
        <w:numId w:val="7"/>
      </w:numPr>
      <w:spacing w:after="40"/>
      <w:ind w:right="0"/>
      <w:jc w:val="both"/>
    </w:pPr>
    <w:rPr>
      <w:rFonts w:ascii="Courier New" w:hAnsi="Courier New"/>
    </w:rPr>
  </w:style>
  <w:style w:type="paragraph" w:customStyle="1" w:styleId="afffffd">
    <w:name w:val="Табл № портрет Знак"/>
    <w:basedOn w:val="a7"/>
    <w:next w:val="a7"/>
    <w:link w:val="afffffe"/>
    <w:semiHidden/>
    <w:rsid w:val="00E1788C"/>
    <w:pPr>
      <w:keepNext/>
      <w:keepLines/>
      <w:spacing w:before="400" w:after="60"/>
      <w:ind w:firstLine="6804"/>
      <w:jc w:val="center"/>
      <w:outlineLvl w:val="5"/>
    </w:pPr>
    <w:rPr>
      <w:rFonts w:ascii="Courier New" w:hAnsi="Courier New"/>
      <w:iCs/>
      <w:szCs w:val="24"/>
    </w:rPr>
  </w:style>
  <w:style w:type="character" w:customStyle="1" w:styleId="afffffe">
    <w:name w:val="Табл № портрет Знак Знак"/>
    <w:link w:val="afffffd"/>
    <w:semiHidden/>
    <w:rsid w:val="00AB43F2"/>
    <w:rPr>
      <w:rFonts w:ascii="Courier New" w:hAnsi="Courier New"/>
      <w:iCs/>
      <w:sz w:val="24"/>
      <w:szCs w:val="24"/>
    </w:rPr>
  </w:style>
  <w:style w:type="paragraph" w:styleId="affffff">
    <w:name w:val="toa heading"/>
    <w:basedOn w:val="a7"/>
    <w:next w:val="a7"/>
    <w:semiHidden/>
    <w:rsid w:val="00E1788C"/>
    <w:pPr>
      <w:keepNext/>
      <w:spacing w:before="120"/>
    </w:pPr>
    <w:rPr>
      <w:rFonts w:ascii="Arial" w:hAnsi="Arial" w:cs="Arial"/>
      <w:b/>
      <w:bCs/>
      <w:szCs w:val="24"/>
    </w:rPr>
  </w:style>
  <w:style w:type="paragraph" w:styleId="affffff0">
    <w:name w:val="annotation subject"/>
    <w:basedOn w:val="afd"/>
    <w:next w:val="afd"/>
    <w:link w:val="affffff1"/>
    <w:semiHidden/>
    <w:rsid w:val="00E1788C"/>
    <w:pPr>
      <w:keepNext/>
    </w:pPr>
    <w:rPr>
      <w:rFonts w:ascii="Courier New" w:hAnsi="Courier New"/>
      <w:b/>
      <w:bCs/>
    </w:rPr>
  </w:style>
  <w:style w:type="character" w:customStyle="1" w:styleId="1d">
    <w:name w:val="Основной без отступа Знак1 Знак Знак"/>
    <w:basedOn w:val="33"/>
    <w:link w:val="1e"/>
    <w:semiHidden/>
    <w:rsid w:val="00AB43F2"/>
    <w:rPr>
      <w:sz w:val="24"/>
    </w:rPr>
  </w:style>
  <w:style w:type="paragraph" w:customStyle="1" w:styleId="160">
    <w:name w:val="16 по центру"/>
    <w:basedOn w:val="125"/>
    <w:link w:val="161"/>
    <w:semiHidden/>
    <w:rsid w:val="00E1788C"/>
    <w:rPr>
      <w:sz w:val="32"/>
    </w:rPr>
  </w:style>
  <w:style w:type="character" w:customStyle="1" w:styleId="161">
    <w:name w:val="16 по центру Знак"/>
    <w:link w:val="160"/>
    <w:semiHidden/>
    <w:rsid w:val="00AB43F2"/>
    <w:rPr>
      <w:rFonts w:ascii="Courier New" w:hAnsi="Courier New"/>
      <w:sz w:val="32"/>
    </w:rPr>
  </w:style>
  <w:style w:type="table" w:styleId="affffff2">
    <w:name w:val="Table Theme"/>
    <w:basedOn w:val="aa"/>
    <w:rsid w:val="00E1788C"/>
    <w:pPr>
      <w:jc w:val="center"/>
    </w:pPr>
    <w:rPr>
      <w:rFonts w:ascii="Courier New" w:hAnsi="Courier New"/>
      <w:sz w:val="22"/>
    </w:rPr>
    <w:tblPr>
      <w:tblBorders>
        <w:top w:val="double" w:sz="4" w:space="0" w:color="auto"/>
        <w:insideH w:val="dotted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Courier New" w:hAnsi="Courier New"/>
        <w:sz w:val="22"/>
        <w:szCs w:val="20"/>
      </w:rPr>
      <w:tblPr/>
      <w:tcPr>
        <w:tc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sz w:val="24"/>
      </w:rPr>
      <w:tblPr/>
      <w:tcPr>
        <w:tcBorders>
          <w:top w:val="dotted" w:sz="4" w:space="0" w:color="auto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ffffff3">
    <w:name w:val="Рис. пояснение"/>
    <w:basedOn w:val="a7"/>
    <w:semiHidden/>
    <w:rsid w:val="00E1788C"/>
    <w:pPr>
      <w:keepNext/>
      <w:spacing w:before="40"/>
      <w:ind w:firstLine="709"/>
      <w:jc w:val="both"/>
    </w:pPr>
    <w:rPr>
      <w:sz w:val="22"/>
      <w:szCs w:val="24"/>
    </w:rPr>
  </w:style>
  <w:style w:type="numbering" w:styleId="111111">
    <w:name w:val="Outline List 2"/>
    <w:basedOn w:val="ab"/>
    <w:rsid w:val="00E1788C"/>
    <w:pPr>
      <w:numPr>
        <w:numId w:val="5"/>
      </w:numPr>
    </w:pPr>
  </w:style>
  <w:style w:type="paragraph" w:customStyle="1" w:styleId="affffff4">
    <w:name w:val="Строка формул"/>
    <w:basedOn w:val="afb"/>
    <w:link w:val="affffff5"/>
    <w:semiHidden/>
    <w:rsid w:val="00E1788C"/>
    <w:pPr>
      <w:keepNext/>
      <w:tabs>
        <w:tab w:val="left" w:pos="7802"/>
      </w:tabs>
      <w:spacing w:after="40"/>
      <w:ind w:right="0" w:firstLine="720"/>
      <w:jc w:val="both"/>
    </w:pPr>
    <w:rPr>
      <w:rFonts w:ascii="Courier New" w:hAnsi="Courier New"/>
      <w:sz w:val="28"/>
    </w:rPr>
  </w:style>
  <w:style w:type="numbering" w:styleId="1ai">
    <w:name w:val="Outline List 1"/>
    <w:basedOn w:val="ab"/>
    <w:rsid w:val="00E1788C"/>
    <w:pPr>
      <w:numPr>
        <w:numId w:val="6"/>
      </w:numPr>
    </w:pPr>
  </w:style>
  <w:style w:type="paragraph" w:customStyle="1" w:styleId="affffff6">
    <w:name w:val="Рис.№"/>
    <w:basedOn w:val="aff6"/>
    <w:next w:val="a7"/>
    <w:link w:val="affffff7"/>
    <w:semiHidden/>
    <w:rsid w:val="00E1788C"/>
    <w:pPr>
      <w:keepNext/>
      <w:keepLines w:val="0"/>
      <w:spacing w:line="240" w:lineRule="auto"/>
      <w:ind w:firstLine="0"/>
      <w:jc w:val="center"/>
      <w:outlineLvl w:val="5"/>
    </w:pPr>
    <w:rPr>
      <w:rFonts w:ascii="Courier New" w:hAnsi="Courier New"/>
      <w:sz w:val="28"/>
    </w:rPr>
  </w:style>
  <w:style w:type="character" w:customStyle="1" w:styleId="affffff8">
    <w:name w:val="Текст приложений Знак"/>
    <w:basedOn w:val="33"/>
    <w:link w:val="affffff9"/>
    <w:semiHidden/>
    <w:rsid w:val="00AB43F2"/>
    <w:rPr>
      <w:sz w:val="24"/>
    </w:rPr>
  </w:style>
  <w:style w:type="paragraph" w:customStyle="1" w:styleId="affffff9">
    <w:name w:val="Текст приложений"/>
    <w:basedOn w:val="afb"/>
    <w:link w:val="affffff8"/>
    <w:semiHidden/>
    <w:rsid w:val="00E1788C"/>
    <w:pPr>
      <w:keepNext/>
      <w:spacing w:after="40"/>
      <w:ind w:right="0" w:firstLine="720"/>
      <w:jc w:val="both"/>
    </w:pPr>
  </w:style>
  <w:style w:type="paragraph" w:customStyle="1" w:styleId="affffffa">
    <w:name w:val="Список книг"/>
    <w:basedOn w:val="a7"/>
    <w:link w:val="affffffb"/>
    <w:semiHidden/>
    <w:rsid w:val="00E1788C"/>
    <w:pPr>
      <w:keepNext/>
      <w:tabs>
        <w:tab w:val="num" w:pos="0"/>
      </w:tabs>
      <w:spacing w:before="40"/>
      <w:ind w:firstLine="709"/>
      <w:jc w:val="both"/>
    </w:pPr>
    <w:rPr>
      <w:rFonts w:ascii="Courier New" w:hAnsi="Courier New"/>
      <w:sz w:val="28"/>
      <w:szCs w:val="24"/>
    </w:rPr>
  </w:style>
  <w:style w:type="character" w:customStyle="1" w:styleId="affffffb">
    <w:name w:val="Список книг Знак"/>
    <w:link w:val="affffffa"/>
    <w:semiHidden/>
    <w:rsid w:val="00AB43F2"/>
    <w:rPr>
      <w:rFonts w:ascii="Courier New" w:hAnsi="Courier New"/>
      <w:sz w:val="28"/>
      <w:szCs w:val="24"/>
    </w:rPr>
  </w:style>
  <w:style w:type="paragraph" w:customStyle="1" w:styleId="affffffc">
    <w:name w:val="ПРИЛОЖЕНИЕ портрет Знак"/>
    <w:basedOn w:val="afffffd"/>
    <w:link w:val="affffffd"/>
    <w:semiHidden/>
    <w:rsid w:val="00E1788C"/>
    <w:pPr>
      <w:spacing w:before="0" w:after="0"/>
      <w:ind w:firstLine="6240"/>
    </w:pPr>
  </w:style>
  <w:style w:type="character" w:customStyle="1" w:styleId="affffffd">
    <w:name w:val="ПРИЛОЖЕНИЕ портрет Знак Знак"/>
    <w:link w:val="affffffc"/>
    <w:semiHidden/>
    <w:rsid w:val="00AB43F2"/>
    <w:rPr>
      <w:rFonts w:ascii="Courier New" w:hAnsi="Courier New"/>
      <w:iCs/>
      <w:sz w:val="24"/>
      <w:szCs w:val="24"/>
    </w:rPr>
  </w:style>
  <w:style w:type="paragraph" w:customStyle="1" w:styleId="3b">
    <w:name w:val="А3 Табл №"/>
    <w:basedOn w:val="afffffd"/>
    <w:semiHidden/>
    <w:rsid w:val="00E1788C"/>
    <w:pPr>
      <w:ind w:firstLine="12361"/>
    </w:pPr>
    <w:rPr>
      <w:iCs w:val="0"/>
      <w:szCs w:val="20"/>
    </w:rPr>
  </w:style>
  <w:style w:type="paragraph" w:customStyle="1" w:styleId="affffffe">
    <w:name w:val="ПРИЛОЖЕНИЕ альбом"/>
    <w:basedOn w:val="affffffc"/>
    <w:semiHidden/>
    <w:rsid w:val="00E1788C"/>
    <w:pPr>
      <w:spacing w:after="60"/>
      <w:ind w:firstLine="11624"/>
    </w:pPr>
  </w:style>
  <w:style w:type="paragraph" w:customStyle="1" w:styleId="1e">
    <w:name w:val="Основной без отступа Знак1 Знак"/>
    <w:basedOn w:val="afb"/>
    <w:link w:val="1d"/>
    <w:semiHidden/>
    <w:rsid w:val="00E1788C"/>
    <w:pPr>
      <w:keepNext/>
      <w:spacing w:after="40"/>
      <w:ind w:right="0"/>
      <w:jc w:val="both"/>
    </w:pPr>
  </w:style>
  <w:style w:type="paragraph" w:customStyle="1" w:styleId="afffff7">
    <w:name w:val="Основной по центру"/>
    <w:basedOn w:val="a7"/>
    <w:semiHidden/>
    <w:rsid w:val="00E1788C"/>
    <w:pPr>
      <w:keepNext/>
      <w:spacing w:before="40"/>
      <w:jc w:val="center"/>
    </w:pPr>
    <w:rPr>
      <w:rFonts w:ascii="Courier New" w:hAnsi="Courier New"/>
      <w:sz w:val="28"/>
    </w:rPr>
  </w:style>
  <w:style w:type="paragraph" w:customStyle="1" w:styleId="xl24">
    <w:name w:val="xl24"/>
    <w:basedOn w:val="a7"/>
    <w:semiHidden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5">
    <w:name w:val="xl2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6">
    <w:name w:val="xl26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7">
    <w:name w:val="xl27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8">
    <w:name w:val="xl28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9">
    <w:name w:val="xl29"/>
    <w:basedOn w:val="a7"/>
    <w:semiHidden/>
    <w:rsid w:val="00E1788C"/>
    <w:pPr>
      <w:keepNext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0">
    <w:name w:val="xl30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1">
    <w:name w:val="xl31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2">
    <w:name w:val="xl32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3">
    <w:name w:val="xl33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4">
    <w:name w:val="xl34"/>
    <w:basedOn w:val="a7"/>
    <w:semiHidden/>
    <w:rsid w:val="00E1788C"/>
    <w:pPr>
      <w:keepNext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5">
    <w:name w:val="xl3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6">
    <w:name w:val="xl36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7">
    <w:name w:val="xl37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8">
    <w:name w:val="xl38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9">
    <w:name w:val="xl39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0">
    <w:name w:val="xl40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1">
    <w:name w:val="xl41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2">
    <w:name w:val="xl42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3">
    <w:name w:val="xl43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4">
    <w:name w:val="xl44"/>
    <w:basedOn w:val="a7"/>
    <w:semiHidden/>
    <w:rsid w:val="00E1788C"/>
    <w:pPr>
      <w:keepNext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5">
    <w:name w:val="xl4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6">
    <w:name w:val="xl46"/>
    <w:basedOn w:val="a7"/>
    <w:semiHidden/>
    <w:rsid w:val="00E1788C"/>
    <w:pPr>
      <w:keepNext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7">
    <w:name w:val="xl47"/>
    <w:basedOn w:val="a7"/>
    <w:semiHidden/>
    <w:rsid w:val="00E1788C"/>
    <w:pPr>
      <w:keepNext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8">
    <w:name w:val="xl48"/>
    <w:basedOn w:val="a7"/>
    <w:semiHidden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9">
    <w:name w:val="xl49"/>
    <w:basedOn w:val="a7"/>
    <w:semiHidden/>
    <w:rsid w:val="00E1788C"/>
    <w:pPr>
      <w:keepNext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0">
    <w:name w:val="xl50"/>
    <w:basedOn w:val="a7"/>
    <w:semiHidden/>
    <w:rsid w:val="00E1788C"/>
    <w:pPr>
      <w:keepNext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1">
    <w:name w:val="xl51"/>
    <w:basedOn w:val="a7"/>
    <w:semiHidden/>
    <w:rsid w:val="00E1788C"/>
    <w:pPr>
      <w:keepNext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2">
    <w:name w:val="xl52"/>
    <w:basedOn w:val="a7"/>
    <w:semiHidden/>
    <w:rsid w:val="00E1788C"/>
    <w:pPr>
      <w:keepNext/>
      <w:spacing w:before="100" w:beforeAutospacing="1" w:after="100" w:afterAutospacing="1"/>
      <w:jc w:val="center"/>
    </w:pPr>
    <w:rPr>
      <w:rFonts w:ascii="Arial CYR" w:hAnsi="Arial CYR" w:cs="Arial CYR"/>
      <w:sz w:val="32"/>
      <w:szCs w:val="32"/>
    </w:rPr>
  </w:style>
  <w:style w:type="paragraph" w:customStyle="1" w:styleId="xl53">
    <w:name w:val="xl53"/>
    <w:basedOn w:val="a7"/>
    <w:semiHidden/>
    <w:rsid w:val="00E1788C"/>
    <w:pPr>
      <w:keepNext/>
      <w:spacing w:before="100" w:beforeAutospacing="1" w:after="100" w:afterAutospacing="1"/>
      <w:jc w:val="center"/>
      <w:textAlignment w:val="center"/>
    </w:pPr>
    <w:rPr>
      <w:rFonts w:ascii="Arial CYR" w:hAnsi="Arial CYR" w:cs="Arial CYR"/>
      <w:szCs w:val="24"/>
    </w:rPr>
  </w:style>
  <w:style w:type="paragraph" w:customStyle="1" w:styleId="xl54">
    <w:name w:val="xl54"/>
    <w:basedOn w:val="a7"/>
    <w:semiHidden/>
    <w:rsid w:val="00E1788C"/>
    <w:pPr>
      <w:keepNext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5">
    <w:name w:val="xl55"/>
    <w:basedOn w:val="a7"/>
    <w:semiHidden/>
    <w:rsid w:val="00E1788C"/>
    <w:pPr>
      <w:keepNext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6">
    <w:name w:val="xl56"/>
    <w:basedOn w:val="a7"/>
    <w:semiHidden/>
    <w:rsid w:val="00E1788C"/>
    <w:pPr>
      <w:keepNext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7">
    <w:name w:val="xl57"/>
    <w:basedOn w:val="a7"/>
    <w:semiHidden/>
    <w:rsid w:val="00E1788C"/>
    <w:pPr>
      <w:keepNext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8">
    <w:name w:val="xl58"/>
    <w:basedOn w:val="a7"/>
    <w:semiHidden/>
    <w:rsid w:val="00E1788C"/>
    <w:pPr>
      <w:keepNext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9">
    <w:name w:val="xl59"/>
    <w:basedOn w:val="a7"/>
    <w:semiHidden/>
    <w:rsid w:val="00E1788C"/>
    <w:pPr>
      <w:keepNext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60">
    <w:name w:val="xl60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61">
    <w:name w:val="xl61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62">
    <w:name w:val="xl62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Courier New" w:hAnsi="Courier New" w:cs="Courier New"/>
      <w:szCs w:val="24"/>
    </w:rPr>
  </w:style>
  <w:style w:type="paragraph" w:customStyle="1" w:styleId="xl63">
    <w:name w:val="xl63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64">
    <w:name w:val="xl64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Courier New" w:hAnsi="Courier New" w:cs="Courier New"/>
      <w:szCs w:val="24"/>
    </w:rPr>
  </w:style>
  <w:style w:type="paragraph" w:customStyle="1" w:styleId="xl65">
    <w:name w:val="xl65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66">
    <w:name w:val="xl66"/>
    <w:basedOn w:val="a7"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xl67">
    <w:name w:val="xl67"/>
    <w:basedOn w:val="a7"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68">
    <w:name w:val="xl68"/>
    <w:basedOn w:val="a7"/>
    <w:rsid w:val="00E1788C"/>
    <w:pPr>
      <w:keepNext/>
      <w:pBdr>
        <w:bottom w:val="double" w:sz="6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Cs w:val="24"/>
    </w:rPr>
  </w:style>
  <w:style w:type="paragraph" w:customStyle="1" w:styleId="xl69">
    <w:name w:val="xl69"/>
    <w:basedOn w:val="a7"/>
    <w:rsid w:val="00E1788C"/>
    <w:pPr>
      <w:keepNext/>
      <w:spacing w:before="100" w:beforeAutospacing="1" w:after="100" w:afterAutospacing="1"/>
      <w:jc w:val="right"/>
    </w:pPr>
    <w:rPr>
      <w:rFonts w:ascii="Courier New" w:hAnsi="Courier New" w:cs="Courier New"/>
      <w:i/>
      <w:iCs/>
      <w:szCs w:val="24"/>
    </w:rPr>
  </w:style>
  <w:style w:type="paragraph" w:customStyle="1" w:styleId="xl70">
    <w:name w:val="xl70"/>
    <w:basedOn w:val="a7"/>
    <w:rsid w:val="00E1788C"/>
    <w:pPr>
      <w:keepNext/>
      <w:spacing w:before="100" w:beforeAutospacing="1" w:after="100" w:afterAutospacing="1"/>
      <w:jc w:val="right"/>
      <w:textAlignment w:val="center"/>
    </w:pPr>
    <w:rPr>
      <w:rFonts w:ascii="Courier New" w:hAnsi="Courier New" w:cs="Courier New"/>
      <w:szCs w:val="24"/>
    </w:rPr>
  </w:style>
  <w:style w:type="paragraph" w:customStyle="1" w:styleId="xl71">
    <w:name w:val="xl71"/>
    <w:basedOn w:val="a7"/>
    <w:rsid w:val="00E1788C"/>
    <w:pPr>
      <w:keepNext/>
      <w:spacing w:before="100" w:beforeAutospacing="1" w:after="100" w:afterAutospacing="1"/>
      <w:jc w:val="right"/>
      <w:textAlignment w:val="center"/>
    </w:pPr>
    <w:rPr>
      <w:rFonts w:ascii="Courier New" w:hAnsi="Courier New" w:cs="Courier New"/>
      <w:b/>
      <w:bCs/>
      <w:szCs w:val="24"/>
    </w:rPr>
  </w:style>
  <w:style w:type="paragraph" w:customStyle="1" w:styleId="xl72">
    <w:name w:val="xl72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74">
    <w:name w:val="xl74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xl75">
    <w:name w:val="xl75"/>
    <w:basedOn w:val="a7"/>
    <w:rsid w:val="00E1788C"/>
    <w:pPr>
      <w:keepNext/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6">
    <w:name w:val="xl76"/>
    <w:basedOn w:val="a7"/>
    <w:rsid w:val="00E1788C"/>
    <w:pPr>
      <w:keepNext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7">
    <w:name w:val="xl77"/>
    <w:basedOn w:val="a7"/>
    <w:rsid w:val="00E1788C"/>
    <w:pPr>
      <w:keepNext/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8">
    <w:name w:val="xl78"/>
    <w:basedOn w:val="a7"/>
    <w:rsid w:val="00E1788C"/>
    <w:pPr>
      <w:keepNext/>
      <w:pBdr>
        <w:top w:val="double" w:sz="6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9">
    <w:name w:val="xl79"/>
    <w:basedOn w:val="a7"/>
    <w:rsid w:val="00E1788C"/>
    <w:pPr>
      <w:keepNext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0">
    <w:name w:val="xl80"/>
    <w:basedOn w:val="a7"/>
    <w:rsid w:val="00E1788C"/>
    <w:pPr>
      <w:keepNext/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1">
    <w:name w:val="xl81"/>
    <w:basedOn w:val="a7"/>
    <w:rsid w:val="00E1788C"/>
    <w:pPr>
      <w:keepNext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2">
    <w:name w:val="xl82"/>
    <w:basedOn w:val="a7"/>
    <w:rsid w:val="00E1788C"/>
    <w:pPr>
      <w:keepNext/>
      <w:spacing w:before="100" w:beforeAutospacing="1" w:after="100" w:afterAutospacing="1"/>
      <w:textAlignment w:val="top"/>
    </w:pPr>
    <w:rPr>
      <w:rFonts w:ascii="Courier New" w:hAnsi="Courier New" w:cs="Courier New"/>
      <w:szCs w:val="24"/>
    </w:rPr>
  </w:style>
  <w:style w:type="paragraph" w:customStyle="1" w:styleId="xl83">
    <w:name w:val="xl83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b/>
      <w:bCs/>
      <w:szCs w:val="24"/>
    </w:rPr>
  </w:style>
  <w:style w:type="paragraph" w:customStyle="1" w:styleId="xl84">
    <w:name w:val="xl84"/>
    <w:basedOn w:val="a7"/>
    <w:rsid w:val="00E1788C"/>
    <w:pPr>
      <w:keepNext/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85">
    <w:name w:val="xl85"/>
    <w:basedOn w:val="a7"/>
    <w:rsid w:val="00E1788C"/>
    <w:pPr>
      <w:keepNext/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6">
    <w:name w:val="xl86"/>
    <w:basedOn w:val="a7"/>
    <w:rsid w:val="00E1788C"/>
    <w:pPr>
      <w:keepNext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7">
    <w:name w:val="xl87"/>
    <w:basedOn w:val="a7"/>
    <w:rsid w:val="00E1788C"/>
    <w:pPr>
      <w:keepNext/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8">
    <w:name w:val="xl88"/>
    <w:basedOn w:val="a7"/>
    <w:rsid w:val="00E1788C"/>
    <w:pPr>
      <w:keepNext/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9">
    <w:name w:val="xl89"/>
    <w:basedOn w:val="a7"/>
    <w:rsid w:val="00E1788C"/>
    <w:pPr>
      <w:keepNext/>
      <w:spacing w:before="100" w:beforeAutospacing="1" w:after="100" w:afterAutospacing="1"/>
      <w:textAlignment w:val="center"/>
    </w:pPr>
    <w:rPr>
      <w:rFonts w:ascii="Courier New" w:hAnsi="Courier New" w:cs="Courier New"/>
      <w:szCs w:val="24"/>
    </w:rPr>
  </w:style>
  <w:style w:type="paragraph" w:customStyle="1" w:styleId="xl90">
    <w:name w:val="xl90"/>
    <w:basedOn w:val="a7"/>
    <w:rsid w:val="00E1788C"/>
    <w:pPr>
      <w:keepNext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91">
    <w:name w:val="xl91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afffffff">
    <w:name w:val="Табл. № альбом Знак Знак Знак"/>
    <w:basedOn w:val="afffffd"/>
    <w:next w:val="afb"/>
    <w:link w:val="afffffff0"/>
    <w:autoRedefine/>
    <w:semiHidden/>
    <w:rsid w:val="00E1788C"/>
    <w:pPr>
      <w:ind w:firstLine="12360"/>
    </w:pPr>
    <w:rPr>
      <w:iCs w:val="0"/>
    </w:rPr>
  </w:style>
  <w:style w:type="paragraph" w:customStyle="1" w:styleId="afffffff1">
    <w:name w:val="таблица"/>
    <w:basedOn w:val="aff6"/>
    <w:semiHidden/>
    <w:rsid w:val="00E1788C"/>
    <w:pPr>
      <w:keepNext/>
      <w:keepLines w:val="0"/>
      <w:spacing w:line="240" w:lineRule="auto"/>
      <w:ind w:firstLine="0"/>
      <w:jc w:val="right"/>
    </w:pPr>
    <w:rPr>
      <w:rFonts w:ascii="Courier New" w:hAnsi="Courier New"/>
      <w:b w:val="0"/>
      <w:sz w:val="24"/>
    </w:rPr>
  </w:style>
  <w:style w:type="paragraph" w:customStyle="1" w:styleId="83">
    <w:name w:val="8 справа"/>
    <w:basedOn w:val="84"/>
    <w:semiHidden/>
    <w:rsid w:val="00E1788C"/>
    <w:pPr>
      <w:jc w:val="right"/>
    </w:pPr>
  </w:style>
  <w:style w:type="paragraph" w:customStyle="1" w:styleId="84">
    <w:name w:val="8 по центру"/>
    <w:basedOn w:val="101"/>
    <w:semiHidden/>
    <w:rsid w:val="00E1788C"/>
    <w:rPr>
      <w:sz w:val="16"/>
    </w:rPr>
  </w:style>
  <w:style w:type="paragraph" w:customStyle="1" w:styleId="101">
    <w:name w:val="10 по центру"/>
    <w:basedOn w:val="125"/>
    <w:semiHidden/>
    <w:rsid w:val="00E1788C"/>
    <w:rPr>
      <w:sz w:val="20"/>
    </w:rPr>
  </w:style>
  <w:style w:type="paragraph" w:customStyle="1" w:styleId="102">
    <w:name w:val="10 справа"/>
    <w:basedOn w:val="123"/>
    <w:semiHidden/>
    <w:rsid w:val="00E1788C"/>
    <w:rPr>
      <w:sz w:val="20"/>
    </w:rPr>
  </w:style>
  <w:style w:type="paragraph" w:customStyle="1" w:styleId="85">
    <w:name w:val="8 слева"/>
    <w:basedOn w:val="a7"/>
    <w:semiHidden/>
    <w:rsid w:val="00E1788C"/>
    <w:pPr>
      <w:keepNext/>
      <w:tabs>
        <w:tab w:val="left" w:pos="7200"/>
      </w:tabs>
      <w:spacing w:before="40"/>
    </w:pPr>
    <w:rPr>
      <w:rFonts w:ascii="Courier New" w:hAnsi="Courier New"/>
      <w:sz w:val="16"/>
    </w:rPr>
  </w:style>
  <w:style w:type="paragraph" w:customStyle="1" w:styleId="103">
    <w:name w:val="10 по ширине"/>
    <w:basedOn w:val="a7"/>
    <w:semiHidden/>
    <w:rsid w:val="00E1788C"/>
    <w:pPr>
      <w:keepNext/>
      <w:spacing w:before="40"/>
      <w:jc w:val="both"/>
    </w:pPr>
    <w:rPr>
      <w:rFonts w:ascii="Courier New" w:hAnsi="Courier New"/>
      <w:sz w:val="20"/>
    </w:rPr>
  </w:style>
  <w:style w:type="paragraph" w:customStyle="1" w:styleId="afffffff2">
    <w:name w:val="Номера граф"/>
    <w:basedOn w:val="123"/>
    <w:semiHidden/>
    <w:rsid w:val="00E1788C"/>
    <w:pPr>
      <w:jc w:val="center"/>
    </w:pPr>
    <w:rPr>
      <w:i/>
      <w:sz w:val="20"/>
    </w:rPr>
  </w:style>
  <w:style w:type="paragraph" w:styleId="afffffff3">
    <w:name w:val="Closing"/>
    <w:basedOn w:val="13"/>
    <w:next w:val="afb"/>
    <w:link w:val="afffffff4"/>
    <w:semiHidden/>
    <w:rsid w:val="00E1788C"/>
    <w:pPr>
      <w:spacing w:before="360" w:after="360"/>
      <w:ind w:left="0" w:firstLine="0"/>
      <w:jc w:val="center"/>
    </w:pPr>
    <w:rPr>
      <w:rFonts w:ascii="Courier New" w:hAnsi="Courier New" w:cs="Arial"/>
      <w:b w:val="0"/>
      <w:bCs/>
      <w:sz w:val="28"/>
      <w:szCs w:val="32"/>
    </w:rPr>
  </w:style>
  <w:style w:type="paragraph" w:customStyle="1" w:styleId="48">
    <w:name w:val="Стиль Заголовок 4 + курсив"/>
    <w:basedOn w:val="42"/>
    <w:semiHidden/>
    <w:rsid w:val="00E1788C"/>
    <w:pPr>
      <w:tabs>
        <w:tab w:val="left" w:pos="2160"/>
      </w:tabs>
      <w:spacing w:before="0" w:after="0"/>
      <w:ind w:left="0" w:firstLine="0"/>
    </w:pPr>
    <w:rPr>
      <w:rFonts w:ascii="Courier New" w:hAnsi="Courier New"/>
      <w:b w:val="0"/>
      <w:iCs/>
      <w:kern w:val="0"/>
      <w:sz w:val="28"/>
      <w:szCs w:val="28"/>
    </w:rPr>
  </w:style>
  <w:style w:type="character" w:customStyle="1" w:styleId="afffffff0">
    <w:name w:val="Табл. № альбом Знак Знак Знак Знак"/>
    <w:link w:val="afffffff"/>
    <w:semiHidden/>
    <w:rsid w:val="00AB43F2"/>
    <w:rPr>
      <w:rFonts w:ascii="Courier New" w:hAnsi="Courier New"/>
      <w:iCs w:val="0"/>
      <w:sz w:val="24"/>
      <w:szCs w:val="24"/>
    </w:rPr>
  </w:style>
  <w:style w:type="paragraph" w:customStyle="1" w:styleId="afffffff5">
    <w:name w:val="Таблица №"/>
    <w:basedOn w:val="21"/>
    <w:semiHidden/>
    <w:rsid w:val="00E1788C"/>
    <w:pPr>
      <w:spacing w:before="360" w:after="360"/>
      <w:ind w:left="0" w:firstLine="11340"/>
      <w:jc w:val="center"/>
      <w:outlineLvl w:val="9"/>
    </w:pPr>
    <w:rPr>
      <w:rFonts w:ascii="Courier New" w:hAnsi="Courier New"/>
      <w:bCs/>
      <w:color w:val="FF0000"/>
      <w:kern w:val="0"/>
      <w:sz w:val="24"/>
    </w:rPr>
  </w:style>
  <w:style w:type="paragraph" w:customStyle="1" w:styleId="afffffff6">
    <w:name w:val="Заголовок"/>
    <w:basedOn w:val="a7"/>
    <w:next w:val="a7"/>
    <w:link w:val="afffffff7"/>
    <w:semiHidden/>
    <w:rsid w:val="00E1788C"/>
    <w:pPr>
      <w:keepNext/>
      <w:tabs>
        <w:tab w:val="left" w:pos="357"/>
      </w:tabs>
      <w:suppressAutoHyphens/>
      <w:spacing w:before="360" w:after="360"/>
      <w:ind w:firstLine="709"/>
      <w:jc w:val="center"/>
      <w:outlineLvl w:val="0"/>
    </w:pPr>
    <w:rPr>
      <w:rFonts w:ascii="Courier New" w:hAnsi="Courier New"/>
      <w:caps/>
      <w:sz w:val="28"/>
      <w:szCs w:val="28"/>
    </w:rPr>
  </w:style>
  <w:style w:type="character" w:customStyle="1" w:styleId="afffffff8">
    <w:name w:val="Основной текст Знак Знак"/>
    <w:semiHidden/>
    <w:rsid w:val="00E1788C"/>
    <w:rPr>
      <w:rFonts w:ascii="Courier New" w:hAnsi="Courier New"/>
      <w:sz w:val="28"/>
      <w:szCs w:val="24"/>
      <w:lang w:val="en-US" w:eastAsia="ru-RU" w:bidi="ar-SA"/>
    </w:rPr>
  </w:style>
  <w:style w:type="paragraph" w:customStyle="1" w:styleId="afffffff9">
    <w:name w:val="Стиль по ширине"/>
    <w:basedOn w:val="a7"/>
    <w:link w:val="afffffffa"/>
    <w:semiHidden/>
    <w:rsid w:val="00E1788C"/>
    <w:pPr>
      <w:keepNext/>
      <w:jc w:val="both"/>
    </w:pPr>
    <w:rPr>
      <w:rFonts w:ascii="Courier New" w:hAnsi="Courier New"/>
      <w:sz w:val="28"/>
    </w:rPr>
  </w:style>
  <w:style w:type="character" w:customStyle="1" w:styleId="afffffffa">
    <w:name w:val="Стиль по ширине Знак"/>
    <w:link w:val="afffffff9"/>
    <w:semiHidden/>
    <w:rsid w:val="00AB43F2"/>
    <w:rPr>
      <w:rFonts w:ascii="Courier New" w:hAnsi="Courier New"/>
      <w:sz w:val="28"/>
    </w:rPr>
  </w:style>
  <w:style w:type="paragraph" w:customStyle="1" w:styleId="afffffffb">
    <w:name w:val="Подпись под рисунком"/>
    <w:basedOn w:val="afb"/>
    <w:semiHidden/>
    <w:rsid w:val="00E1788C"/>
    <w:pPr>
      <w:keepNext/>
      <w:spacing w:after="40"/>
      <w:ind w:right="0" w:firstLine="720"/>
    </w:pPr>
    <w:rPr>
      <w:sz w:val="28"/>
      <w:lang w:val="en-US"/>
    </w:rPr>
  </w:style>
  <w:style w:type="paragraph" w:styleId="afffffffc">
    <w:name w:val="Salutation"/>
    <w:basedOn w:val="a7"/>
    <w:next w:val="a7"/>
    <w:semiHidden/>
    <w:rsid w:val="00E1788C"/>
    <w:pPr>
      <w:keepNext/>
      <w:spacing w:before="240" w:after="240"/>
      <w:jc w:val="center"/>
      <w:outlineLvl w:val="0"/>
    </w:pPr>
    <w:rPr>
      <w:rFonts w:ascii="Courier New" w:hAnsi="Courier New"/>
      <w:sz w:val="28"/>
      <w:szCs w:val="28"/>
    </w:rPr>
  </w:style>
  <w:style w:type="character" w:customStyle="1" w:styleId="31">
    <w:name w:val="Заголовок 3 Знак1"/>
    <w:aliases w:val="Заголовок 31 Знак,end Знак1,Заголовок 3 Знак Знак Знак Знак1,Заголовок 3 Знак Знак Знак Знак Знак Знак1,Заголовок 3 Знак Знак Знак Знак Знак Знак Знак Знак Знак1,Заголовок 3 Знак Знак Знак Знак Знак Знак Знак Знак2"/>
    <w:link w:val="30"/>
    <w:uiPriority w:val="9"/>
    <w:semiHidden/>
    <w:rsid w:val="00AB43F2"/>
    <w:rPr>
      <w:b/>
      <w:kern w:val="24"/>
      <w:sz w:val="24"/>
    </w:rPr>
  </w:style>
  <w:style w:type="paragraph" w:customStyle="1" w:styleId="afffffffd">
    <w:name w:val="Табл.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e">
    <w:name w:val="табл. 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f">
    <w:name w:val="табл 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f0">
    <w:name w:val="Основной без отступа"/>
    <w:basedOn w:val="afb"/>
    <w:semiHidden/>
    <w:rsid w:val="00E1788C"/>
    <w:pPr>
      <w:keepNext/>
      <w:spacing w:after="40"/>
      <w:ind w:right="0"/>
      <w:jc w:val="both"/>
    </w:pPr>
    <w:rPr>
      <w:rFonts w:ascii="Courier New" w:hAnsi="Courier New"/>
      <w:sz w:val="28"/>
      <w:szCs w:val="24"/>
      <w:lang w:val="en-US"/>
    </w:rPr>
  </w:style>
  <w:style w:type="paragraph" w:customStyle="1" w:styleId="1f">
    <w:name w:val="Основной без отступа Знак1"/>
    <w:basedOn w:val="afb"/>
    <w:semiHidden/>
    <w:rsid w:val="00E1788C"/>
    <w:pPr>
      <w:keepNext/>
      <w:spacing w:after="40"/>
      <w:ind w:right="0"/>
      <w:jc w:val="both"/>
    </w:pPr>
    <w:rPr>
      <w:rFonts w:ascii="Courier New" w:hAnsi="Courier New"/>
      <w:sz w:val="28"/>
      <w:szCs w:val="24"/>
      <w:lang w:val="en-US"/>
    </w:rPr>
  </w:style>
  <w:style w:type="character" w:customStyle="1" w:styleId="3c">
    <w:name w:val="Заголовок 3 Знак Знак"/>
    <w:semiHidden/>
    <w:rsid w:val="00E1788C"/>
    <w:rPr>
      <w:rFonts w:ascii="Courier New" w:hAnsi="Courier New" w:cs="Courier New"/>
      <w:color w:val="000000"/>
      <w:sz w:val="28"/>
      <w:szCs w:val="28"/>
      <w:lang w:val="ru-RU" w:eastAsia="ru-RU" w:bidi="ar-SA"/>
    </w:rPr>
  </w:style>
  <w:style w:type="character" w:customStyle="1" w:styleId="affffffff1">
    <w:name w:val="Знак Знак Знак"/>
    <w:aliases w:val=" Знак Знак Знак Знак Знак Знак Знак Знак Знак Знак Знак Знак Знак Знак"/>
    <w:semiHidden/>
    <w:rsid w:val="00E1788C"/>
    <w:rPr>
      <w:sz w:val="24"/>
      <w:szCs w:val="24"/>
      <w:lang w:val="ru-RU" w:eastAsia="ru-RU" w:bidi="ar-SA"/>
    </w:rPr>
  </w:style>
  <w:style w:type="paragraph" w:customStyle="1" w:styleId="128">
    <w:name w:val="12 слева"/>
    <w:basedOn w:val="129"/>
    <w:link w:val="12a"/>
    <w:semiHidden/>
    <w:rsid w:val="00E1788C"/>
    <w:pPr>
      <w:jc w:val="left"/>
    </w:pPr>
  </w:style>
  <w:style w:type="paragraph" w:customStyle="1" w:styleId="129">
    <w:name w:val="12 по центру"/>
    <w:basedOn w:val="afffff6"/>
    <w:semiHidden/>
    <w:rsid w:val="00E1788C"/>
    <w:rPr>
      <w:sz w:val="24"/>
    </w:rPr>
  </w:style>
  <w:style w:type="character" w:customStyle="1" w:styleId="12a">
    <w:name w:val="12 слева Знак"/>
    <w:link w:val="128"/>
    <w:semiHidden/>
    <w:rsid w:val="00AB43F2"/>
    <w:rPr>
      <w:rFonts w:ascii="Courier New" w:hAnsi="Courier New"/>
      <w:sz w:val="24"/>
    </w:rPr>
  </w:style>
  <w:style w:type="paragraph" w:customStyle="1" w:styleId="affffffff2">
    <w:name w:val="Табл № портрет"/>
    <w:basedOn w:val="a7"/>
    <w:next w:val="a7"/>
    <w:semiHidden/>
    <w:rsid w:val="00E1788C"/>
    <w:pPr>
      <w:keepNext/>
      <w:keepLines/>
      <w:spacing w:before="400" w:after="60"/>
      <w:ind w:firstLine="6804"/>
      <w:jc w:val="center"/>
      <w:outlineLvl w:val="5"/>
    </w:pPr>
    <w:rPr>
      <w:rFonts w:ascii="Courier New" w:hAnsi="Courier New"/>
      <w:iCs/>
      <w:szCs w:val="24"/>
    </w:rPr>
  </w:style>
  <w:style w:type="paragraph" w:customStyle="1" w:styleId="affffffff3">
    <w:name w:val="Название таблицы"/>
    <w:basedOn w:val="a7"/>
    <w:next w:val="a7"/>
    <w:semiHidden/>
    <w:rsid w:val="00E1788C"/>
    <w:pPr>
      <w:ind w:firstLine="7200"/>
      <w:jc w:val="center"/>
    </w:pPr>
    <w:rPr>
      <w:rFonts w:ascii="Courier New" w:hAnsi="Courier New" w:cs="Courier New"/>
      <w:sz w:val="28"/>
      <w:szCs w:val="28"/>
    </w:rPr>
  </w:style>
  <w:style w:type="character" w:customStyle="1" w:styleId="1f0">
    <w:name w:val="Знак Знак Знак Знак Знак1"/>
    <w:semiHidden/>
    <w:rsid w:val="00E1788C"/>
    <w:rPr>
      <w:rFonts w:ascii="Courier New" w:hAnsi="Courier New"/>
      <w:sz w:val="28"/>
      <w:lang w:val="en-US" w:eastAsia="ru-RU" w:bidi="ar-SA"/>
    </w:rPr>
  </w:style>
  <w:style w:type="paragraph" w:customStyle="1" w:styleId="142">
    <w:name w:val="Стиль 14 пт По ширине"/>
    <w:basedOn w:val="a7"/>
    <w:semiHidden/>
    <w:rsid w:val="00E1788C"/>
    <w:pPr>
      <w:keepNext/>
      <w:jc w:val="both"/>
    </w:pPr>
    <w:rPr>
      <w:rFonts w:ascii="Courier New" w:hAnsi="Courier New"/>
      <w:sz w:val="28"/>
    </w:rPr>
  </w:style>
  <w:style w:type="character" w:customStyle="1" w:styleId="affffffff4">
    <w:name w:val="Название объектаТаблица Знак Знак"/>
    <w:semiHidden/>
    <w:rsid w:val="00E1788C"/>
    <w:rPr>
      <w:rFonts w:ascii="Courier New" w:hAnsi="Courier New"/>
      <w:b/>
      <w:bCs/>
      <w:lang w:val="ru-RU" w:eastAsia="ru-RU" w:bidi="ar-SA"/>
    </w:rPr>
  </w:style>
  <w:style w:type="paragraph" w:customStyle="1" w:styleId="affffffff5">
    <w:name w:val="Тип_Литературы"/>
    <w:basedOn w:val="a7"/>
    <w:next w:val="a7"/>
    <w:semiHidden/>
    <w:rsid w:val="00E1788C"/>
    <w:pPr>
      <w:keepNext/>
      <w:spacing w:before="120" w:after="120"/>
      <w:ind w:firstLine="709"/>
      <w:jc w:val="center"/>
      <w:outlineLvl w:val="5"/>
    </w:pPr>
    <w:rPr>
      <w:rFonts w:ascii="Courier New" w:hAnsi="Courier New"/>
      <w:sz w:val="28"/>
      <w:szCs w:val="24"/>
    </w:rPr>
  </w:style>
  <w:style w:type="character" w:customStyle="1" w:styleId="affffff7">
    <w:name w:val="Рис.№ Знак"/>
    <w:link w:val="affffff6"/>
    <w:semiHidden/>
    <w:rsid w:val="00AB43F2"/>
    <w:rPr>
      <w:rFonts w:ascii="Courier New" w:hAnsi="Courier New"/>
      <w:b/>
      <w:bCs/>
      <w:sz w:val="28"/>
    </w:rPr>
  </w:style>
  <w:style w:type="paragraph" w:customStyle="1" w:styleId="affffffff6">
    <w:name w:val="Текст отчёта с расширенным абзацем"/>
    <w:basedOn w:val="afffff1"/>
    <w:semiHidden/>
    <w:rsid w:val="00E1788C"/>
    <w:pPr>
      <w:spacing w:before="120" w:after="120"/>
    </w:pPr>
    <w:rPr>
      <w:szCs w:val="20"/>
    </w:rPr>
  </w:style>
  <w:style w:type="paragraph" w:customStyle="1" w:styleId="3d">
    <w:name w:val="Табл. альбом А3"/>
    <w:basedOn w:val="afffffffd"/>
    <w:next w:val="a7"/>
    <w:semiHidden/>
    <w:rsid w:val="00E1788C"/>
    <w:pPr>
      <w:ind w:firstLine="18960"/>
    </w:pPr>
  </w:style>
  <w:style w:type="paragraph" w:customStyle="1" w:styleId="CourierNew10">
    <w:name w:val="Стиль Название + Courier New 10 пт"/>
    <w:basedOn w:val="af7"/>
    <w:semiHidden/>
    <w:rsid w:val="00E1788C"/>
    <w:pPr>
      <w:keepNext/>
    </w:pPr>
    <w:rPr>
      <w:rFonts w:ascii="Courier New" w:hAnsi="Courier New"/>
      <w:sz w:val="20"/>
      <w:szCs w:val="24"/>
    </w:rPr>
  </w:style>
  <w:style w:type="character" w:customStyle="1" w:styleId="afffffff7">
    <w:name w:val="Заголовок Знак"/>
    <w:link w:val="afffffff6"/>
    <w:semiHidden/>
    <w:rsid w:val="00AB43F2"/>
    <w:rPr>
      <w:rFonts w:ascii="Courier New" w:hAnsi="Courier New"/>
      <w:caps/>
      <w:sz w:val="28"/>
      <w:szCs w:val="28"/>
    </w:rPr>
  </w:style>
  <w:style w:type="paragraph" w:customStyle="1" w:styleId="CourierNew101">
    <w:name w:val="Стиль Название + Courier New 10 пт1"/>
    <w:basedOn w:val="af7"/>
    <w:semiHidden/>
    <w:rsid w:val="00E1788C"/>
    <w:pPr>
      <w:keepNext/>
    </w:pPr>
    <w:rPr>
      <w:rFonts w:ascii="Courier New" w:hAnsi="Courier New"/>
      <w:sz w:val="20"/>
      <w:szCs w:val="24"/>
    </w:rPr>
  </w:style>
  <w:style w:type="paragraph" w:customStyle="1" w:styleId="affffffff7">
    <w:name w:val="Стиль Основной текст с отступом"/>
    <w:aliases w:val="Ячейки + По центру"/>
    <w:basedOn w:val="af9"/>
    <w:semiHidden/>
    <w:rsid w:val="00E1788C"/>
    <w:pPr>
      <w:keepNext/>
      <w:spacing w:after="120" w:line="240" w:lineRule="auto"/>
      <w:ind w:firstLine="0"/>
      <w:jc w:val="center"/>
    </w:pPr>
    <w:rPr>
      <w:rFonts w:ascii="Courier New" w:hAnsi="Courier New"/>
    </w:rPr>
  </w:style>
  <w:style w:type="paragraph" w:customStyle="1" w:styleId="135">
    <w:name w:val="Стиль 13.5 пт По центру"/>
    <w:basedOn w:val="a7"/>
    <w:semiHidden/>
    <w:rsid w:val="00E1788C"/>
    <w:pPr>
      <w:keepNext/>
      <w:spacing w:line="120" w:lineRule="atLeast"/>
      <w:jc w:val="center"/>
    </w:pPr>
    <w:rPr>
      <w:rFonts w:ascii="Courier New" w:hAnsi="Courier New"/>
      <w:sz w:val="27"/>
    </w:rPr>
  </w:style>
  <w:style w:type="paragraph" w:customStyle="1" w:styleId="affffffff8">
    <w:name w:val="Абзац"/>
    <w:basedOn w:val="a7"/>
    <w:semiHidden/>
    <w:rsid w:val="00E1788C"/>
    <w:pPr>
      <w:ind w:firstLine="510"/>
      <w:jc w:val="both"/>
    </w:pPr>
  </w:style>
  <w:style w:type="paragraph" w:customStyle="1" w:styleId="affffffff9">
    <w:name w:val="Рис"/>
    <w:basedOn w:val="a7"/>
    <w:semiHidden/>
    <w:rsid w:val="00E1788C"/>
    <w:pPr>
      <w:spacing w:line="216" w:lineRule="auto"/>
      <w:jc w:val="center"/>
    </w:pPr>
  </w:style>
  <w:style w:type="character" w:customStyle="1" w:styleId="affffffffa">
    <w:name w:val="Абзац Знак"/>
    <w:semiHidden/>
    <w:rsid w:val="00E1788C"/>
    <w:rPr>
      <w:sz w:val="24"/>
      <w:lang w:val="ru-RU" w:eastAsia="ru-RU" w:bidi="ar-SA"/>
    </w:rPr>
  </w:style>
  <w:style w:type="paragraph" w:customStyle="1" w:styleId="1f1">
    <w:name w:val="Заг1"/>
    <w:basedOn w:val="a7"/>
    <w:semiHidden/>
    <w:rsid w:val="00E1788C"/>
    <w:pPr>
      <w:keepNext/>
      <w:keepLines/>
      <w:spacing w:after="120"/>
      <w:jc w:val="center"/>
    </w:pPr>
    <w:rPr>
      <w:b/>
      <w:caps/>
    </w:rPr>
  </w:style>
  <w:style w:type="paragraph" w:customStyle="1" w:styleId="a4">
    <w:name w:val="Перечень"/>
    <w:basedOn w:val="a7"/>
    <w:semiHidden/>
    <w:rsid w:val="00E1788C"/>
    <w:pPr>
      <w:numPr>
        <w:numId w:val="8"/>
      </w:numPr>
      <w:tabs>
        <w:tab w:val="clear" w:pos="1040"/>
        <w:tab w:val="left" w:pos="1021"/>
      </w:tabs>
      <w:ind w:left="1020" w:hanging="340"/>
      <w:jc w:val="both"/>
    </w:pPr>
  </w:style>
  <w:style w:type="paragraph" w:customStyle="1" w:styleId="affffffffb">
    <w:name w:val="Центр"/>
    <w:basedOn w:val="a7"/>
    <w:semiHidden/>
    <w:rsid w:val="00E1788C"/>
    <w:pPr>
      <w:keepNext/>
      <w:keepLines/>
      <w:spacing w:before="120" w:after="120"/>
      <w:jc w:val="center"/>
    </w:pPr>
  </w:style>
  <w:style w:type="paragraph" w:customStyle="1" w:styleId="49">
    <w:name w:val="Таблица 4"/>
    <w:basedOn w:val="affff8"/>
    <w:semiHidden/>
    <w:rsid w:val="00E1788C"/>
    <w:pPr>
      <w:keepLines/>
      <w:tabs>
        <w:tab w:val="left" w:pos="6804"/>
      </w:tabs>
      <w:ind w:left="0" w:firstLine="0"/>
      <w:jc w:val="center"/>
    </w:pPr>
    <w:rPr>
      <w:rFonts w:ascii="Courier New" w:hAnsi="Courier New"/>
      <w:b w:val="0"/>
      <w:caps w:val="0"/>
      <w:snapToGrid w:val="0"/>
    </w:rPr>
  </w:style>
  <w:style w:type="paragraph" w:customStyle="1" w:styleId="affffffffc">
    <w:name w:val="Табл_об"/>
    <w:basedOn w:val="aff6"/>
    <w:next w:val="a7"/>
    <w:semiHidden/>
    <w:rsid w:val="00E1788C"/>
    <w:pPr>
      <w:keepLines w:val="0"/>
      <w:suppressAutoHyphens/>
      <w:spacing w:before="0" w:line="240" w:lineRule="auto"/>
      <w:ind w:firstLine="6804"/>
      <w:jc w:val="center"/>
      <w:outlineLvl w:val="5"/>
    </w:pPr>
    <w:rPr>
      <w:rFonts w:ascii="Courier New" w:hAnsi="Courier New"/>
      <w:b w:val="0"/>
      <w:sz w:val="28"/>
    </w:rPr>
  </w:style>
  <w:style w:type="paragraph" w:customStyle="1" w:styleId="1f2">
    <w:name w:val="Заголовок1"/>
    <w:basedOn w:val="a7"/>
    <w:semiHidden/>
    <w:rsid w:val="00E1788C"/>
    <w:rPr>
      <w:rFonts w:ascii="Arial" w:hAnsi="Arial" w:cs="Arial"/>
      <w:b/>
      <w:sz w:val="32"/>
      <w:szCs w:val="32"/>
    </w:rPr>
  </w:style>
  <w:style w:type="paragraph" w:customStyle="1" w:styleId="2e">
    <w:name w:val="Заголовок 2(МОй)"/>
    <w:basedOn w:val="a7"/>
    <w:semiHidden/>
    <w:rsid w:val="00E1788C"/>
    <w:pPr>
      <w:jc w:val="center"/>
    </w:pPr>
    <w:rPr>
      <w:rFonts w:ascii="Arial" w:hAnsi="Arial" w:cs="Arial"/>
      <w:i/>
      <w:sz w:val="28"/>
      <w:szCs w:val="28"/>
    </w:rPr>
  </w:style>
  <w:style w:type="character" w:customStyle="1" w:styleId="1f3">
    <w:name w:val="Основной текст Знак1 Знак"/>
    <w:aliases w:val="Основной текст Знак Знак Знак,Основной текст Знак Знак Знак1,Основной текст Знак Знак Знак Знак"/>
    <w:semiHidden/>
    <w:rsid w:val="00E1788C"/>
    <w:rPr>
      <w:sz w:val="28"/>
      <w:szCs w:val="24"/>
      <w:lang w:val="ru-RU" w:eastAsia="ru-RU" w:bidi="ar-SA"/>
    </w:rPr>
  </w:style>
  <w:style w:type="paragraph" w:customStyle="1" w:styleId="affffffffd">
    <w:name w:val="Основной абзац"/>
    <w:basedOn w:val="a7"/>
    <w:semiHidden/>
    <w:rsid w:val="00E1788C"/>
    <w:pPr>
      <w:spacing w:line="360" w:lineRule="auto"/>
      <w:ind w:firstLine="567"/>
      <w:jc w:val="both"/>
    </w:pPr>
  </w:style>
  <w:style w:type="paragraph" w:customStyle="1" w:styleId="affffffffe">
    <w:name w:val="Оглавление"/>
    <w:basedOn w:val="a7"/>
    <w:semiHidden/>
    <w:rsid w:val="00E1788C"/>
    <w:pPr>
      <w:tabs>
        <w:tab w:val="right" w:leader="dot" w:pos="9072"/>
      </w:tabs>
      <w:suppressAutoHyphens/>
      <w:jc w:val="both"/>
    </w:pPr>
    <w:rPr>
      <w:rFonts w:ascii="Courier New" w:hAnsi="Courier New"/>
      <w:sz w:val="28"/>
      <w:szCs w:val="24"/>
    </w:rPr>
  </w:style>
  <w:style w:type="paragraph" w:customStyle="1" w:styleId="afffffffff">
    <w:name w:val="заголовок"/>
    <w:basedOn w:val="13"/>
    <w:next w:val="a7"/>
    <w:semiHidden/>
    <w:rsid w:val="00E1788C"/>
    <w:pPr>
      <w:keepLines/>
      <w:pageBreakBefore/>
      <w:suppressAutoHyphens/>
      <w:spacing w:before="0" w:after="240"/>
      <w:ind w:left="0" w:firstLine="0"/>
      <w:jc w:val="center"/>
    </w:pPr>
    <w:rPr>
      <w:rFonts w:ascii="Courier New" w:hAnsi="Courier New"/>
      <w:b w:val="0"/>
      <w:caps/>
      <w:color w:val="000000"/>
      <w:kern w:val="28"/>
      <w:sz w:val="28"/>
      <w:szCs w:val="28"/>
    </w:rPr>
  </w:style>
  <w:style w:type="paragraph" w:customStyle="1" w:styleId="2f">
    <w:name w:val="Стиль2"/>
    <w:basedOn w:val="16"/>
    <w:semiHidden/>
    <w:rsid w:val="00E1788C"/>
    <w:pPr>
      <w:widowControl w:val="0"/>
      <w:tabs>
        <w:tab w:val="left" w:pos="180"/>
        <w:tab w:val="right" w:pos="9345"/>
      </w:tabs>
      <w:autoSpaceDE w:val="0"/>
      <w:autoSpaceDN w:val="0"/>
      <w:adjustRightInd w:val="0"/>
      <w:spacing w:before="120" w:line="240" w:lineRule="atLeast"/>
      <w:ind w:right="-185" w:hanging="180"/>
      <w:jc w:val="center"/>
    </w:pPr>
    <w:rPr>
      <w:rFonts w:cs="Arial"/>
      <w:b/>
      <w:spacing w:val="-10"/>
      <w:szCs w:val="28"/>
    </w:rPr>
  </w:style>
  <w:style w:type="paragraph" w:customStyle="1" w:styleId="afffffffff0">
    <w:name w:val="Заголовок табл."/>
    <w:basedOn w:val="a7"/>
    <w:autoRedefine/>
    <w:semiHidden/>
    <w:rsid w:val="00E1788C"/>
    <w:pPr>
      <w:keepNext/>
      <w:widowControl w:val="0"/>
      <w:suppressLineNumbers/>
      <w:ind w:firstLine="737"/>
      <w:jc w:val="right"/>
    </w:pPr>
    <w:rPr>
      <w:rFonts w:ascii="Courier New" w:hAnsi="Courier New"/>
      <w:color w:val="000000"/>
      <w:kern w:val="2"/>
      <w:sz w:val="28"/>
    </w:rPr>
  </w:style>
  <w:style w:type="paragraph" w:customStyle="1" w:styleId="73">
    <w:name w:val="Стиль7"/>
    <w:basedOn w:val="af7"/>
    <w:semiHidden/>
    <w:rsid w:val="00E1788C"/>
    <w:pPr>
      <w:widowControl w:val="0"/>
      <w:ind w:firstLine="737"/>
    </w:pPr>
    <w:rPr>
      <w:rFonts w:ascii="Courier New" w:hAnsi="Courier New"/>
      <w:b/>
      <w:color w:val="000000"/>
      <w:kern w:val="2"/>
    </w:rPr>
  </w:style>
  <w:style w:type="paragraph" w:customStyle="1" w:styleId="3e">
    <w:name w:val="Стиль3"/>
    <w:basedOn w:val="16"/>
    <w:link w:val="310"/>
    <w:rsid w:val="00E1788C"/>
    <w:pPr>
      <w:widowControl w:val="0"/>
      <w:tabs>
        <w:tab w:val="left" w:pos="180"/>
        <w:tab w:val="right" w:leader="dot" w:pos="9345"/>
      </w:tabs>
      <w:autoSpaceDE w:val="0"/>
      <w:autoSpaceDN w:val="0"/>
      <w:adjustRightInd w:val="0"/>
      <w:spacing w:line="240" w:lineRule="atLeast"/>
      <w:ind w:right="-185" w:hanging="180"/>
      <w:jc w:val="center"/>
    </w:pPr>
    <w:rPr>
      <w:rFonts w:cs="Arial"/>
      <w:spacing w:val="-10"/>
      <w:szCs w:val="24"/>
    </w:rPr>
  </w:style>
  <w:style w:type="paragraph" w:customStyle="1" w:styleId="3f">
    <w:name w:val="Таблица3"/>
    <w:basedOn w:val="a7"/>
    <w:next w:val="a7"/>
    <w:autoRedefine/>
    <w:semiHidden/>
    <w:rsid w:val="00E1788C"/>
    <w:pPr>
      <w:keepLines/>
      <w:widowControl w:val="0"/>
      <w:tabs>
        <w:tab w:val="left" w:pos="7371"/>
      </w:tabs>
      <w:spacing w:before="240"/>
      <w:ind w:left="57" w:right="57"/>
      <w:jc w:val="right"/>
    </w:pPr>
    <w:rPr>
      <w:rFonts w:ascii="Courier New" w:hAnsi="Courier New"/>
      <w:snapToGrid w:val="0"/>
      <w:sz w:val="28"/>
    </w:rPr>
  </w:style>
  <w:style w:type="paragraph" w:customStyle="1" w:styleId="afffffffff1">
    <w:name w:val="Заг  центр"/>
    <w:basedOn w:val="a7"/>
    <w:next w:val="a7"/>
    <w:semiHidden/>
    <w:rsid w:val="00E1788C"/>
    <w:pPr>
      <w:keepNext/>
      <w:widowControl w:val="0"/>
      <w:spacing w:after="240" w:line="360" w:lineRule="auto"/>
      <w:ind w:firstLine="737"/>
      <w:outlineLvl w:val="0"/>
    </w:pPr>
    <w:rPr>
      <w:rFonts w:ascii="Courier New" w:hAnsi="Courier New"/>
      <w:color w:val="000000"/>
      <w:kern w:val="2"/>
      <w:sz w:val="28"/>
    </w:rPr>
  </w:style>
  <w:style w:type="paragraph" w:customStyle="1" w:styleId="55">
    <w:name w:val="Нумерация заголовков5"/>
    <w:basedOn w:val="a7"/>
    <w:semiHidden/>
    <w:rsid w:val="00E1788C"/>
    <w:pPr>
      <w:widowControl w:val="0"/>
      <w:ind w:firstLine="737"/>
      <w:jc w:val="both"/>
    </w:pPr>
    <w:rPr>
      <w:rFonts w:ascii="Courier New" w:hAnsi="Courier New"/>
      <w:color w:val="000000"/>
      <w:kern w:val="2"/>
      <w:sz w:val="28"/>
    </w:rPr>
  </w:style>
  <w:style w:type="paragraph" w:customStyle="1" w:styleId="1f4">
    <w:name w:val="Таблица_1"/>
    <w:basedOn w:val="afb"/>
    <w:semiHidden/>
    <w:rsid w:val="00E1788C"/>
    <w:pPr>
      <w:widowControl w:val="0"/>
      <w:ind w:right="0"/>
    </w:pPr>
    <w:rPr>
      <w:rFonts w:ascii="Courier New" w:hAnsi="Courier New"/>
      <w:iCs/>
      <w:sz w:val="28"/>
    </w:rPr>
  </w:style>
  <w:style w:type="paragraph" w:customStyle="1" w:styleId="2f0">
    <w:name w:val="Таблица_2"/>
    <w:basedOn w:val="afb"/>
    <w:semiHidden/>
    <w:rsid w:val="00E1788C"/>
    <w:pPr>
      <w:widowControl w:val="0"/>
      <w:ind w:right="0"/>
      <w:jc w:val="left"/>
    </w:pPr>
    <w:rPr>
      <w:rFonts w:ascii="Courier New" w:hAnsi="Courier New"/>
      <w:iCs/>
      <w:sz w:val="28"/>
    </w:rPr>
  </w:style>
  <w:style w:type="paragraph" w:customStyle="1" w:styleId="4a">
    <w:name w:val="Стиль4"/>
    <w:basedOn w:val="af7"/>
    <w:semiHidden/>
    <w:rsid w:val="00E1788C"/>
    <w:pPr>
      <w:ind w:firstLine="12240"/>
    </w:pPr>
    <w:rPr>
      <w:rFonts w:ascii="Courier New" w:hAnsi="Courier New" w:cs="Courier New"/>
      <w:bCs/>
      <w:szCs w:val="28"/>
    </w:rPr>
  </w:style>
  <w:style w:type="paragraph" w:customStyle="1" w:styleId="afffffffff2">
    <w:name w:val="Табл_шир"/>
    <w:basedOn w:val="aff6"/>
    <w:semiHidden/>
    <w:rsid w:val="00E1788C"/>
    <w:pPr>
      <w:keepLines w:val="0"/>
      <w:spacing w:before="0" w:line="240" w:lineRule="auto"/>
      <w:ind w:firstLine="11907"/>
      <w:jc w:val="center"/>
    </w:pPr>
    <w:rPr>
      <w:rFonts w:ascii="Courier New" w:hAnsi="Courier New"/>
      <w:b w:val="0"/>
      <w:sz w:val="28"/>
    </w:rPr>
  </w:style>
  <w:style w:type="paragraph" w:customStyle="1" w:styleId="afffffffff3">
    <w:name w:val="Рис№"/>
    <w:basedOn w:val="aff6"/>
    <w:link w:val="1f5"/>
    <w:semiHidden/>
    <w:rsid w:val="00E1788C"/>
    <w:pPr>
      <w:keepLines w:val="0"/>
      <w:suppressAutoHyphens/>
      <w:spacing w:line="240" w:lineRule="auto"/>
      <w:ind w:firstLine="0"/>
      <w:jc w:val="center"/>
      <w:outlineLvl w:val="5"/>
    </w:pPr>
    <w:rPr>
      <w:szCs w:val="28"/>
    </w:rPr>
  </w:style>
  <w:style w:type="character" w:customStyle="1" w:styleId="afffffffff4">
    <w:name w:val="Рис№ Знак"/>
    <w:semiHidden/>
    <w:rsid w:val="00E1788C"/>
    <w:rPr>
      <w:rFonts w:ascii="Courier New" w:hAnsi="Courier New"/>
      <w:b/>
      <w:bCs/>
      <w:sz w:val="28"/>
      <w:szCs w:val="28"/>
      <w:lang w:val="ru-RU" w:eastAsia="ru-RU" w:bidi="ar-SA"/>
    </w:rPr>
  </w:style>
  <w:style w:type="character" w:customStyle="1" w:styleId="afffffffff5">
    <w:name w:val="Формула Знак"/>
    <w:semiHidden/>
    <w:rsid w:val="00E1788C"/>
    <w:rPr>
      <w:rFonts w:ascii="Courier New" w:hAnsi="Courier New"/>
      <w:b/>
      <w:bCs/>
      <w:sz w:val="28"/>
      <w:lang w:val="ru-RU" w:eastAsia="ru-RU" w:bidi="ar-SA"/>
    </w:rPr>
  </w:style>
  <w:style w:type="paragraph" w:customStyle="1" w:styleId="56">
    <w:name w:val="Стиль5"/>
    <w:basedOn w:val="affffffffe"/>
    <w:semiHidden/>
    <w:rsid w:val="00E1788C"/>
  </w:style>
  <w:style w:type="paragraph" w:customStyle="1" w:styleId="63">
    <w:name w:val="Стиль6"/>
    <w:basedOn w:val="affffffffe"/>
    <w:semiHidden/>
    <w:rsid w:val="00E1788C"/>
  </w:style>
  <w:style w:type="character" w:customStyle="1" w:styleId="1f6">
    <w:name w:val="Название объекта Знак1"/>
    <w:aliases w:val="Название объекта Знак Знак1,Название таблиц Знак"/>
    <w:semiHidden/>
    <w:rsid w:val="00E1788C"/>
    <w:rPr>
      <w:rFonts w:ascii="Courier New" w:hAnsi="Courier New"/>
      <w:bCs/>
      <w:sz w:val="28"/>
      <w:lang w:val="ru-RU" w:eastAsia="ru-RU" w:bidi="ar-SA"/>
    </w:rPr>
  </w:style>
  <w:style w:type="character" w:customStyle="1" w:styleId="1f7">
    <w:name w:val="Формула Знак1"/>
    <w:basedOn w:val="1f6"/>
    <w:semiHidden/>
    <w:rsid w:val="00E1788C"/>
    <w:rPr>
      <w:rFonts w:ascii="Courier New" w:hAnsi="Courier New"/>
      <w:bCs/>
      <w:sz w:val="28"/>
      <w:lang w:val="ru-RU" w:eastAsia="ru-RU" w:bidi="ar-SA"/>
    </w:rPr>
  </w:style>
  <w:style w:type="character" w:customStyle="1" w:styleId="afffffffff6">
    <w:name w:val="Знак Знак"/>
    <w:semiHidden/>
    <w:rsid w:val="00E1788C"/>
    <w:rPr>
      <w:b/>
      <w:bCs/>
      <w:lang w:val="ru-RU" w:eastAsia="ru-RU" w:bidi="ar-SA"/>
    </w:rPr>
  </w:style>
  <w:style w:type="character" w:customStyle="1" w:styleId="1f5">
    <w:name w:val="Рис№ Знак1"/>
    <w:link w:val="afffffffff3"/>
    <w:semiHidden/>
    <w:rsid w:val="00AB43F2"/>
    <w:rPr>
      <w:b/>
      <w:bCs/>
      <w:szCs w:val="28"/>
    </w:rPr>
  </w:style>
  <w:style w:type="paragraph" w:customStyle="1" w:styleId="afffffffff7">
    <w:name w:val="ПРИЛОЖЕНИЕ"/>
    <w:basedOn w:val="a7"/>
    <w:next w:val="a7"/>
    <w:semiHidden/>
    <w:rsid w:val="00E1788C"/>
    <w:pPr>
      <w:ind w:firstLine="7201"/>
      <w:jc w:val="center"/>
      <w:outlineLvl w:val="0"/>
    </w:pPr>
    <w:rPr>
      <w:rFonts w:ascii="Courier New" w:hAnsi="Courier New"/>
      <w:sz w:val="28"/>
      <w:szCs w:val="24"/>
    </w:rPr>
  </w:style>
  <w:style w:type="paragraph" w:customStyle="1" w:styleId="86">
    <w:name w:val="Стиль8"/>
    <w:basedOn w:val="afffffffff1"/>
    <w:semiHidden/>
    <w:rsid w:val="00E1788C"/>
    <w:pPr>
      <w:jc w:val="center"/>
    </w:pPr>
  </w:style>
  <w:style w:type="character" w:customStyle="1" w:styleId="43">
    <w:name w:val="Заголовок 4 Знак"/>
    <w:aliases w:val="Заголовок 4 Знак1 Знак1,Заголовок 4 Знак Знак Знак1"/>
    <w:link w:val="42"/>
    <w:uiPriority w:val="9"/>
    <w:semiHidden/>
    <w:rsid w:val="00AB43F2"/>
    <w:rPr>
      <w:b/>
      <w:i/>
      <w:kern w:val="24"/>
      <w:sz w:val="24"/>
    </w:rPr>
  </w:style>
  <w:style w:type="paragraph" w:customStyle="1" w:styleId="214">
    <w:name w:val="Заголовок 2(Ариал 14 Ж"/>
    <w:aliases w:val="К)"/>
    <w:basedOn w:val="a7"/>
    <w:semiHidden/>
    <w:rsid w:val="00E1788C"/>
    <w:pPr>
      <w:jc w:val="center"/>
    </w:pPr>
    <w:rPr>
      <w:rFonts w:ascii="Arial" w:hAnsi="Arial"/>
      <w:b/>
      <w:sz w:val="28"/>
      <w:szCs w:val="28"/>
    </w:rPr>
  </w:style>
  <w:style w:type="paragraph" w:customStyle="1" w:styleId="1f8">
    <w:name w:val="ЗАГОЛОВОК1(ГПО)"/>
    <w:basedOn w:val="13"/>
    <w:semiHidden/>
    <w:rsid w:val="00E1788C"/>
    <w:pPr>
      <w:widowControl w:val="0"/>
      <w:autoSpaceDE w:val="0"/>
      <w:autoSpaceDN w:val="0"/>
      <w:adjustRightInd w:val="0"/>
      <w:spacing w:before="300" w:after="0" w:line="341" w:lineRule="auto"/>
      <w:ind w:left="0" w:firstLine="0"/>
      <w:jc w:val="right"/>
    </w:pPr>
    <w:rPr>
      <w:caps/>
      <w:kern w:val="0"/>
      <w:sz w:val="28"/>
      <w:szCs w:val="28"/>
    </w:rPr>
  </w:style>
  <w:style w:type="paragraph" w:customStyle="1" w:styleId="afffffffff8">
    <w:name w:val="табл слева"/>
    <w:basedOn w:val="a7"/>
    <w:semiHidden/>
    <w:rsid w:val="00E1788C"/>
    <w:pPr>
      <w:jc w:val="both"/>
    </w:pPr>
    <w:rPr>
      <w:sz w:val="22"/>
    </w:rPr>
  </w:style>
  <w:style w:type="paragraph" w:styleId="HTML1">
    <w:name w:val="HTML Address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i/>
      <w:iCs/>
      <w:sz w:val="20"/>
    </w:rPr>
  </w:style>
  <w:style w:type="paragraph" w:styleId="afffffffff9">
    <w:name w:val="envelope address"/>
    <w:basedOn w:val="a7"/>
    <w:semiHidden/>
    <w:rsid w:val="00E1788C"/>
    <w:pPr>
      <w:framePr w:w="7920" w:h="1980" w:hRule="exact" w:hSpace="180" w:wrap="auto" w:hAnchor="page" w:xAlign="center" w:yAlign="bottom"/>
      <w:widowControl w:val="0"/>
      <w:autoSpaceDE w:val="0"/>
      <w:autoSpaceDN w:val="0"/>
      <w:adjustRightInd w:val="0"/>
      <w:spacing w:line="340" w:lineRule="auto"/>
      <w:ind w:left="2880" w:firstLine="820"/>
      <w:jc w:val="both"/>
    </w:pPr>
    <w:rPr>
      <w:rFonts w:ascii="Arial" w:hAnsi="Arial" w:cs="Arial"/>
      <w:szCs w:val="24"/>
    </w:rPr>
  </w:style>
  <w:style w:type="paragraph" w:styleId="afffffffffa">
    <w:name w:val="Date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b">
    <w:name w:val="Note Heading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c">
    <w:name w:val="Body Text First Indent"/>
    <w:basedOn w:val="afb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right="0" w:firstLine="210"/>
      <w:jc w:val="both"/>
    </w:pPr>
    <w:rPr>
      <w:sz w:val="20"/>
    </w:rPr>
  </w:style>
  <w:style w:type="paragraph" w:styleId="2f1">
    <w:name w:val="Body Text First Indent 2"/>
    <w:basedOn w:val="af9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283" w:firstLine="210"/>
    </w:pPr>
    <w:rPr>
      <w:sz w:val="20"/>
    </w:rPr>
  </w:style>
  <w:style w:type="paragraph" w:styleId="50">
    <w:name w:val="List Bullet 5"/>
    <w:basedOn w:val="a7"/>
    <w:semiHidden/>
    <w:rsid w:val="00E1788C"/>
    <w:pPr>
      <w:widowControl w:val="0"/>
      <w:numPr>
        <w:numId w:val="9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3">
    <w:name w:val="List Number 3"/>
    <w:basedOn w:val="a7"/>
    <w:semiHidden/>
    <w:rsid w:val="00E1788C"/>
    <w:pPr>
      <w:widowControl w:val="0"/>
      <w:numPr>
        <w:numId w:val="10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4">
    <w:name w:val="List Number 4"/>
    <w:basedOn w:val="a7"/>
    <w:semiHidden/>
    <w:rsid w:val="00E1788C"/>
    <w:pPr>
      <w:widowControl w:val="0"/>
      <w:numPr>
        <w:numId w:val="11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5">
    <w:name w:val="List Number 5"/>
    <w:basedOn w:val="a7"/>
    <w:semiHidden/>
    <w:rsid w:val="00E1788C"/>
    <w:pPr>
      <w:widowControl w:val="0"/>
      <w:numPr>
        <w:numId w:val="12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2f2">
    <w:name w:val="envelope return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rFonts w:ascii="Arial" w:hAnsi="Arial" w:cs="Arial"/>
      <w:sz w:val="20"/>
    </w:rPr>
  </w:style>
  <w:style w:type="paragraph" w:styleId="afffffffffd">
    <w:name w:val="Normal Indent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708" w:firstLine="820"/>
      <w:jc w:val="both"/>
    </w:pPr>
    <w:rPr>
      <w:sz w:val="20"/>
    </w:rPr>
  </w:style>
  <w:style w:type="paragraph" w:styleId="afffffffffe">
    <w:name w:val="List Continue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283" w:firstLine="820"/>
      <w:jc w:val="both"/>
    </w:pPr>
    <w:rPr>
      <w:sz w:val="20"/>
    </w:rPr>
  </w:style>
  <w:style w:type="paragraph" w:styleId="3f0">
    <w:name w:val="List Continue 3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849" w:firstLine="820"/>
      <w:jc w:val="both"/>
    </w:pPr>
    <w:rPr>
      <w:sz w:val="20"/>
    </w:rPr>
  </w:style>
  <w:style w:type="paragraph" w:styleId="4b">
    <w:name w:val="List Continue 4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1132" w:firstLine="820"/>
      <w:jc w:val="both"/>
    </w:pPr>
    <w:rPr>
      <w:sz w:val="20"/>
    </w:rPr>
  </w:style>
  <w:style w:type="paragraph" w:styleId="57">
    <w:name w:val="List Continue 5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1415" w:firstLine="820"/>
      <w:jc w:val="both"/>
    </w:pPr>
    <w:rPr>
      <w:sz w:val="20"/>
    </w:rPr>
  </w:style>
  <w:style w:type="paragraph" w:styleId="3f1">
    <w:name w:val="List 3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849" w:hanging="283"/>
      <w:jc w:val="both"/>
    </w:pPr>
    <w:rPr>
      <w:sz w:val="20"/>
    </w:rPr>
  </w:style>
  <w:style w:type="paragraph" w:styleId="4c">
    <w:name w:val="List 4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1132" w:hanging="283"/>
      <w:jc w:val="both"/>
    </w:pPr>
    <w:rPr>
      <w:sz w:val="20"/>
    </w:rPr>
  </w:style>
  <w:style w:type="paragraph" w:styleId="58">
    <w:name w:val="List 5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1415" w:hanging="283"/>
      <w:jc w:val="both"/>
    </w:pPr>
    <w:rPr>
      <w:sz w:val="20"/>
    </w:rPr>
  </w:style>
  <w:style w:type="paragraph" w:styleId="affffffffff">
    <w:name w:val="table of authorities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200" w:hanging="200"/>
      <w:jc w:val="both"/>
    </w:pPr>
    <w:rPr>
      <w:sz w:val="20"/>
    </w:rPr>
  </w:style>
  <w:style w:type="paragraph" w:styleId="affffffffff0">
    <w:name w:val="endnote text"/>
    <w:basedOn w:val="a7"/>
    <w:link w:val="affffffffff1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f2">
    <w:name w:val="macro"/>
    <w:semiHidden/>
    <w:rsid w:val="00E1788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line="340" w:lineRule="auto"/>
      <w:ind w:firstLine="820"/>
      <w:jc w:val="both"/>
    </w:pPr>
    <w:rPr>
      <w:rFonts w:ascii="Courier New" w:hAnsi="Courier New" w:cs="Courier New"/>
    </w:rPr>
  </w:style>
  <w:style w:type="paragraph" w:styleId="affffffffff3">
    <w:name w:val="E-mail Signature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customStyle="1" w:styleId="12b">
    <w:name w:val="Текст таблица 12"/>
    <w:basedOn w:val="a7"/>
    <w:semiHidden/>
    <w:rsid w:val="00E1788C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2">
    <w:name w:val="Стиль Заголовок 2 + полужирный курсив"/>
    <w:basedOn w:val="21"/>
    <w:semiHidden/>
    <w:rsid w:val="00C44B86"/>
    <w:pPr>
      <w:numPr>
        <w:ilvl w:val="1"/>
        <w:numId w:val="13"/>
      </w:numPr>
      <w:suppressAutoHyphens/>
      <w:spacing w:before="120"/>
      <w:contextualSpacing/>
      <w:jc w:val="center"/>
    </w:pPr>
    <w:rPr>
      <w:rFonts w:cs="Arial"/>
      <w:bCs/>
      <w:iCs/>
      <w:caps/>
      <w:kern w:val="0"/>
      <w:sz w:val="26"/>
      <w:szCs w:val="26"/>
    </w:rPr>
  </w:style>
  <w:style w:type="paragraph" w:customStyle="1" w:styleId="affffffffff4">
    <w:name w:val="Асн_"/>
    <w:basedOn w:val="a7"/>
    <w:semiHidden/>
    <w:rsid w:val="00DC0F7A"/>
    <w:pPr>
      <w:widowControl w:val="0"/>
      <w:ind w:firstLine="709"/>
      <w:jc w:val="both"/>
    </w:pPr>
    <w:rPr>
      <w:rFonts w:ascii="Courier New" w:hAnsi="Courier New"/>
      <w:sz w:val="28"/>
    </w:rPr>
  </w:style>
  <w:style w:type="character" w:customStyle="1" w:styleId="4d">
    <w:name w:val="Обычный разреженный на  4 пт"/>
    <w:semiHidden/>
    <w:rsid w:val="00DC0F7A"/>
    <w:rPr>
      <w:rFonts w:ascii="Courier New" w:hAnsi="Courier New"/>
      <w:spacing w:val="80"/>
      <w:sz w:val="28"/>
    </w:rPr>
  </w:style>
  <w:style w:type="character" w:customStyle="1" w:styleId="affffffffff5">
    <w:name w:val="Название объекта;Знак Знак Знак"/>
    <w:semiHidden/>
    <w:rsid w:val="00DC0F7A"/>
    <w:rPr>
      <w:rFonts w:ascii="Courier New" w:hAnsi="Courier New"/>
      <w:color w:val="000000"/>
      <w:kern w:val="2"/>
      <w:sz w:val="28"/>
      <w:lang w:val="ru-RU" w:eastAsia="ru-RU" w:bidi="ar-SA"/>
    </w:rPr>
  </w:style>
  <w:style w:type="paragraph" w:customStyle="1" w:styleId="xl161">
    <w:name w:val="xl161"/>
    <w:basedOn w:val="a7"/>
    <w:semiHidden/>
    <w:rsid w:val="00DC0F7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1f9">
    <w:name w:val="Обычный 1"/>
    <w:basedOn w:val="a7"/>
    <w:link w:val="1fa"/>
    <w:semiHidden/>
    <w:rsid w:val="00D83AE2"/>
    <w:pPr>
      <w:ind w:firstLine="851"/>
      <w:jc w:val="both"/>
    </w:pPr>
    <w:rPr>
      <w:szCs w:val="24"/>
    </w:rPr>
  </w:style>
  <w:style w:type="character" w:customStyle="1" w:styleId="1fa">
    <w:name w:val="Обычный 1 Знак"/>
    <w:link w:val="1f9"/>
    <w:semiHidden/>
    <w:rsid w:val="00AB43F2"/>
    <w:rPr>
      <w:sz w:val="24"/>
      <w:szCs w:val="24"/>
    </w:rPr>
  </w:style>
  <w:style w:type="paragraph" w:customStyle="1" w:styleId="1fb">
    <w:name w:val="название таб_1"/>
    <w:basedOn w:val="a7"/>
    <w:autoRedefine/>
    <w:semiHidden/>
    <w:qFormat/>
    <w:rsid w:val="00D83AE2"/>
    <w:pPr>
      <w:tabs>
        <w:tab w:val="right" w:pos="7088"/>
      </w:tabs>
      <w:spacing w:after="60"/>
      <w:ind w:firstLine="7371"/>
      <w:jc w:val="center"/>
      <w:outlineLvl w:val="4"/>
    </w:pPr>
    <w:rPr>
      <w:rFonts w:ascii="Courier New" w:hAnsi="Courier New"/>
      <w:sz w:val="28"/>
    </w:rPr>
  </w:style>
  <w:style w:type="paragraph" w:customStyle="1" w:styleId="3f2">
    <w:name w:val="заголовок 3"/>
    <w:basedOn w:val="a7"/>
    <w:next w:val="a7"/>
    <w:semiHidden/>
    <w:rsid w:val="00BB3735"/>
    <w:pPr>
      <w:keepNext/>
      <w:spacing w:before="240" w:after="60"/>
    </w:pPr>
    <w:rPr>
      <w:rFonts w:ascii="Arial Narrow" w:hAnsi="Arial Narrow"/>
    </w:rPr>
  </w:style>
  <w:style w:type="paragraph" w:customStyle="1" w:styleId="314">
    <w:name w:val="Заголовок 3 + 14 пт"/>
    <w:aliases w:val="не полужирный,все прописные,По центру,Слева:  -0,02 с... ...,Заголовок 2 + Times New Roman,13 пт,не курсив,Пе... +..."/>
    <w:basedOn w:val="30"/>
    <w:semiHidden/>
    <w:rsid w:val="002B788E"/>
    <w:pPr>
      <w:tabs>
        <w:tab w:val="num" w:pos="0"/>
      </w:tabs>
      <w:ind w:left="0" w:hanging="11"/>
      <w:jc w:val="center"/>
    </w:pPr>
    <w:rPr>
      <w:b w:val="0"/>
      <w:caps/>
      <w:sz w:val="28"/>
      <w:szCs w:val="28"/>
    </w:rPr>
  </w:style>
  <w:style w:type="paragraph" w:customStyle="1" w:styleId="a2">
    <w:name w:val="Нумерованный Список"/>
    <w:basedOn w:val="a7"/>
    <w:semiHidden/>
    <w:rsid w:val="00B16F6A"/>
    <w:pPr>
      <w:numPr>
        <w:numId w:val="14"/>
      </w:numPr>
      <w:jc w:val="both"/>
    </w:pPr>
    <w:rPr>
      <w:sz w:val="28"/>
    </w:rPr>
  </w:style>
  <w:style w:type="character" w:styleId="affffffffff6">
    <w:name w:val="Book Title"/>
    <w:uiPriority w:val="33"/>
    <w:semiHidden/>
    <w:qFormat/>
    <w:rsid w:val="00B634CD"/>
    <w:rPr>
      <w:b/>
      <w:bCs/>
      <w:smallCaps/>
      <w:spacing w:val="5"/>
    </w:rPr>
  </w:style>
  <w:style w:type="character" w:customStyle="1" w:styleId="affffe">
    <w:name w:val="Текст Знак"/>
    <w:link w:val="affffc"/>
    <w:semiHidden/>
    <w:rsid w:val="00AB43F2"/>
    <w:rPr>
      <w:rFonts w:ascii="Courier New" w:hAnsi="Courier New"/>
      <w:lang w:val="x-none" w:eastAsia="x-none"/>
    </w:rPr>
  </w:style>
  <w:style w:type="character" w:customStyle="1" w:styleId="af8">
    <w:name w:val="Название Знак"/>
    <w:link w:val="af7"/>
    <w:semiHidden/>
    <w:rsid w:val="00AB43F2"/>
    <w:rPr>
      <w:sz w:val="28"/>
      <w:lang w:val="x-none" w:eastAsia="x-none"/>
    </w:rPr>
  </w:style>
  <w:style w:type="character" w:customStyle="1" w:styleId="af0">
    <w:name w:val="Нижний колонтитул Знак"/>
    <w:link w:val="af"/>
    <w:uiPriority w:val="99"/>
    <w:semiHidden/>
    <w:rsid w:val="00AB43F2"/>
    <w:rPr>
      <w:sz w:val="24"/>
    </w:rPr>
  </w:style>
  <w:style w:type="paragraph" w:styleId="affffffffff7">
    <w:name w:val="TOC Heading"/>
    <w:basedOn w:val="13"/>
    <w:next w:val="a7"/>
    <w:uiPriority w:val="39"/>
    <w:semiHidden/>
    <w:unhideWhenUsed/>
    <w:qFormat/>
    <w:rsid w:val="0068557D"/>
    <w:pPr>
      <w:keepLines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customStyle="1" w:styleId="143">
    <w:name w:val="Стиль 14 пт"/>
    <w:semiHidden/>
    <w:rsid w:val="00E707F6"/>
    <w:rPr>
      <w:sz w:val="28"/>
      <w:bdr w:val="none" w:sz="0" w:space="0" w:color="auto"/>
    </w:rPr>
  </w:style>
  <w:style w:type="character" w:customStyle="1" w:styleId="15">
    <w:name w:val="Заголовок 1 Знак"/>
    <w:link w:val="13"/>
    <w:uiPriority w:val="9"/>
    <w:rsid w:val="00AB43F2"/>
    <w:rPr>
      <w:b/>
      <w:kern w:val="32"/>
      <w:sz w:val="32"/>
    </w:rPr>
  </w:style>
  <w:style w:type="paragraph" w:styleId="affffffffff8">
    <w:name w:val="No Spacing"/>
    <w:aliases w:val="Обычный 12"/>
    <w:uiPriority w:val="1"/>
    <w:qFormat/>
    <w:rsid w:val="006A6324"/>
    <w:rPr>
      <w:rFonts w:ascii="Calibri" w:eastAsia="Calibri" w:hAnsi="Calibri"/>
      <w:sz w:val="22"/>
      <w:szCs w:val="22"/>
      <w:lang w:eastAsia="en-US"/>
    </w:rPr>
  </w:style>
  <w:style w:type="paragraph" w:customStyle="1" w:styleId="affffffffff9">
    <w:name w:val="назв"/>
    <w:basedOn w:val="a7"/>
    <w:semiHidden/>
    <w:rsid w:val="0024504D"/>
    <w:pPr>
      <w:keepNext/>
      <w:spacing w:before="120" w:after="120" w:line="360" w:lineRule="auto"/>
      <w:ind w:firstLine="720"/>
      <w:jc w:val="both"/>
    </w:pPr>
  </w:style>
  <w:style w:type="paragraph" w:customStyle="1" w:styleId="2f3">
    <w:name w:val="ГрафЛист2"/>
    <w:semiHidden/>
    <w:rsid w:val="0024504D"/>
    <w:pPr>
      <w:spacing w:before="120" w:after="80" w:line="280" w:lineRule="atLeast"/>
      <w:jc w:val="center"/>
    </w:pPr>
    <w:rPr>
      <w:sz w:val="24"/>
    </w:rPr>
  </w:style>
  <w:style w:type="paragraph" w:customStyle="1" w:styleId="1fc">
    <w:name w:val="Табл1"/>
    <w:semiHidden/>
    <w:rsid w:val="0024504D"/>
    <w:rPr>
      <w:sz w:val="24"/>
    </w:rPr>
  </w:style>
  <w:style w:type="paragraph" w:customStyle="1" w:styleId="1fd">
    <w:name w:val="Текст выноски1"/>
    <w:basedOn w:val="a7"/>
    <w:semiHidden/>
    <w:rsid w:val="0024504D"/>
    <w:rPr>
      <w:rFonts w:ascii="Tahoma" w:hAnsi="Tahoma"/>
      <w:sz w:val="16"/>
    </w:rPr>
  </w:style>
  <w:style w:type="paragraph" w:customStyle="1" w:styleId="112">
    <w:name w:val="Текст выноски11"/>
    <w:basedOn w:val="a7"/>
    <w:semiHidden/>
    <w:rsid w:val="0024504D"/>
    <w:rPr>
      <w:rFonts w:ascii="Tahoma" w:hAnsi="Tahoma"/>
      <w:sz w:val="16"/>
    </w:rPr>
  </w:style>
  <w:style w:type="paragraph" w:customStyle="1" w:styleId="2f4">
    <w:name w:val="Табл2"/>
    <w:semiHidden/>
    <w:rsid w:val="0024504D"/>
    <w:rPr>
      <w:sz w:val="24"/>
    </w:rPr>
  </w:style>
  <w:style w:type="paragraph" w:customStyle="1" w:styleId="212">
    <w:name w:val="Титул21"/>
    <w:semiHidden/>
    <w:rsid w:val="0024504D"/>
    <w:pPr>
      <w:spacing w:before="200"/>
      <w:jc w:val="center"/>
    </w:pPr>
    <w:rPr>
      <w:b/>
      <w:caps/>
      <w:sz w:val="24"/>
    </w:rPr>
  </w:style>
  <w:style w:type="paragraph" w:customStyle="1" w:styleId="caaieiaie5">
    <w:name w:val="caaieiaie 5"/>
    <w:basedOn w:val="a7"/>
    <w:next w:val="a7"/>
    <w:semiHidden/>
    <w:rsid w:val="0024504D"/>
    <w:pPr>
      <w:keepNext/>
      <w:widowControl w:val="0"/>
      <w:spacing w:line="360" w:lineRule="auto"/>
      <w:jc w:val="center"/>
    </w:pPr>
  </w:style>
  <w:style w:type="paragraph" w:customStyle="1" w:styleId="no1">
    <w:name w:val="no1"/>
    <w:basedOn w:val="a7"/>
    <w:semiHidden/>
    <w:rsid w:val="0024504D"/>
    <w:pPr>
      <w:widowControl w:val="0"/>
      <w:tabs>
        <w:tab w:val="right" w:leader="dot" w:pos="8505"/>
      </w:tabs>
      <w:spacing w:after="360"/>
    </w:pPr>
  </w:style>
  <w:style w:type="character" w:customStyle="1" w:styleId="spelle">
    <w:name w:val="spelle"/>
    <w:basedOn w:val="a9"/>
    <w:semiHidden/>
    <w:rsid w:val="0024504D"/>
  </w:style>
  <w:style w:type="character" w:customStyle="1" w:styleId="grame">
    <w:name w:val="grame"/>
    <w:basedOn w:val="a9"/>
    <w:semiHidden/>
    <w:rsid w:val="0024504D"/>
  </w:style>
  <w:style w:type="paragraph" w:customStyle="1" w:styleId="300">
    <w:name w:val="заголовок 30"/>
    <w:basedOn w:val="a7"/>
    <w:semiHidden/>
    <w:rsid w:val="0024504D"/>
    <w:rPr>
      <w:b/>
      <w:sz w:val="22"/>
    </w:rPr>
  </w:style>
  <w:style w:type="paragraph" w:customStyle="1" w:styleId="ConsTitle">
    <w:name w:val="ConsTitle"/>
    <w:semiHidden/>
    <w:rsid w:val="0024504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Iiiaeuiue">
    <w:name w:val="Ii?iaeuiue"/>
    <w:semiHidden/>
    <w:rsid w:val="0024504D"/>
    <w:pPr>
      <w:autoSpaceDE w:val="0"/>
      <w:autoSpaceDN w:val="0"/>
      <w:ind w:firstLine="567"/>
      <w:jc w:val="both"/>
    </w:pPr>
    <w:rPr>
      <w:sz w:val="28"/>
      <w:szCs w:val="28"/>
    </w:rPr>
  </w:style>
  <w:style w:type="paragraph" w:customStyle="1" w:styleId="affffffffffa">
    <w:name w:val="Бланк"/>
    <w:semiHidden/>
    <w:rsid w:val="0024504D"/>
    <w:rPr>
      <w:sz w:val="24"/>
    </w:rPr>
  </w:style>
  <w:style w:type="paragraph" w:customStyle="1" w:styleId="ConsPlusNormal">
    <w:name w:val="ConsPlusNormal"/>
    <w:semiHidden/>
    <w:rsid w:val="0024504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semiHidden/>
    <w:rsid w:val="0024504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semiHidden/>
    <w:rsid w:val="0024504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affff5">
    <w:name w:val="Схема документа Знак"/>
    <w:link w:val="affff4"/>
    <w:semiHidden/>
    <w:rsid w:val="00AB43F2"/>
    <w:rPr>
      <w:rFonts w:ascii="Tahoma" w:hAnsi="Tahoma"/>
      <w:sz w:val="24"/>
      <w:shd w:val="clear" w:color="auto" w:fill="000080"/>
      <w:lang w:val="x-none" w:eastAsia="x-none"/>
    </w:rPr>
  </w:style>
  <w:style w:type="paragraph" w:customStyle="1" w:styleId="2f5">
    <w:name w:val="Обычный 2"/>
    <w:basedOn w:val="a7"/>
    <w:semiHidden/>
    <w:qFormat/>
    <w:rsid w:val="004A4B94"/>
    <w:pPr>
      <w:ind w:firstLine="709"/>
      <w:jc w:val="both"/>
    </w:pPr>
    <w:rPr>
      <w:sz w:val="28"/>
    </w:rPr>
  </w:style>
  <w:style w:type="paragraph" w:customStyle="1" w:styleId="affffffffffb">
    <w:name w:val="Таблица название"/>
    <w:basedOn w:val="2f5"/>
    <w:semiHidden/>
    <w:qFormat/>
    <w:rsid w:val="00E364B8"/>
    <w:pPr>
      <w:ind w:firstLine="0"/>
      <w:jc w:val="center"/>
    </w:pPr>
    <w:rPr>
      <w:caps/>
      <w:sz w:val="24"/>
    </w:rPr>
  </w:style>
  <w:style w:type="paragraph" w:customStyle="1" w:styleId="12c">
    <w:name w:val="Таблица шрифт 12"/>
    <w:basedOn w:val="2f5"/>
    <w:semiHidden/>
    <w:qFormat/>
    <w:rsid w:val="004A4B94"/>
    <w:pPr>
      <w:ind w:firstLine="0"/>
      <w:jc w:val="center"/>
    </w:pPr>
    <w:rPr>
      <w:sz w:val="24"/>
    </w:rPr>
  </w:style>
  <w:style w:type="paragraph" w:customStyle="1" w:styleId="93">
    <w:name w:val="Стиль9"/>
    <w:basedOn w:val="affffffffffb"/>
    <w:semiHidden/>
    <w:qFormat/>
    <w:rsid w:val="004A4B94"/>
  </w:style>
  <w:style w:type="paragraph" w:customStyle="1" w:styleId="104">
    <w:name w:val="Стиль10"/>
    <w:basedOn w:val="affffffffffb"/>
    <w:semiHidden/>
    <w:qFormat/>
    <w:rsid w:val="00E364B8"/>
  </w:style>
  <w:style w:type="paragraph" w:customStyle="1" w:styleId="1214004">
    <w:name w:val="Основной текст12 + 14 пт Черный По ширине Слева:  004 см..."/>
    <w:basedOn w:val="a7"/>
    <w:semiHidden/>
    <w:qFormat/>
    <w:rsid w:val="00730952"/>
    <w:pPr>
      <w:ind w:left="20" w:right="20" w:firstLine="700"/>
      <w:jc w:val="both"/>
    </w:pPr>
    <w:rPr>
      <w:color w:val="000000"/>
      <w:sz w:val="28"/>
      <w:lang w:eastAsia="en-US"/>
    </w:rPr>
  </w:style>
  <w:style w:type="paragraph" w:customStyle="1" w:styleId="affffffffffc">
    <w:name w:val="Обычный таб"/>
    <w:basedOn w:val="a7"/>
    <w:next w:val="a7"/>
    <w:link w:val="affffffffffd"/>
    <w:semiHidden/>
    <w:rsid w:val="00E71F5C"/>
    <w:pPr>
      <w:autoSpaceDE w:val="0"/>
      <w:autoSpaceDN w:val="0"/>
      <w:adjustRightInd w:val="0"/>
      <w:spacing w:after="120"/>
      <w:jc w:val="center"/>
    </w:pPr>
    <w:rPr>
      <w:caps/>
      <w:szCs w:val="28"/>
      <w:lang w:val="x-none" w:eastAsia="x-none"/>
    </w:rPr>
  </w:style>
  <w:style w:type="character" w:customStyle="1" w:styleId="affffffffffd">
    <w:name w:val="Обычный таб Знак"/>
    <w:link w:val="affffffffffc"/>
    <w:semiHidden/>
    <w:rsid w:val="00AB43F2"/>
    <w:rPr>
      <w:caps/>
      <w:sz w:val="24"/>
      <w:szCs w:val="28"/>
      <w:lang w:val="x-none" w:eastAsia="x-none"/>
    </w:rPr>
  </w:style>
  <w:style w:type="table" w:customStyle="1" w:styleId="2f6">
    <w:name w:val="Сетка таблицы2"/>
    <w:basedOn w:val="aa"/>
    <w:next w:val="affff6"/>
    <w:uiPriority w:val="59"/>
    <w:rsid w:val="009B2A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f3">
    <w:name w:val="Сетка таблицы3"/>
    <w:basedOn w:val="aa"/>
    <w:next w:val="affff6"/>
    <w:uiPriority w:val="59"/>
    <w:rsid w:val="009B2A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Заголовок 5 Знак"/>
    <w:link w:val="51"/>
    <w:uiPriority w:val="9"/>
    <w:semiHidden/>
    <w:rsid w:val="00AB43F2"/>
    <w:rPr>
      <w:i/>
      <w:kern w:val="24"/>
      <w:sz w:val="24"/>
    </w:rPr>
  </w:style>
  <w:style w:type="character" w:customStyle="1" w:styleId="60">
    <w:name w:val="Заголовок 6 Знак"/>
    <w:link w:val="6"/>
    <w:uiPriority w:val="9"/>
    <w:semiHidden/>
    <w:rsid w:val="00AB43F2"/>
    <w:rPr>
      <w:i/>
      <w:kern w:val="24"/>
      <w:sz w:val="24"/>
    </w:rPr>
  </w:style>
  <w:style w:type="character" w:customStyle="1" w:styleId="70">
    <w:name w:val="Заголовок 7 Знак"/>
    <w:link w:val="7"/>
    <w:uiPriority w:val="9"/>
    <w:semiHidden/>
    <w:rsid w:val="00AB43F2"/>
    <w:rPr>
      <w:b/>
      <w:sz w:val="28"/>
    </w:rPr>
  </w:style>
  <w:style w:type="character" w:customStyle="1" w:styleId="80">
    <w:name w:val="Заголовок 8 Знак"/>
    <w:link w:val="8"/>
    <w:uiPriority w:val="9"/>
    <w:semiHidden/>
    <w:rsid w:val="00AB43F2"/>
    <w:rPr>
      <w:b/>
      <w:sz w:val="28"/>
    </w:rPr>
  </w:style>
  <w:style w:type="character" w:customStyle="1" w:styleId="90">
    <w:name w:val="Заголовок 9 Знак"/>
    <w:link w:val="9"/>
    <w:semiHidden/>
    <w:rsid w:val="00AB43F2"/>
    <w:rPr>
      <w:sz w:val="24"/>
    </w:rPr>
  </w:style>
  <w:style w:type="character" w:customStyle="1" w:styleId="ad">
    <w:name w:val="Верхний колонтитул Знак"/>
    <w:aliases w:val="header-first Знак,HeaderPort Знак,??????? ?????????? Знак, Знак7 Знак"/>
    <w:link w:val="ac"/>
    <w:rsid w:val="00AB43F2"/>
    <w:rPr>
      <w:sz w:val="24"/>
    </w:rPr>
  </w:style>
  <w:style w:type="character" w:customStyle="1" w:styleId="26">
    <w:name w:val="Основной текст с отступом 2 Знак"/>
    <w:link w:val="25"/>
    <w:semiHidden/>
    <w:rsid w:val="00AB43F2"/>
    <w:rPr>
      <w:sz w:val="24"/>
    </w:rPr>
  </w:style>
  <w:style w:type="character" w:customStyle="1" w:styleId="35">
    <w:name w:val="Основной текст 3 Знак"/>
    <w:link w:val="34"/>
    <w:semiHidden/>
    <w:rsid w:val="00AB43F2"/>
    <w:rPr>
      <w:sz w:val="28"/>
    </w:rPr>
  </w:style>
  <w:style w:type="character" w:customStyle="1" w:styleId="37">
    <w:name w:val="Основной текст с отступом 3 Знак"/>
    <w:link w:val="36"/>
    <w:semiHidden/>
    <w:rsid w:val="00AB43F2"/>
    <w:rPr>
      <w:sz w:val="28"/>
    </w:rPr>
  </w:style>
  <w:style w:type="character" w:customStyle="1" w:styleId="24">
    <w:name w:val="Основной текст 2 Знак"/>
    <w:link w:val="23"/>
    <w:semiHidden/>
    <w:rsid w:val="00AB43F2"/>
    <w:rPr>
      <w:sz w:val="28"/>
    </w:rPr>
  </w:style>
  <w:style w:type="paragraph" w:styleId="affffffffffe">
    <w:name w:val="List Paragraph"/>
    <w:basedOn w:val="a7"/>
    <w:uiPriority w:val="34"/>
    <w:semiHidden/>
    <w:qFormat/>
    <w:rsid w:val="00E354EA"/>
    <w:pPr>
      <w:ind w:left="708"/>
    </w:pPr>
    <w:rPr>
      <w:sz w:val="28"/>
    </w:rPr>
  </w:style>
  <w:style w:type="paragraph" w:customStyle="1" w:styleId="14TimesNewRoman">
    <w:name w:val="Стиль Текст 14 + Times New Roman"/>
    <w:basedOn w:val="a7"/>
    <w:link w:val="14TimesNewRoman0"/>
    <w:semiHidden/>
    <w:rsid w:val="00E354EA"/>
    <w:pPr>
      <w:ind w:firstLine="720"/>
      <w:jc w:val="both"/>
    </w:pPr>
    <w:rPr>
      <w:sz w:val="28"/>
      <w:szCs w:val="28"/>
    </w:rPr>
  </w:style>
  <w:style w:type="character" w:customStyle="1" w:styleId="14TimesNewRoman0">
    <w:name w:val="Стиль Текст 14 + Times New Roman Знак"/>
    <w:link w:val="14TimesNewRoman"/>
    <w:semiHidden/>
    <w:rsid w:val="00AB43F2"/>
    <w:rPr>
      <w:sz w:val="28"/>
      <w:szCs w:val="28"/>
    </w:rPr>
  </w:style>
  <w:style w:type="paragraph" w:customStyle="1" w:styleId="afffffffffff">
    <w:name w:val="Текст отчёта для разорванных абзацев"/>
    <w:basedOn w:val="afffff1"/>
    <w:next w:val="afffff1"/>
    <w:link w:val="afffffffffff0"/>
    <w:semiHidden/>
    <w:rsid w:val="00E354EA"/>
    <w:pPr>
      <w:ind w:firstLine="0"/>
    </w:pPr>
  </w:style>
  <w:style w:type="paragraph" w:customStyle="1" w:styleId="105">
    <w:name w:val="Текст в таблице по центру + 10 пт"/>
    <w:basedOn w:val="a7"/>
    <w:link w:val="106"/>
    <w:semiHidden/>
    <w:rsid w:val="00E354EA"/>
    <w:pPr>
      <w:keepNext/>
      <w:jc w:val="center"/>
    </w:pPr>
    <w:rPr>
      <w:rFonts w:ascii="Courier New" w:hAnsi="Courier New"/>
      <w:sz w:val="20"/>
    </w:rPr>
  </w:style>
  <w:style w:type="paragraph" w:customStyle="1" w:styleId="94">
    <w:name w:val="Текст в таблице по центру + 9 пт"/>
    <w:basedOn w:val="105"/>
    <w:link w:val="95"/>
    <w:semiHidden/>
    <w:rsid w:val="00E354EA"/>
    <w:rPr>
      <w:sz w:val="18"/>
    </w:rPr>
  </w:style>
  <w:style w:type="paragraph" w:customStyle="1" w:styleId="afffffffffff1">
    <w:name w:val="Текст в таблице по левому краю"/>
    <w:basedOn w:val="a7"/>
    <w:semiHidden/>
    <w:rsid w:val="00E354EA"/>
    <w:pPr>
      <w:keepNext/>
      <w:jc w:val="both"/>
    </w:pPr>
    <w:rPr>
      <w:rFonts w:ascii="Courier New" w:hAnsi="Courier New"/>
    </w:rPr>
  </w:style>
  <w:style w:type="character" w:customStyle="1" w:styleId="afffffffffff0">
    <w:name w:val="Текст отчёта для разорванных абзацев Знак"/>
    <w:link w:val="afffffffffff"/>
    <w:semiHidden/>
    <w:rsid w:val="00AB43F2"/>
    <w:rPr>
      <w:rFonts w:ascii="Courier New" w:hAnsi="Courier New"/>
      <w:sz w:val="28"/>
      <w:szCs w:val="24"/>
    </w:rPr>
  </w:style>
  <w:style w:type="character" w:customStyle="1" w:styleId="106">
    <w:name w:val="Текст в таблице по центру + 10 пт Знак"/>
    <w:link w:val="105"/>
    <w:semiHidden/>
    <w:rsid w:val="00AB43F2"/>
    <w:rPr>
      <w:rFonts w:ascii="Courier New" w:hAnsi="Courier New"/>
    </w:rPr>
  </w:style>
  <w:style w:type="character" w:customStyle="1" w:styleId="95">
    <w:name w:val="Текст в таблице по центру + 9 пт Знак"/>
    <w:link w:val="94"/>
    <w:semiHidden/>
    <w:rsid w:val="00AB43F2"/>
    <w:rPr>
      <w:rFonts w:ascii="Courier New" w:hAnsi="Courier New"/>
      <w:sz w:val="18"/>
    </w:rPr>
  </w:style>
  <w:style w:type="character" w:customStyle="1" w:styleId="afff7">
    <w:name w:val="Подзаголовок Знак"/>
    <w:link w:val="afff6"/>
    <w:uiPriority w:val="99"/>
    <w:semiHidden/>
    <w:rsid w:val="00AB43F2"/>
    <w:rPr>
      <w:rFonts w:ascii="Courier New" w:hAnsi="Courier New"/>
      <w:b/>
      <w:i/>
      <w:caps/>
      <w:spacing w:val="10"/>
      <w:sz w:val="28"/>
    </w:rPr>
  </w:style>
  <w:style w:type="character" w:customStyle="1" w:styleId="afffffb">
    <w:name w:val="Текст сноски Знак"/>
    <w:link w:val="afffffa"/>
    <w:semiHidden/>
    <w:rsid w:val="00AB43F2"/>
    <w:rPr>
      <w:rFonts w:ascii="Courier New" w:hAnsi="Courier New"/>
    </w:rPr>
  </w:style>
  <w:style w:type="character" w:customStyle="1" w:styleId="12d">
    <w:name w:val="12 справа Знак Знак"/>
    <w:semiHidden/>
    <w:rsid w:val="00E354EA"/>
    <w:rPr>
      <w:rFonts w:ascii="Courier New" w:hAnsi="Courier New"/>
      <w:sz w:val="24"/>
      <w:szCs w:val="24"/>
    </w:rPr>
  </w:style>
  <w:style w:type="paragraph" w:customStyle="1" w:styleId="afffffffffff2">
    <w:name w:val="Табл. № альбом"/>
    <w:basedOn w:val="a7"/>
    <w:next w:val="afb"/>
    <w:autoRedefine/>
    <w:semiHidden/>
    <w:rsid w:val="00E354EA"/>
    <w:pPr>
      <w:keepNext/>
      <w:keepLines/>
      <w:spacing w:before="400" w:after="60"/>
      <w:jc w:val="right"/>
      <w:outlineLvl w:val="5"/>
    </w:pPr>
    <w:rPr>
      <w:rFonts w:ascii="Courier New" w:hAnsi="Courier New"/>
      <w:iCs/>
      <w:szCs w:val="24"/>
    </w:rPr>
  </w:style>
  <w:style w:type="character" w:customStyle="1" w:styleId="afffffffffff3">
    <w:name w:val="Основной по центру Знак Знак Знак"/>
    <w:semiHidden/>
    <w:rsid w:val="00E354EA"/>
    <w:rPr>
      <w:rFonts w:ascii="Courier New" w:hAnsi="Courier New"/>
      <w:sz w:val="28"/>
      <w:szCs w:val="24"/>
    </w:rPr>
  </w:style>
  <w:style w:type="character" w:customStyle="1" w:styleId="afe">
    <w:name w:val="Текст примечания Знак"/>
    <w:link w:val="afd"/>
    <w:uiPriority w:val="99"/>
    <w:semiHidden/>
    <w:rsid w:val="00AB43F2"/>
  </w:style>
  <w:style w:type="character" w:customStyle="1" w:styleId="affffff1">
    <w:name w:val="Тема примечания Знак"/>
    <w:link w:val="affffff0"/>
    <w:semiHidden/>
    <w:rsid w:val="00AB43F2"/>
    <w:rPr>
      <w:rFonts w:ascii="Courier New" w:hAnsi="Courier New"/>
      <w:b/>
      <w:bCs/>
    </w:rPr>
  </w:style>
  <w:style w:type="character" w:customStyle="1" w:styleId="aff0">
    <w:name w:val="Текст выноски Знак"/>
    <w:link w:val="aff"/>
    <w:semiHidden/>
    <w:rsid w:val="00AB43F2"/>
    <w:rPr>
      <w:rFonts w:ascii="Tahoma" w:hAnsi="Tahoma" w:cs="Tahoma"/>
      <w:sz w:val="16"/>
      <w:szCs w:val="16"/>
    </w:rPr>
  </w:style>
  <w:style w:type="character" w:customStyle="1" w:styleId="162">
    <w:name w:val="16 по центру Знак Знак"/>
    <w:semiHidden/>
    <w:rsid w:val="00E354EA"/>
    <w:rPr>
      <w:rFonts w:ascii="Courier New" w:hAnsi="Courier New"/>
      <w:sz w:val="32"/>
      <w:szCs w:val="24"/>
    </w:rPr>
  </w:style>
  <w:style w:type="paragraph" w:customStyle="1" w:styleId="afffffffffff4">
    <w:name w:val="Содерж. и списки"/>
    <w:basedOn w:val="a7"/>
    <w:semiHidden/>
    <w:rsid w:val="00E354EA"/>
    <w:pPr>
      <w:keepNext/>
      <w:spacing w:before="240" w:after="120"/>
      <w:jc w:val="center"/>
    </w:pPr>
    <w:rPr>
      <w:rFonts w:ascii="Courier New" w:hAnsi="Courier New"/>
      <w:sz w:val="28"/>
    </w:rPr>
  </w:style>
  <w:style w:type="character" w:customStyle="1" w:styleId="afffffffffff5">
    <w:name w:val="Текст приложений Знак Знак"/>
    <w:semiHidden/>
    <w:rsid w:val="00E354EA"/>
    <w:rPr>
      <w:rFonts w:ascii="Courier New" w:hAnsi="Courier New"/>
      <w:sz w:val="28"/>
      <w:lang w:val="en-US"/>
    </w:rPr>
  </w:style>
  <w:style w:type="character" w:customStyle="1" w:styleId="afffffffffff6">
    <w:name w:val="Список книг Знак Знак"/>
    <w:semiHidden/>
    <w:rsid w:val="00E354EA"/>
    <w:rPr>
      <w:rFonts w:ascii="Courier New" w:hAnsi="Courier New"/>
      <w:sz w:val="28"/>
      <w:szCs w:val="24"/>
    </w:rPr>
  </w:style>
  <w:style w:type="character" w:customStyle="1" w:styleId="afffffffffff7">
    <w:name w:val="ПРИЛОЖЕНИЕ портрет Знак Знак Знак"/>
    <w:semiHidden/>
    <w:rsid w:val="00E354EA"/>
    <w:rPr>
      <w:rFonts w:ascii="Courier New" w:hAnsi="Courier New"/>
      <w:iCs/>
      <w:sz w:val="24"/>
      <w:szCs w:val="24"/>
    </w:rPr>
  </w:style>
  <w:style w:type="paragraph" w:customStyle="1" w:styleId="113">
    <w:name w:val="11 слева"/>
    <w:basedOn w:val="a7"/>
    <w:semiHidden/>
    <w:rsid w:val="00E354EA"/>
    <w:pPr>
      <w:keepNext/>
      <w:spacing w:before="40"/>
      <w:jc w:val="both"/>
    </w:pPr>
    <w:rPr>
      <w:rFonts w:ascii="Courier New" w:hAnsi="Courier New"/>
      <w:sz w:val="22"/>
    </w:rPr>
  </w:style>
  <w:style w:type="character" w:customStyle="1" w:styleId="afffffff4">
    <w:name w:val="Прощание Знак"/>
    <w:link w:val="afffffff3"/>
    <w:semiHidden/>
    <w:rsid w:val="00AB43F2"/>
    <w:rPr>
      <w:rFonts w:ascii="Courier New" w:hAnsi="Courier New" w:cs="Arial"/>
      <w:bCs/>
      <w:kern w:val="32"/>
      <w:sz w:val="28"/>
      <w:szCs w:val="32"/>
    </w:rPr>
  </w:style>
  <w:style w:type="character" w:customStyle="1" w:styleId="affff9">
    <w:name w:val="Шапка Знак"/>
    <w:link w:val="affff8"/>
    <w:semiHidden/>
    <w:rsid w:val="00AB43F2"/>
    <w:rPr>
      <w:b/>
      <w:caps/>
      <w:sz w:val="24"/>
    </w:rPr>
  </w:style>
  <w:style w:type="paragraph" w:customStyle="1" w:styleId="213">
    <w:name w:val="Основной текст 21"/>
    <w:basedOn w:val="a7"/>
    <w:semiHidden/>
    <w:rsid w:val="00E354EA"/>
    <w:pPr>
      <w:ind w:firstLine="720"/>
      <w:jc w:val="both"/>
    </w:pPr>
    <w:rPr>
      <w:sz w:val="28"/>
      <w:szCs w:val="24"/>
      <w:lang w:eastAsia="zh-CN"/>
    </w:rPr>
  </w:style>
  <w:style w:type="paragraph" w:customStyle="1" w:styleId="PP">
    <w:name w:val="Строка PP"/>
    <w:basedOn w:val="af2"/>
    <w:semiHidden/>
    <w:rsid w:val="00E354EA"/>
    <w:pPr>
      <w:widowControl/>
      <w:ind w:left="4252"/>
      <w:jc w:val="both"/>
    </w:pPr>
    <w:rPr>
      <w:sz w:val="22"/>
      <w:szCs w:val="24"/>
      <w:lang w:eastAsia="zh-CN"/>
    </w:rPr>
  </w:style>
  <w:style w:type="character" w:customStyle="1" w:styleId="af3">
    <w:name w:val="Подпись Знак"/>
    <w:link w:val="af2"/>
    <w:semiHidden/>
    <w:rsid w:val="00AB43F2"/>
  </w:style>
  <w:style w:type="paragraph" w:customStyle="1" w:styleId="1fe">
    <w:name w:val="Обычный1"/>
    <w:semiHidden/>
    <w:rsid w:val="00E354EA"/>
    <w:pPr>
      <w:widowControl w:val="0"/>
      <w:jc w:val="both"/>
    </w:pPr>
    <w:rPr>
      <w:snapToGrid w:val="0"/>
    </w:rPr>
  </w:style>
  <w:style w:type="paragraph" w:customStyle="1" w:styleId="FR4">
    <w:name w:val="FR4"/>
    <w:semiHidden/>
    <w:rsid w:val="00E354EA"/>
    <w:pPr>
      <w:widowControl w:val="0"/>
      <w:autoSpaceDE w:val="0"/>
      <w:autoSpaceDN w:val="0"/>
      <w:adjustRightInd w:val="0"/>
      <w:spacing w:before="360"/>
      <w:jc w:val="center"/>
    </w:pPr>
    <w:rPr>
      <w:rFonts w:ascii="Arial" w:hAnsi="Arial" w:cs="Arial"/>
      <w:sz w:val="22"/>
      <w:szCs w:val="22"/>
    </w:rPr>
  </w:style>
  <w:style w:type="paragraph" w:customStyle="1" w:styleId="2f7">
    <w:name w:val="Название объекта 2"/>
    <w:basedOn w:val="aff6"/>
    <w:autoRedefine/>
    <w:semiHidden/>
    <w:rsid w:val="00E354EA"/>
    <w:pPr>
      <w:keepNext/>
      <w:keepLines w:val="0"/>
      <w:widowControl w:val="0"/>
      <w:tabs>
        <w:tab w:val="right" w:pos="6804"/>
      </w:tabs>
      <w:suppressAutoHyphens/>
      <w:spacing w:line="240" w:lineRule="auto"/>
      <w:ind w:firstLine="0"/>
      <w:jc w:val="right"/>
      <w:outlineLvl w:val="5"/>
    </w:pPr>
    <w:rPr>
      <w:rFonts w:ascii="Courier New" w:hAnsi="Courier New"/>
      <w:b w:val="0"/>
      <w:bCs w:val="0"/>
      <w:snapToGrid w:val="0"/>
      <w:color w:val="000000"/>
      <w:sz w:val="28"/>
    </w:rPr>
  </w:style>
  <w:style w:type="paragraph" w:customStyle="1" w:styleId="afffffffffff8">
    <w:name w:val="Заголовок разд"/>
    <w:basedOn w:val="a7"/>
    <w:next w:val="afffffffffff9"/>
    <w:semiHidden/>
    <w:rsid w:val="00E354EA"/>
    <w:pPr>
      <w:pageBreakBefore/>
      <w:ind w:left="1134" w:right="1134"/>
      <w:jc w:val="center"/>
    </w:pPr>
    <w:rPr>
      <w:rFonts w:ascii="Arial" w:hAnsi="Arial"/>
      <w:smallCaps/>
      <w:sz w:val="26"/>
    </w:rPr>
  </w:style>
  <w:style w:type="paragraph" w:customStyle="1" w:styleId="afffffffffff9">
    <w:name w:val="Заголовок подр"/>
    <w:basedOn w:val="afffffffffff8"/>
    <w:next w:val="affffffff8"/>
    <w:semiHidden/>
    <w:rsid w:val="00E354EA"/>
    <w:pPr>
      <w:pageBreakBefore w:val="0"/>
      <w:spacing w:before="120"/>
    </w:pPr>
  </w:style>
  <w:style w:type="paragraph" w:customStyle="1" w:styleId="afffffffffffa">
    <w:name w:val="Заголовок промеж"/>
    <w:basedOn w:val="afffffffffff9"/>
    <w:next w:val="affffffff8"/>
    <w:semiHidden/>
    <w:rsid w:val="00E354EA"/>
    <w:pPr>
      <w:spacing w:before="60"/>
    </w:pPr>
    <w:rPr>
      <w:rFonts w:ascii="Times New Roman" w:hAnsi="Times New Roman"/>
    </w:rPr>
  </w:style>
  <w:style w:type="paragraph" w:customStyle="1" w:styleId="afffffffffffb">
    <w:name w:val="Списочный"/>
    <w:basedOn w:val="a7"/>
    <w:semiHidden/>
    <w:rsid w:val="00E354EA"/>
    <w:pPr>
      <w:ind w:left="283" w:hanging="283"/>
      <w:jc w:val="both"/>
    </w:pPr>
  </w:style>
  <w:style w:type="paragraph" w:customStyle="1" w:styleId="afffffffffffc">
    <w:name w:val="Табличный"/>
    <w:basedOn w:val="a7"/>
    <w:semiHidden/>
    <w:rsid w:val="00E354EA"/>
    <w:pPr>
      <w:jc w:val="both"/>
    </w:pPr>
    <w:rPr>
      <w:sz w:val="22"/>
    </w:rPr>
  </w:style>
  <w:style w:type="paragraph" w:customStyle="1" w:styleId="144">
    <w:name w:val="Текст 14"/>
    <w:basedOn w:val="a7"/>
    <w:link w:val="145"/>
    <w:semiHidden/>
    <w:rsid w:val="00E354EA"/>
    <w:pPr>
      <w:keepNext/>
      <w:ind w:firstLine="720"/>
      <w:jc w:val="both"/>
    </w:pPr>
    <w:rPr>
      <w:rFonts w:ascii="Courier New" w:hAnsi="Courier New"/>
      <w:sz w:val="28"/>
      <w:szCs w:val="28"/>
    </w:rPr>
  </w:style>
  <w:style w:type="character" w:customStyle="1" w:styleId="affffff5">
    <w:name w:val="Строка формул Знак"/>
    <w:link w:val="affffff4"/>
    <w:semiHidden/>
    <w:rsid w:val="00AB43F2"/>
    <w:rPr>
      <w:rFonts w:ascii="Courier New" w:hAnsi="Courier New"/>
      <w:sz w:val="28"/>
    </w:rPr>
  </w:style>
  <w:style w:type="character" w:customStyle="1" w:styleId="145">
    <w:name w:val="Текст 14 Знак"/>
    <w:link w:val="144"/>
    <w:semiHidden/>
    <w:rsid w:val="00AB43F2"/>
    <w:rPr>
      <w:rFonts w:ascii="Courier New" w:hAnsi="Courier New"/>
      <w:sz w:val="28"/>
      <w:szCs w:val="28"/>
    </w:rPr>
  </w:style>
  <w:style w:type="paragraph" w:customStyle="1" w:styleId="1ff">
    <w:name w:val="Обычный таб 1"/>
    <w:basedOn w:val="a7"/>
    <w:next w:val="a7"/>
    <w:link w:val="1ff0"/>
    <w:semiHidden/>
    <w:rsid w:val="00E354EA"/>
    <w:pPr>
      <w:autoSpaceDE w:val="0"/>
      <w:autoSpaceDN w:val="0"/>
      <w:adjustRightInd w:val="0"/>
      <w:jc w:val="center"/>
    </w:pPr>
    <w:rPr>
      <w:szCs w:val="24"/>
    </w:rPr>
  </w:style>
  <w:style w:type="character" w:customStyle="1" w:styleId="1ff0">
    <w:name w:val="Обычный таб 1 Знак"/>
    <w:link w:val="1ff"/>
    <w:semiHidden/>
    <w:rsid w:val="00AB43F2"/>
    <w:rPr>
      <w:sz w:val="24"/>
      <w:szCs w:val="24"/>
    </w:rPr>
  </w:style>
  <w:style w:type="character" w:customStyle="1" w:styleId="1ff1">
    <w:name w:val="Обычный Знак1"/>
    <w:semiHidden/>
    <w:rsid w:val="00E354EA"/>
    <w:rPr>
      <w:sz w:val="28"/>
      <w:szCs w:val="28"/>
      <w:lang w:val="ru-RU" w:eastAsia="ru-RU" w:bidi="ar-SA"/>
    </w:rPr>
  </w:style>
  <w:style w:type="paragraph" w:customStyle="1" w:styleId="afffffffffffd">
    <w:name w:val="Краткий обратный адрес"/>
    <w:basedOn w:val="a7"/>
    <w:semiHidden/>
    <w:rsid w:val="00E354EA"/>
    <w:pPr>
      <w:jc w:val="both"/>
    </w:pPr>
    <w:rPr>
      <w:sz w:val="22"/>
    </w:rPr>
  </w:style>
  <w:style w:type="paragraph" w:customStyle="1" w:styleId="ConsNormal">
    <w:name w:val="ConsNormal"/>
    <w:semiHidden/>
    <w:rsid w:val="00E354EA"/>
    <w:pPr>
      <w:widowControl w:val="0"/>
      <w:autoSpaceDE w:val="0"/>
      <w:autoSpaceDN w:val="0"/>
      <w:adjustRightInd w:val="0"/>
      <w:ind w:right="19772" w:firstLine="720"/>
      <w:jc w:val="both"/>
    </w:pPr>
    <w:rPr>
      <w:rFonts w:ascii="Arial" w:hAnsi="Arial" w:cs="Arial"/>
    </w:rPr>
  </w:style>
  <w:style w:type="paragraph" w:customStyle="1" w:styleId="ConsNonformat">
    <w:name w:val="ConsNonformat"/>
    <w:semiHidden/>
    <w:rsid w:val="00E354EA"/>
    <w:pPr>
      <w:widowControl w:val="0"/>
      <w:autoSpaceDE w:val="0"/>
      <w:autoSpaceDN w:val="0"/>
      <w:adjustRightInd w:val="0"/>
      <w:ind w:right="19772"/>
      <w:jc w:val="both"/>
    </w:pPr>
    <w:rPr>
      <w:rFonts w:ascii="Courier New" w:hAnsi="Courier New" w:cs="Courier New"/>
    </w:rPr>
  </w:style>
  <w:style w:type="paragraph" w:customStyle="1" w:styleId="afffffffffffe">
    <w:name w:val="Таблица портрет"/>
    <w:basedOn w:val="a7"/>
    <w:next w:val="afffff1"/>
    <w:semiHidden/>
    <w:rsid w:val="00E354EA"/>
    <w:pPr>
      <w:keepNext/>
      <w:suppressAutoHyphens/>
      <w:ind w:firstLine="7088"/>
      <w:jc w:val="center"/>
      <w:outlineLvl w:val="5"/>
    </w:pPr>
    <w:rPr>
      <w:rFonts w:ascii="Courier New" w:hAnsi="Courier New"/>
      <w:sz w:val="28"/>
      <w:szCs w:val="24"/>
    </w:rPr>
  </w:style>
  <w:style w:type="numbering" w:customStyle="1" w:styleId="1ff2">
    <w:name w:val="Нет списка1"/>
    <w:next w:val="ab"/>
    <w:uiPriority w:val="99"/>
    <w:semiHidden/>
    <w:unhideWhenUsed/>
    <w:rsid w:val="00E354EA"/>
  </w:style>
  <w:style w:type="paragraph" w:customStyle="1" w:styleId="affffffffffff">
    <w:name w:val="Текст в таблице по центру"/>
    <w:basedOn w:val="afffff1"/>
    <w:link w:val="affffffffffff0"/>
    <w:semiHidden/>
    <w:rsid w:val="00E354EA"/>
    <w:pPr>
      <w:ind w:firstLine="0"/>
      <w:jc w:val="center"/>
    </w:pPr>
    <w:rPr>
      <w:sz w:val="24"/>
      <w:szCs w:val="20"/>
    </w:rPr>
  </w:style>
  <w:style w:type="character" w:customStyle="1" w:styleId="affffffffffff0">
    <w:name w:val="Текст в таблице по центру Знак"/>
    <w:link w:val="affffffffffff"/>
    <w:semiHidden/>
    <w:rsid w:val="00AB43F2"/>
    <w:rPr>
      <w:rFonts w:ascii="Courier New" w:hAnsi="Courier New"/>
      <w:sz w:val="24"/>
    </w:rPr>
  </w:style>
  <w:style w:type="paragraph" w:customStyle="1" w:styleId="xl112">
    <w:name w:val="xl112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3f4">
    <w:name w:val="Табл3"/>
    <w:semiHidden/>
    <w:rsid w:val="00E354EA"/>
    <w:pPr>
      <w:jc w:val="both"/>
    </w:pPr>
    <w:rPr>
      <w:sz w:val="24"/>
    </w:rPr>
  </w:style>
  <w:style w:type="paragraph" w:customStyle="1" w:styleId="311">
    <w:name w:val="Табл31"/>
    <w:semiHidden/>
    <w:rsid w:val="00E354EA"/>
    <w:pPr>
      <w:jc w:val="both"/>
    </w:pPr>
    <w:rPr>
      <w:sz w:val="24"/>
    </w:rPr>
  </w:style>
  <w:style w:type="paragraph" w:customStyle="1" w:styleId="3110">
    <w:name w:val="Табл311"/>
    <w:semiHidden/>
    <w:rsid w:val="00E354EA"/>
    <w:pPr>
      <w:jc w:val="both"/>
    </w:pPr>
    <w:rPr>
      <w:sz w:val="24"/>
    </w:rPr>
  </w:style>
  <w:style w:type="paragraph" w:customStyle="1" w:styleId="3111">
    <w:name w:val="Табл3111"/>
    <w:semiHidden/>
    <w:rsid w:val="00E354EA"/>
    <w:pPr>
      <w:jc w:val="both"/>
    </w:pPr>
    <w:rPr>
      <w:sz w:val="24"/>
    </w:rPr>
  </w:style>
  <w:style w:type="paragraph" w:customStyle="1" w:styleId="4e">
    <w:name w:val="Табл4"/>
    <w:semiHidden/>
    <w:rsid w:val="00E354EA"/>
    <w:pPr>
      <w:jc w:val="both"/>
    </w:pPr>
    <w:rPr>
      <w:sz w:val="24"/>
    </w:rPr>
  </w:style>
  <w:style w:type="paragraph" w:customStyle="1" w:styleId="410">
    <w:name w:val="Табл41"/>
    <w:semiHidden/>
    <w:rsid w:val="00E354EA"/>
    <w:pPr>
      <w:jc w:val="both"/>
    </w:pPr>
    <w:rPr>
      <w:sz w:val="24"/>
    </w:rPr>
  </w:style>
  <w:style w:type="paragraph" w:customStyle="1" w:styleId="107">
    <w:name w:val="Текст таблица 10"/>
    <w:basedOn w:val="12b"/>
    <w:semiHidden/>
    <w:rsid w:val="00E354EA"/>
    <w:pPr>
      <w:jc w:val="both"/>
    </w:pPr>
    <w:rPr>
      <w:sz w:val="20"/>
    </w:rPr>
  </w:style>
  <w:style w:type="paragraph" w:customStyle="1" w:styleId="146">
    <w:name w:val="Текст таблица 14"/>
    <w:basedOn w:val="12b"/>
    <w:semiHidden/>
    <w:rsid w:val="00E354EA"/>
    <w:pPr>
      <w:jc w:val="both"/>
    </w:pPr>
    <w:rPr>
      <w:sz w:val="28"/>
    </w:rPr>
  </w:style>
  <w:style w:type="paragraph" w:customStyle="1" w:styleId="affffffffffff1">
    <w:name w:val="Текст в таблице ТИТУЛА"/>
    <w:basedOn w:val="a7"/>
    <w:link w:val="affffffffffff2"/>
    <w:semiHidden/>
    <w:rsid w:val="00E354EA"/>
    <w:pPr>
      <w:keepNext/>
      <w:jc w:val="center"/>
    </w:pPr>
    <w:rPr>
      <w:rFonts w:ascii="Courier New" w:hAnsi="Courier New"/>
      <w:sz w:val="28"/>
    </w:rPr>
  </w:style>
  <w:style w:type="character" w:customStyle="1" w:styleId="affffffffffff2">
    <w:name w:val="Текст в таблице ТИТУЛА Знак"/>
    <w:link w:val="affffffffffff1"/>
    <w:semiHidden/>
    <w:rsid w:val="00AB43F2"/>
    <w:rPr>
      <w:rFonts w:ascii="Courier New" w:hAnsi="Courier New"/>
      <w:sz w:val="28"/>
    </w:rPr>
  </w:style>
  <w:style w:type="paragraph" w:customStyle="1" w:styleId="affffffffffff3">
    <w:name w:val="Название проекта"/>
    <w:basedOn w:val="a7"/>
    <w:semiHidden/>
    <w:rsid w:val="00E354EA"/>
    <w:pPr>
      <w:spacing w:line="360" w:lineRule="auto"/>
      <w:ind w:firstLine="709"/>
      <w:jc w:val="center"/>
    </w:pPr>
    <w:rPr>
      <w:b/>
      <w:caps/>
      <w:sz w:val="40"/>
      <w:szCs w:val="40"/>
    </w:rPr>
  </w:style>
  <w:style w:type="paragraph" w:customStyle="1" w:styleId="affffffffffff4">
    <w:name w:val="Название тома"/>
    <w:basedOn w:val="a7"/>
    <w:semiHidden/>
    <w:rsid w:val="00E354EA"/>
    <w:pPr>
      <w:spacing w:line="360" w:lineRule="auto"/>
      <w:ind w:firstLine="709"/>
      <w:jc w:val="center"/>
    </w:pPr>
    <w:rPr>
      <w:b/>
      <w:caps/>
      <w:sz w:val="32"/>
      <w:szCs w:val="32"/>
    </w:rPr>
  </w:style>
  <w:style w:type="paragraph" w:customStyle="1" w:styleId="xl113">
    <w:name w:val="xl113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96">
    <w:name w:val="Текст таблица 9"/>
    <w:basedOn w:val="107"/>
    <w:semiHidden/>
    <w:rsid w:val="00E354EA"/>
    <w:rPr>
      <w:sz w:val="18"/>
    </w:rPr>
  </w:style>
  <w:style w:type="paragraph" w:customStyle="1" w:styleId="affffffffffff5">
    <w:name w:val="ФОРМУЛА"/>
    <w:basedOn w:val="a7"/>
    <w:semiHidden/>
    <w:rsid w:val="00E354EA"/>
    <w:pPr>
      <w:keepNext/>
      <w:tabs>
        <w:tab w:val="left" w:pos="8222"/>
      </w:tabs>
      <w:ind w:firstLine="3402"/>
      <w:jc w:val="center"/>
    </w:pPr>
    <w:rPr>
      <w:rFonts w:ascii="Courier New" w:hAnsi="Courier New"/>
      <w:sz w:val="28"/>
      <w:szCs w:val="24"/>
    </w:rPr>
  </w:style>
  <w:style w:type="paragraph" w:customStyle="1" w:styleId="affffffffffff6">
    <w:name w:val="Продолжение табл."/>
    <w:basedOn w:val="affffffffffff"/>
    <w:semiHidden/>
    <w:rsid w:val="00E354EA"/>
    <w:pPr>
      <w:jc w:val="right"/>
    </w:pPr>
  </w:style>
  <w:style w:type="table" w:customStyle="1" w:styleId="1ff3">
    <w:name w:val="Текст в таблице1"/>
    <w:basedOn w:val="aa"/>
    <w:next w:val="affff6"/>
    <w:rsid w:val="00E354EA"/>
    <w:pPr>
      <w:keepNext/>
      <w:jc w:val="center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ffffffffffff7">
    <w:name w:val="Обычный Знак"/>
    <w:semiHidden/>
    <w:rsid w:val="00E354EA"/>
    <w:rPr>
      <w:sz w:val="28"/>
      <w:szCs w:val="28"/>
      <w:lang w:val="ru-RU" w:eastAsia="ru-RU" w:bidi="ar-SA"/>
    </w:rPr>
  </w:style>
  <w:style w:type="paragraph" w:customStyle="1" w:styleId="1">
    <w:name w:val="Стиль Заголовок 1"/>
    <w:aliases w:val="Знак2 + Перед:  12 пт После:  12 пт Междустр.ин..."/>
    <w:basedOn w:val="13"/>
    <w:semiHidden/>
    <w:rsid w:val="00E354EA"/>
    <w:pPr>
      <w:keepNext w:val="0"/>
      <w:numPr>
        <w:numId w:val="26"/>
      </w:numPr>
      <w:tabs>
        <w:tab w:val="left" w:pos="284"/>
      </w:tabs>
      <w:suppressAutoHyphens/>
      <w:spacing w:before="120" w:after="240"/>
      <w:contextualSpacing/>
      <w:jc w:val="center"/>
    </w:pPr>
    <w:rPr>
      <w:bCs/>
      <w:kern w:val="28"/>
      <w:sz w:val="28"/>
    </w:rPr>
  </w:style>
  <w:style w:type="character" w:customStyle="1" w:styleId="Arial10">
    <w:name w:val="Стиль Arial 10 пт"/>
    <w:semiHidden/>
    <w:rsid w:val="00E354EA"/>
    <w:rPr>
      <w:rFonts w:ascii="Times New Roman" w:hAnsi="Times New Roman"/>
      <w:sz w:val="20"/>
      <w:szCs w:val="20"/>
    </w:rPr>
  </w:style>
  <w:style w:type="paragraph" w:customStyle="1" w:styleId="Arial100">
    <w:name w:val="Стиль Arial 10 пт По центру"/>
    <w:basedOn w:val="a7"/>
    <w:semiHidden/>
    <w:rsid w:val="00E354EA"/>
    <w:pPr>
      <w:jc w:val="center"/>
    </w:pPr>
    <w:rPr>
      <w:sz w:val="20"/>
    </w:rPr>
  </w:style>
  <w:style w:type="paragraph" w:customStyle="1" w:styleId="Arial101">
    <w:name w:val="Стиль Arial 10 пт полужирный По центру"/>
    <w:basedOn w:val="a7"/>
    <w:semiHidden/>
    <w:rsid w:val="00E354EA"/>
    <w:pPr>
      <w:jc w:val="center"/>
    </w:pPr>
    <w:rPr>
      <w:b/>
      <w:bCs/>
      <w:sz w:val="20"/>
    </w:rPr>
  </w:style>
  <w:style w:type="character" w:customStyle="1" w:styleId="affffffffff1">
    <w:name w:val="Текст концевой сноски Знак"/>
    <w:link w:val="affffffffff0"/>
    <w:semiHidden/>
    <w:rsid w:val="00AB43F2"/>
  </w:style>
  <w:style w:type="numbering" w:customStyle="1" w:styleId="1111111">
    <w:name w:val="1 / 1.1 / 1.1.11"/>
    <w:basedOn w:val="ab"/>
    <w:next w:val="111111"/>
    <w:semiHidden/>
    <w:rsid w:val="00E354EA"/>
  </w:style>
  <w:style w:type="numbering" w:customStyle="1" w:styleId="1ai1">
    <w:name w:val="1 / a / i1"/>
    <w:basedOn w:val="ab"/>
    <w:next w:val="1ai"/>
    <w:semiHidden/>
    <w:rsid w:val="00E354EA"/>
  </w:style>
  <w:style w:type="numbering" w:customStyle="1" w:styleId="a0">
    <w:name w:val="Стиль нумерованный"/>
    <w:basedOn w:val="ab"/>
    <w:rsid w:val="00E354EA"/>
    <w:pPr>
      <w:numPr>
        <w:numId w:val="25"/>
      </w:numPr>
    </w:pPr>
  </w:style>
  <w:style w:type="paragraph" w:customStyle="1" w:styleId="font5">
    <w:name w:val="font5"/>
    <w:basedOn w:val="a7"/>
    <w:rsid w:val="00E354EA"/>
    <w:pPr>
      <w:spacing w:before="100" w:beforeAutospacing="1" w:after="100" w:afterAutospacing="1"/>
      <w:jc w:val="both"/>
    </w:pPr>
    <w:rPr>
      <w:b/>
      <w:bCs/>
      <w:sz w:val="20"/>
    </w:rPr>
  </w:style>
  <w:style w:type="paragraph" w:customStyle="1" w:styleId="xl92">
    <w:name w:val="xl92"/>
    <w:basedOn w:val="a7"/>
    <w:rsid w:val="00E354EA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3">
    <w:name w:val="xl93"/>
    <w:basedOn w:val="a7"/>
    <w:rsid w:val="00E354EA"/>
    <w:pPr>
      <w:pBdr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4">
    <w:name w:val="xl94"/>
    <w:basedOn w:val="a7"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5">
    <w:name w:val="xl95"/>
    <w:basedOn w:val="a7"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6">
    <w:name w:val="xl96"/>
    <w:basedOn w:val="a7"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7">
    <w:name w:val="xl97"/>
    <w:basedOn w:val="a7"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8">
    <w:name w:val="xl98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9">
    <w:name w:val="xl99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0">
    <w:name w:val="xl100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1">
    <w:name w:val="xl101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2">
    <w:name w:val="xl102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3">
    <w:name w:val="xl103"/>
    <w:basedOn w:val="a7"/>
    <w:semiHidden/>
    <w:rsid w:val="00E354E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4">
    <w:name w:val="xl104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5">
    <w:name w:val="xl105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6">
    <w:name w:val="xl106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7">
    <w:name w:val="xl107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8">
    <w:name w:val="xl108"/>
    <w:basedOn w:val="a7"/>
    <w:semiHidden/>
    <w:rsid w:val="00E354EA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9">
    <w:name w:val="xl109"/>
    <w:basedOn w:val="a7"/>
    <w:semiHidden/>
    <w:rsid w:val="00E354EA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10">
    <w:name w:val="xl110"/>
    <w:basedOn w:val="a7"/>
    <w:semiHidden/>
    <w:rsid w:val="00E354EA"/>
    <w:pPr>
      <w:pBdr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11">
    <w:name w:val="xl111"/>
    <w:basedOn w:val="a7"/>
    <w:semiHidden/>
    <w:rsid w:val="00E354EA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4f">
    <w:name w:val="Основной текст 4"/>
    <w:basedOn w:val="afb"/>
    <w:semiHidden/>
    <w:rsid w:val="00E354EA"/>
    <w:pPr>
      <w:spacing w:after="240"/>
      <w:ind w:left="1077" w:right="0"/>
      <w:jc w:val="both"/>
    </w:pPr>
    <w:rPr>
      <w:rFonts w:ascii="Verdana" w:hAnsi="Verdana"/>
      <w:szCs w:val="24"/>
    </w:rPr>
  </w:style>
  <w:style w:type="paragraph" w:customStyle="1" w:styleId="xl114">
    <w:name w:val="xl114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xl115">
    <w:name w:val="xl115"/>
    <w:basedOn w:val="a7"/>
    <w:semiHidden/>
    <w:rsid w:val="00E354EA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6">
    <w:name w:val="xl116"/>
    <w:basedOn w:val="a7"/>
    <w:semiHidden/>
    <w:rsid w:val="00E354EA"/>
    <w:pPr>
      <w:pBdr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7">
    <w:name w:val="xl117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18">
    <w:name w:val="xl11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9">
    <w:name w:val="xl119"/>
    <w:basedOn w:val="a7"/>
    <w:semiHidden/>
    <w:rsid w:val="00E354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0">
    <w:name w:val="xl120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21">
    <w:name w:val="xl121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2">
    <w:name w:val="xl122"/>
    <w:basedOn w:val="a7"/>
    <w:semiHidden/>
    <w:rsid w:val="00E354EA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3">
    <w:name w:val="xl123"/>
    <w:basedOn w:val="a7"/>
    <w:semiHidden/>
    <w:rsid w:val="00E354EA"/>
    <w:pPr>
      <w:pBdr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b/>
      <w:bCs/>
      <w:szCs w:val="24"/>
    </w:rPr>
  </w:style>
  <w:style w:type="paragraph" w:customStyle="1" w:styleId="xl124">
    <w:name w:val="xl124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5">
    <w:name w:val="xl125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26">
    <w:name w:val="xl126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7">
    <w:name w:val="xl12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8">
    <w:name w:val="xl128"/>
    <w:basedOn w:val="a7"/>
    <w:semiHidden/>
    <w:rsid w:val="00E354E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9">
    <w:name w:val="xl129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0">
    <w:name w:val="xl130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1">
    <w:name w:val="xl131"/>
    <w:basedOn w:val="a7"/>
    <w:semiHidden/>
    <w:rsid w:val="00E354EA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2">
    <w:name w:val="xl132"/>
    <w:basedOn w:val="a7"/>
    <w:semiHidden/>
    <w:rsid w:val="00E354E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33">
    <w:name w:val="xl133"/>
    <w:basedOn w:val="a7"/>
    <w:semiHidden/>
    <w:rsid w:val="00E354EA"/>
    <w:pPr>
      <w:pBdr>
        <w:lef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4">
    <w:name w:val="xl134"/>
    <w:basedOn w:val="a7"/>
    <w:semiHidden/>
    <w:rsid w:val="00E354E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5">
    <w:name w:val="xl135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136">
    <w:name w:val="xl136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7">
    <w:name w:val="xl137"/>
    <w:basedOn w:val="a7"/>
    <w:semiHidden/>
    <w:rsid w:val="00E354EA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8">
    <w:name w:val="xl13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39">
    <w:name w:val="xl139"/>
    <w:basedOn w:val="a7"/>
    <w:semiHidden/>
    <w:rsid w:val="00E354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0">
    <w:name w:val="xl140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b/>
      <w:bCs/>
      <w:szCs w:val="24"/>
    </w:rPr>
  </w:style>
  <w:style w:type="paragraph" w:customStyle="1" w:styleId="xl141">
    <w:name w:val="xl141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2">
    <w:name w:val="xl142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3">
    <w:name w:val="xl143"/>
    <w:basedOn w:val="a7"/>
    <w:semiHidden/>
    <w:rsid w:val="00E354EA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4">
    <w:name w:val="xl144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5">
    <w:name w:val="xl145"/>
    <w:basedOn w:val="a7"/>
    <w:semiHidden/>
    <w:rsid w:val="00E354EA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6">
    <w:name w:val="xl146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7">
    <w:name w:val="xl14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xl148">
    <w:name w:val="xl148"/>
    <w:basedOn w:val="a7"/>
    <w:semiHidden/>
    <w:rsid w:val="00E354E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9">
    <w:name w:val="xl149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50">
    <w:name w:val="xl150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1">
    <w:name w:val="xl151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2">
    <w:name w:val="xl152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szCs w:val="24"/>
    </w:rPr>
  </w:style>
  <w:style w:type="paragraph" w:customStyle="1" w:styleId="xl153">
    <w:name w:val="xl153"/>
    <w:basedOn w:val="a7"/>
    <w:semiHidden/>
    <w:rsid w:val="00E354E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4">
    <w:name w:val="xl154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5">
    <w:name w:val="xl155"/>
    <w:basedOn w:val="a7"/>
    <w:semiHidden/>
    <w:rsid w:val="00E354EA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56">
    <w:name w:val="xl156"/>
    <w:basedOn w:val="a7"/>
    <w:semiHidden/>
    <w:rsid w:val="00E354EA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7">
    <w:name w:val="xl157"/>
    <w:basedOn w:val="a7"/>
    <w:semiHidden/>
    <w:rsid w:val="00E354E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8">
    <w:name w:val="xl158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9">
    <w:name w:val="xl159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0">
    <w:name w:val="xl160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2">
    <w:name w:val="xl162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3">
    <w:name w:val="xl163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4">
    <w:name w:val="xl164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5">
    <w:name w:val="xl165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6">
    <w:name w:val="xl166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7">
    <w:name w:val="xl16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8">
    <w:name w:val="xl16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9">
    <w:name w:val="xl169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70">
    <w:name w:val="xl170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1">
    <w:name w:val="xl171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2">
    <w:name w:val="xl172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3">
    <w:name w:val="xl173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4">
    <w:name w:val="xl174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5">
    <w:name w:val="xl175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6">
    <w:name w:val="xl176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7">
    <w:name w:val="xl177"/>
    <w:basedOn w:val="a7"/>
    <w:semiHidden/>
    <w:rsid w:val="00E354E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8">
    <w:name w:val="xl178"/>
    <w:basedOn w:val="a7"/>
    <w:semiHidden/>
    <w:rsid w:val="00E354E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9">
    <w:name w:val="xl179"/>
    <w:basedOn w:val="a7"/>
    <w:semiHidden/>
    <w:rsid w:val="00E354EA"/>
    <w:pP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80">
    <w:name w:val="xl180"/>
    <w:basedOn w:val="a7"/>
    <w:semiHidden/>
    <w:rsid w:val="00E354EA"/>
    <w:pPr>
      <w:pBdr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2TimesNewRoman12">
    <w:name w:val="Стиль Заголовок 2 + Times New Roman 12 пт не курсив все прописны..."/>
    <w:basedOn w:val="21"/>
    <w:autoRedefine/>
    <w:semiHidden/>
    <w:rsid w:val="00E354EA"/>
    <w:pPr>
      <w:numPr>
        <w:ilvl w:val="1"/>
        <w:numId w:val="28"/>
      </w:numPr>
      <w:spacing w:before="120"/>
      <w:ind w:left="0" w:firstLine="0"/>
      <w:jc w:val="center"/>
    </w:pPr>
    <w:rPr>
      <w:bCs/>
      <w:caps/>
      <w:kern w:val="0"/>
      <w:sz w:val="26"/>
    </w:rPr>
  </w:style>
  <w:style w:type="numbering" w:customStyle="1" w:styleId="2f8">
    <w:name w:val="Нет списка2"/>
    <w:next w:val="ab"/>
    <w:uiPriority w:val="99"/>
    <w:semiHidden/>
    <w:unhideWhenUsed/>
    <w:rsid w:val="00E354EA"/>
  </w:style>
  <w:style w:type="table" w:customStyle="1" w:styleId="2f9">
    <w:name w:val="Текст в таблице2"/>
    <w:basedOn w:val="aa"/>
    <w:next w:val="affff6"/>
    <w:rsid w:val="00E354EA"/>
    <w:pPr>
      <w:keepNext/>
      <w:jc w:val="center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numbering" w:customStyle="1" w:styleId="1111112">
    <w:name w:val="1 / 1.1 / 1.1.12"/>
    <w:basedOn w:val="ab"/>
    <w:next w:val="111111"/>
    <w:semiHidden/>
    <w:rsid w:val="00E354EA"/>
  </w:style>
  <w:style w:type="numbering" w:customStyle="1" w:styleId="1ai2">
    <w:name w:val="1 / a / i2"/>
    <w:basedOn w:val="ab"/>
    <w:next w:val="1ai"/>
    <w:semiHidden/>
    <w:rsid w:val="00E354EA"/>
    <w:pPr>
      <w:numPr>
        <w:numId w:val="24"/>
      </w:numPr>
    </w:pPr>
  </w:style>
  <w:style w:type="numbering" w:customStyle="1" w:styleId="1ff4">
    <w:name w:val="Стиль нумерованный1"/>
    <w:basedOn w:val="ab"/>
    <w:rsid w:val="00E354EA"/>
  </w:style>
  <w:style w:type="paragraph" w:customStyle="1" w:styleId="163">
    <w:name w:val="Стиль Подзаголовок + 16 пт не полужирный не курсив"/>
    <w:basedOn w:val="afff6"/>
    <w:uiPriority w:val="99"/>
    <w:semiHidden/>
    <w:rsid w:val="00E354EA"/>
    <w:pPr>
      <w:keepLines w:val="0"/>
      <w:suppressAutoHyphens w:val="0"/>
      <w:spacing w:before="0" w:after="0"/>
      <w:ind w:left="0" w:right="0" w:firstLine="820"/>
    </w:pPr>
    <w:rPr>
      <w:rFonts w:ascii="Times New Roman" w:hAnsi="Times New Roman"/>
      <w:b w:val="0"/>
      <w:i w:val="0"/>
      <w:caps w:val="0"/>
      <w:spacing w:val="0"/>
      <w:sz w:val="32"/>
    </w:rPr>
  </w:style>
  <w:style w:type="paragraph" w:customStyle="1" w:styleId="147">
    <w:name w:val="14 шрифт"/>
    <w:basedOn w:val="a7"/>
    <w:link w:val="148"/>
    <w:autoRedefine/>
    <w:semiHidden/>
    <w:rsid w:val="00E354EA"/>
    <w:pPr>
      <w:tabs>
        <w:tab w:val="left" w:pos="357"/>
      </w:tabs>
      <w:ind w:firstLine="720"/>
      <w:jc w:val="both"/>
    </w:pPr>
    <w:rPr>
      <w:sz w:val="28"/>
      <w:szCs w:val="24"/>
    </w:rPr>
  </w:style>
  <w:style w:type="character" w:customStyle="1" w:styleId="148">
    <w:name w:val="14 шрифт Знак"/>
    <w:link w:val="147"/>
    <w:semiHidden/>
    <w:rsid w:val="00AB43F2"/>
    <w:rPr>
      <w:sz w:val="28"/>
      <w:szCs w:val="24"/>
    </w:rPr>
  </w:style>
  <w:style w:type="paragraph" w:customStyle="1" w:styleId="1250">
    <w:name w:val="Стиль По ширине Первая строка:  125 см"/>
    <w:basedOn w:val="a7"/>
    <w:uiPriority w:val="99"/>
    <w:semiHidden/>
    <w:rsid w:val="00E354EA"/>
    <w:pPr>
      <w:ind w:firstLine="709"/>
      <w:jc w:val="both"/>
    </w:pPr>
    <w:rPr>
      <w:kern w:val="16"/>
      <w:sz w:val="28"/>
    </w:rPr>
  </w:style>
  <w:style w:type="paragraph" w:customStyle="1" w:styleId="149">
    <w:name w:val="Стиль 14 шрифт"/>
    <w:basedOn w:val="147"/>
    <w:link w:val="14a"/>
    <w:semiHidden/>
    <w:rsid w:val="00E354EA"/>
    <w:pPr>
      <w:tabs>
        <w:tab w:val="clear" w:pos="357"/>
        <w:tab w:val="left" w:pos="0"/>
      </w:tabs>
      <w:ind w:firstLine="0"/>
      <w:jc w:val="center"/>
    </w:pPr>
    <w:rPr>
      <w:b/>
      <w:bCs/>
      <w:kern w:val="16"/>
      <w:szCs w:val="28"/>
    </w:rPr>
  </w:style>
  <w:style w:type="character" w:customStyle="1" w:styleId="14a">
    <w:name w:val="Стиль 14 шрифт Знак Знак"/>
    <w:link w:val="149"/>
    <w:semiHidden/>
    <w:rsid w:val="00AB43F2"/>
    <w:rPr>
      <w:b/>
      <w:bCs/>
      <w:kern w:val="16"/>
      <w:sz w:val="28"/>
      <w:szCs w:val="28"/>
    </w:rPr>
  </w:style>
  <w:style w:type="paragraph" w:customStyle="1" w:styleId="14b">
    <w:name w:val="Стиль Подзаголовок + 14 пт не полужирный не курсив По левому краю"/>
    <w:basedOn w:val="afff6"/>
    <w:semiHidden/>
    <w:rsid w:val="00E354EA"/>
    <w:pPr>
      <w:keepLines w:val="0"/>
      <w:suppressAutoHyphens w:val="0"/>
      <w:spacing w:before="0" w:after="0"/>
      <w:ind w:left="0" w:right="0" w:firstLine="820"/>
      <w:jc w:val="left"/>
    </w:pPr>
    <w:rPr>
      <w:rFonts w:ascii="Times New Roman" w:hAnsi="Times New Roman"/>
      <w:b w:val="0"/>
      <w:i w:val="0"/>
      <w:caps w:val="0"/>
      <w:spacing w:val="0"/>
    </w:rPr>
  </w:style>
  <w:style w:type="paragraph" w:customStyle="1" w:styleId="a10">
    <w:name w:val="a1"/>
    <w:basedOn w:val="a7"/>
    <w:uiPriority w:val="99"/>
    <w:semiHidden/>
    <w:rsid w:val="00E354EA"/>
    <w:pPr>
      <w:autoSpaceDE w:val="0"/>
      <w:autoSpaceDN w:val="0"/>
      <w:spacing w:before="120" w:after="120"/>
      <w:jc w:val="right"/>
    </w:pPr>
    <w:rPr>
      <w:b/>
      <w:bCs/>
      <w:color w:val="000000"/>
      <w:szCs w:val="24"/>
    </w:rPr>
  </w:style>
  <w:style w:type="paragraph" w:customStyle="1" w:styleId="affffffffffff8">
    <w:name w:val="Стиль Название объекта + По центру"/>
    <w:basedOn w:val="aff6"/>
    <w:uiPriority w:val="99"/>
    <w:semiHidden/>
    <w:rsid w:val="00E354EA"/>
    <w:pPr>
      <w:keepLines w:val="0"/>
      <w:tabs>
        <w:tab w:val="left" w:pos="567"/>
      </w:tabs>
      <w:spacing w:before="0" w:after="0" w:line="240" w:lineRule="auto"/>
      <w:ind w:firstLine="0"/>
      <w:jc w:val="center"/>
    </w:pPr>
    <w:rPr>
      <w:b w:val="0"/>
      <w:bCs w:val="0"/>
      <w:sz w:val="28"/>
    </w:rPr>
  </w:style>
  <w:style w:type="paragraph" w:customStyle="1" w:styleId="formattext">
    <w:name w:val="formattext"/>
    <w:uiPriority w:val="99"/>
    <w:semiHidden/>
    <w:rsid w:val="00E354EA"/>
    <w:pPr>
      <w:widowControl w:val="0"/>
      <w:autoSpaceDE w:val="0"/>
      <w:autoSpaceDN w:val="0"/>
      <w:adjustRightInd w:val="0"/>
      <w:jc w:val="both"/>
    </w:pPr>
    <w:rPr>
      <w:sz w:val="18"/>
      <w:szCs w:val="18"/>
    </w:rPr>
  </w:style>
  <w:style w:type="character" w:styleId="affffffffffff9">
    <w:name w:val="Strong"/>
    <w:semiHidden/>
    <w:qFormat/>
    <w:rsid w:val="00E354EA"/>
    <w:rPr>
      <w:b/>
      <w:bCs/>
    </w:rPr>
  </w:style>
  <w:style w:type="numbering" w:customStyle="1" w:styleId="3f5">
    <w:name w:val="Нет списка3"/>
    <w:next w:val="ab"/>
    <w:uiPriority w:val="99"/>
    <w:semiHidden/>
    <w:unhideWhenUsed/>
    <w:rsid w:val="00E354EA"/>
  </w:style>
  <w:style w:type="numbering" w:customStyle="1" w:styleId="a3">
    <w:name w:val="Мой стиль"/>
    <w:uiPriority w:val="99"/>
    <w:rsid w:val="00E354EA"/>
    <w:pPr>
      <w:numPr>
        <w:numId w:val="29"/>
      </w:numPr>
    </w:pPr>
  </w:style>
  <w:style w:type="character" w:customStyle="1" w:styleId="2fa">
    <w:name w:val="Основной текст (2)_"/>
    <w:link w:val="2fb"/>
    <w:rsid w:val="00AB43F2"/>
    <w:rPr>
      <w:spacing w:val="10"/>
      <w:sz w:val="26"/>
      <w:szCs w:val="26"/>
      <w:shd w:val="clear" w:color="auto" w:fill="FFFFFF"/>
    </w:rPr>
  </w:style>
  <w:style w:type="character" w:customStyle="1" w:styleId="affffffffffffa">
    <w:name w:val="Основной текст_"/>
    <w:link w:val="1ff5"/>
    <w:semiHidden/>
    <w:rsid w:val="00AB43F2"/>
    <w:rPr>
      <w:sz w:val="23"/>
      <w:szCs w:val="23"/>
      <w:shd w:val="clear" w:color="auto" w:fill="FFFFFF"/>
    </w:rPr>
  </w:style>
  <w:style w:type="character" w:customStyle="1" w:styleId="13pt0pt">
    <w:name w:val="Основной текст + 13 pt;Интервал 0 pt"/>
    <w:semiHidden/>
    <w:rsid w:val="00E354EA"/>
    <w:rPr>
      <w:spacing w:val="10"/>
      <w:sz w:val="26"/>
      <w:szCs w:val="26"/>
      <w:shd w:val="clear" w:color="auto" w:fill="FFFFFF"/>
    </w:rPr>
  </w:style>
  <w:style w:type="paragraph" w:customStyle="1" w:styleId="2fb">
    <w:name w:val="Основной текст (2)"/>
    <w:basedOn w:val="a7"/>
    <w:link w:val="2fa"/>
    <w:rsid w:val="00E354EA"/>
    <w:pPr>
      <w:shd w:val="clear" w:color="auto" w:fill="FFFFFF"/>
      <w:spacing w:line="0" w:lineRule="atLeast"/>
      <w:jc w:val="both"/>
    </w:pPr>
    <w:rPr>
      <w:spacing w:val="10"/>
      <w:sz w:val="26"/>
      <w:szCs w:val="26"/>
    </w:rPr>
  </w:style>
  <w:style w:type="paragraph" w:customStyle="1" w:styleId="1ff5">
    <w:name w:val="Основной текст1"/>
    <w:basedOn w:val="a7"/>
    <w:link w:val="affffffffffffa"/>
    <w:semiHidden/>
    <w:rsid w:val="00E354EA"/>
    <w:pPr>
      <w:shd w:val="clear" w:color="auto" w:fill="FFFFFF"/>
      <w:spacing w:line="0" w:lineRule="atLeast"/>
      <w:jc w:val="both"/>
    </w:pPr>
    <w:rPr>
      <w:sz w:val="23"/>
      <w:szCs w:val="23"/>
    </w:rPr>
  </w:style>
  <w:style w:type="paragraph" w:customStyle="1" w:styleId="14c">
    <w:name w:val="АТабл_14"/>
    <w:basedOn w:val="a7"/>
    <w:semiHidden/>
    <w:rsid w:val="00E354EA"/>
    <w:pPr>
      <w:widowControl w:val="0"/>
      <w:jc w:val="center"/>
    </w:pPr>
    <w:rPr>
      <w:rFonts w:ascii="Courier New" w:hAnsi="Courier New"/>
      <w:sz w:val="28"/>
    </w:rPr>
  </w:style>
  <w:style w:type="paragraph" w:customStyle="1" w:styleId="14d">
    <w:name w:val="Шапка таблицы_14"/>
    <w:basedOn w:val="a7"/>
    <w:semiHidden/>
    <w:rsid w:val="00E354EA"/>
    <w:pPr>
      <w:widowControl w:val="0"/>
      <w:jc w:val="center"/>
    </w:pPr>
    <w:rPr>
      <w:rFonts w:ascii="Courier New" w:hAnsi="Courier New"/>
      <w:sz w:val="28"/>
    </w:rPr>
  </w:style>
  <w:style w:type="paragraph" w:customStyle="1" w:styleId="1ff6">
    <w:name w:val="Название объекта_1"/>
    <w:basedOn w:val="aff6"/>
    <w:semiHidden/>
    <w:rsid w:val="00E354EA"/>
    <w:pPr>
      <w:keepNext/>
      <w:widowControl w:val="0"/>
      <w:tabs>
        <w:tab w:val="right" w:pos="7371"/>
        <w:tab w:val="right" w:pos="12474"/>
      </w:tabs>
      <w:suppressAutoHyphens/>
      <w:spacing w:after="240" w:line="240" w:lineRule="auto"/>
      <w:ind w:left="107" w:firstLine="7371"/>
      <w:jc w:val="center"/>
      <w:outlineLvl w:val="8"/>
    </w:pPr>
    <w:rPr>
      <w:b w:val="0"/>
      <w:color w:val="000000"/>
      <w:sz w:val="28"/>
      <w:szCs w:val="24"/>
    </w:rPr>
  </w:style>
  <w:style w:type="paragraph" w:customStyle="1" w:styleId="1ff7">
    <w:name w:val="Асн_1"/>
    <w:basedOn w:val="affffffffff4"/>
    <w:semiHidden/>
    <w:rsid w:val="00E354EA"/>
    <w:pPr>
      <w:spacing w:before="240"/>
    </w:pPr>
  </w:style>
  <w:style w:type="paragraph" w:customStyle="1" w:styleId="12e">
    <w:name w:val="Шапка таблицы_12"/>
    <w:basedOn w:val="a7"/>
    <w:semiHidden/>
    <w:rsid w:val="00E354EA"/>
    <w:pPr>
      <w:widowControl w:val="0"/>
      <w:jc w:val="center"/>
    </w:pPr>
    <w:rPr>
      <w:rFonts w:ascii="Courier New" w:hAnsi="Courier New"/>
    </w:rPr>
  </w:style>
  <w:style w:type="paragraph" w:customStyle="1" w:styleId="12f">
    <w:name w:val="АТабл_12"/>
    <w:basedOn w:val="afb"/>
    <w:semiHidden/>
    <w:rsid w:val="00E354EA"/>
    <w:pPr>
      <w:tabs>
        <w:tab w:val="left" w:pos="3119"/>
      </w:tabs>
      <w:ind w:right="0"/>
    </w:pPr>
    <w:rPr>
      <w:rFonts w:ascii="Courier New" w:hAnsi="Courier New"/>
    </w:rPr>
  </w:style>
  <w:style w:type="paragraph" w:customStyle="1" w:styleId="108">
    <w:name w:val="АТабл_10"/>
    <w:basedOn w:val="afb"/>
    <w:semiHidden/>
    <w:rsid w:val="00E354EA"/>
    <w:pPr>
      <w:tabs>
        <w:tab w:val="left" w:pos="2835"/>
        <w:tab w:val="left" w:pos="3119"/>
      </w:tabs>
      <w:ind w:right="0"/>
    </w:pPr>
    <w:rPr>
      <w:rFonts w:ascii="Courier New" w:hAnsi="Courier New"/>
      <w:sz w:val="20"/>
    </w:rPr>
  </w:style>
  <w:style w:type="paragraph" w:customStyle="1" w:styleId="109">
    <w:name w:val="Шапка таблицы_10"/>
    <w:basedOn w:val="12e"/>
    <w:semiHidden/>
    <w:rsid w:val="00E354EA"/>
    <w:rPr>
      <w:sz w:val="20"/>
    </w:rPr>
  </w:style>
  <w:style w:type="paragraph" w:customStyle="1" w:styleId="affffffffffffb">
    <w:name w:val="ФОТО"/>
    <w:basedOn w:val="a7"/>
    <w:semiHidden/>
    <w:rsid w:val="00E354EA"/>
    <w:pPr>
      <w:widowControl w:val="0"/>
      <w:ind w:firstLine="709"/>
      <w:jc w:val="both"/>
    </w:pPr>
    <w:rPr>
      <w:rFonts w:ascii="Courier New" w:hAnsi="Courier New"/>
      <w:i/>
      <w:sz w:val="28"/>
    </w:rPr>
  </w:style>
  <w:style w:type="paragraph" w:customStyle="1" w:styleId="affffffffffffc">
    <w:name w:val="Название рисунка"/>
    <w:basedOn w:val="a7"/>
    <w:next w:val="a7"/>
    <w:autoRedefine/>
    <w:semiHidden/>
    <w:rsid w:val="00E354EA"/>
    <w:pPr>
      <w:keepLines/>
      <w:tabs>
        <w:tab w:val="right" w:pos="7655"/>
        <w:tab w:val="right" w:pos="7938"/>
      </w:tabs>
      <w:suppressAutoHyphens/>
      <w:spacing w:before="60"/>
      <w:jc w:val="center"/>
      <w:outlineLvl w:val="0"/>
    </w:pPr>
    <w:rPr>
      <w:rFonts w:ascii="Courier New" w:hAnsi="Courier New"/>
      <w:color w:val="000000"/>
      <w:kern w:val="2"/>
      <w:sz w:val="28"/>
    </w:rPr>
  </w:style>
  <w:style w:type="character" w:customStyle="1" w:styleId="affffffffffffd">
    <w:name w:val="номер страницы"/>
    <w:semiHidden/>
    <w:rsid w:val="00E354EA"/>
  </w:style>
  <w:style w:type="paragraph" w:customStyle="1" w:styleId="12f0">
    <w:name w:val="12ТаблЛев"/>
    <w:basedOn w:val="a7"/>
    <w:semiHidden/>
    <w:rsid w:val="00E354EA"/>
    <w:pPr>
      <w:keepLines/>
      <w:jc w:val="both"/>
    </w:pPr>
    <w:rPr>
      <w:rFonts w:ascii="Courier New" w:hAnsi="Courier New"/>
      <w:szCs w:val="24"/>
    </w:rPr>
  </w:style>
  <w:style w:type="paragraph" w:customStyle="1" w:styleId="2fc">
    <w:name w:val="заголовок 2"/>
    <w:basedOn w:val="13"/>
    <w:next w:val="a7"/>
    <w:semiHidden/>
    <w:rsid w:val="00E354EA"/>
    <w:pPr>
      <w:autoSpaceDE w:val="0"/>
      <w:autoSpaceDN w:val="0"/>
      <w:spacing w:after="60"/>
      <w:ind w:left="0" w:firstLine="0"/>
      <w:jc w:val="center"/>
    </w:pPr>
    <w:rPr>
      <w:bCs/>
      <w:kern w:val="28"/>
      <w:sz w:val="24"/>
      <w:szCs w:val="24"/>
    </w:rPr>
  </w:style>
  <w:style w:type="paragraph" w:customStyle="1" w:styleId="40">
    <w:name w:val="заголовок 4"/>
    <w:basedOn w:val="30"/>
    <w:next w:val="a7"/>
    <w:semiHidden/>
    <w:rsid w:val="00E354EA"/>
    <w:pPr>
      <w:numPr>
        <w:ilvl w:val="2"/>
        <w:numId w:val="16"/>
      </w:numPr>
      <w:tabs>
        <w:tab w:val="num" w:pos="2846"/>
      </w:tabs>
      <w:ind w:left="2846"/>
      <w:jc w:val="center"/>
    </w:pPr>
    <w:rPr>
      <w:b w:val="0"/>
      <w:caps/>
      <w:kern w:val="28"/>
      <w:sz w:val="28"/>
      <w:szCs w:val="28"/>
    </w:rPr>
  </w:style>
  <w:style w:type="character" w:customStyle="1" w:styleId="1ff8">
    <w:name w:val="Заголовок 1 Знак Знак"/>
    <w:semiHidden/>
    <w:rsid w:val="00E354EA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customStyle="1" w:styleId="14e">
    <w:name w:val="Атабл_14"/>
    <w:basedOn w:val="afb"/>
    <w:semiHidden/>
    <w:rsid w:val="00E354EA"/>
    <w:pPr>
      <w:ind w:right="0"/>
    </w:pPr>
    <w:rPr>
      <w:rFonts w:ascii="Courier New" w:hAnsi="Courier New"/>
      <w:sz w:val="28"/>
    </w:rPr>
  </w:style>
  <w:style w:type="character" w:customStyle="1" w:styleId="HTML0">
    <w:name w:val="Стандартный HTML Знак"/>
    <w:link w:val="HTML"/>
    <w:uiPriority w:val="99"/>
    <w:semiHidden/>
    <w:rsid w:val="00AB43F2"/>
    <w:rPr>
      <w:rFonts w:ascii="Arial Unicode MS" w:eastAsia="Arial Unicode MS" w:hAnsi="Arial Unicode MS" w:cs="Arial Unicode MS"/>
    </w:rPr>
  </w:style>
  <w:style w:type="paragraph" w:customStyle="1" w:styleId="1210">
    <w:name w:val="121"/>
    <w:basedOn w:val="a7"/>
    <w:semiHidden/>
    <w:rsid w:val="00E354EA"/>
    <w:pPr>
      <w:autoSpaceDE w:val="0"/>
      <w:autoSpaceDN w:val="0"/>
      <w:spacing w:before="120" w:after="120"/>
      <w:jc w:val="center"/>
    </w:pPr>
    <w:rPr>
      <w:b/>
      <w:bCs/>
      <w:color w:val="000000"/>
      <w:szCs w:val="24"/>
    </w:rPr>
  </w:style>
  <w:style w:type="paragraph" w:customStyle="1" w:styleId="600">
    <w:name w:val="60"/>
    <w:basedOn w:val="a7"/>
    <w:semiHidden/>
    <w:rsid w:val="00E354EA"/>
    <w:pPr>
      <w:autoSpaceDE w:val="0"/>
      <w:autoSpaceDN w:val="0"/>
      <w:spacing w:before="120"/>
      <w:ind w:firstLine="284"/>
      <w:jc w:val="both"/>
    </w:pPr>
    <w:rPr>
      <w:color w:val="000000"/>
      <w:szCs w:val="24"/>
    </w:rPr>
  </w:style>
  <w:style w:type="paragraph" w:customStyle="1" w:styleId="14f">
    <w:name w:val="14 шрифт+точки"/>
    <w:basedOn w:val="147"/>
    <w:link w:val="14f0"/>
    <w:autoRedefine/>
    <w:uiPriority w:val="99"/>
    <w:semiHidden/>
    <w:rsid w:val="00E354EA"/>
    <w:pPr>
      <w:tabs>
        <w:tab w:val="clear" w:pos="357"/>
        <w:tab w:val="left" w:pos="113"/>
      </w:tabs>
      <w:autoSpaceDE w:val="0"/>
      <w:autoSpaceDN w:val="0"/>
      <w:ind w:firstLine="709"/>
    </w:pPr>
    <w:rPr>
      <w:iCs/>
      <w:color w:val="000000"/>
      <w:sz w:val="24"/>
    </w:rPr>
  </w:style>
  <w:style w:type="character" w:customStyle="1" w:styleId="14f0">
    <w:name w:val="14 шрифт+точки Знак"/>
    <w:link w:val="14f"/>
    <w:uiPriority w:val="99"/>
    <w:semiHidden/>
    <w:rsid w:val="00AB43F2"/>
    <w:rPr>
      <w:iCs/>
      <w:color w:val="000000"/>
      <w:sz w:val="24"/>
      <w:szCs w:val="24"/>
    </w:rPr>
  </w:style>
  <w:style w:type="paragraph" w:customStyle="1" w:styleId="1400">
    <w:name w:val="140"/>
    <w:basedOn w:val="a7"/>
    <w:semiHidden/>
    <w:rsid w:val="00E354EA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paragraph" w:customStyle="1" w:styleId="2fd">
    <w:name w:val="Обычный2"/>
    <w:semiHidden/>
    <w:rsid w:val="00E354EA"/>
    <w:pPr>
      <w:widowControl w:val="0"/>
      <w:snapToGrid w:val="0"/>
      <w:spacing w:line="480" w:lineRule="auto"/>
      <w:ind w:firstLine="720"/>
      <w:jc w:val="both"/>
    </w:pPr>
    <w:rPr>
      <w:rFonts w:ascii="Courier New" w:hAnsi="Courier New"/>
      <w:sz w:val="18"/>
    </w:rPr>
  </w:style>
  <w:style w:type="paragraph" w:customStyle="1" w:styleId="textr2">
    <w:name w:val="textr2"/>
    <w:basedOn w:val="a7"/>
    <w:semiHidden/>
    <w:rsid w:val="00E354EA"/>
    <w:pPr>
      <w:ind w:left="138"/>
      <w:jc w:val="both"/>
    </w:pPr>
    <w:rPr>
      <w:rFonts w:ascii="Verdana" w:hAnsi="Verdana"/>
      <w:b/>
      <w:bCs/>
      <w:color w:val="E60000"/>
      <w:sz w:val="20"/>
    </w:rPr>
  </w:style>
  <w:style w:type="paragraph" w:customStyle="1" w:styleId="text8">
    <w:name w:val="text8"/>
    <w:basedOn w:val="a7"/>
    <w:semiHidden/>
    <w:rsid w:val="00E354EA"/>
    <w:pPr>
      <w:ind w:left="138" w:right="138"/>
      <w:jc w:val="both"/>
    </w:pPr>
    <w:rPr>
      <w:rFonts w:ascii="Verdana" w:hAnsi="Verdana"/>
      <w:color w:val="323232"/>
      <w:sz w:val="16"/>
      <w:szCs w:val="16"/>
    </w:rPr>
  </w:style>
  <w:style w:type="character" w:customStyle="1" w:styleId="12pt">
    <w:name w:val="Основной текст + 12 pt"/>
    <w:semiHidden/>
    <w:rsid w:val="00E354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shd w:val="clear" w:color="auto" w:fill="FFFFFF"/>
    </w:rPr>
  </w:style>
  <w:style w:type="character" w:customStyle="1" w:styleId="420">
    <w:name w:val="Заголовок 4 Знак2"/>
    <w:aliases w:val="Заголовок 4 Знак1 Знак,Заголовок 4 Знак Знак Знак,Заголовок 4 Знак Знак1"/>
    <w:uiPriority w:val="9"/>
    <w:semiHidden/>
    <w:rsid w:val="00E354EA"/>
    <w:rPr>
      <w:b/>
      <w:bCs/>
      <w:sz w:val="28"/>
      <w:szCs w:val="28"/>
    </w:rPr>
  </w:style>
  <w:style w:type="numbering" w:customStyle="1" w:styleId="4f0">
    <w:name w:val="Нет списка4"/>
    <w:next w:val="ab"/>
    <w:uiPriority w:val="99"/>
    <w:semiHidden/>
    <w:unhideWhenUsed/>
    <w:rsid w:val="00E354EA"/>
  </w:style>
  <w:style w:type="character" w:customStyle="1" w:styleId="1ff9">
    <w:name w:val="Название таблиц Знак1"/>
    <w:aliases w:val="Знак Знак1,Название объекта Знак2 Знак Знак1,Название объекта Знак1 Знак Знак Знак1,Название объекта Знак Знак Знак Знак Знак1,Название объекта Знак1 Знак Знак Знак Знак Знак1, Знак Знак1,Обычный стиль Знак"/>
    <w:semiHidden/>
    <w:rsid w:val="00E354EA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12f1">
    <w:name w:val="Основной текст Знак1 Знак2"/>
    <w:aliases w:val="Основной текст Знак Знак Знак2,Основной текст Знак2 Знак1,Основной текст Знак Знак Знак Знак2,отчет_нормаль Знак1,Знак Знак Знак Знак Знак Знак1,Основной текст Знак Знак1 Знак Знак1"/>
    <w:uiPriority w:val="99"/>
    <w:semiHidden/>
    <w:rsid w:val="00E354EA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ffa">
    <w:name w:val="Мой стиль1"/>
    <w:uiPriority w:val="99"/>
    <w:rsid w:val="00E354EA"/>
  </w:style>
  <w:style w:type="character" w:customStyle="1" w:styleId="312">
    <w:name w:val="Основной текст с отступом 3 Знак1"/>
    <w:uiPriority w:val="99"/>
    <w:semiHidden/>
    <w:rsid w:val="00E354E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1ffb">
    <w:name w:val="Тема таблицы1"/>
    <w:basedOn w:val="aa"/>
    <w:next w:val="affffff2"/>
    <w:rsid w:val="00E354EA"/>
    <w:pPr>
      <w:jc w:val="center"/>
    </w:pPr>
    <w:rPr>
      <w:rFonts w:ascii="Courier New" w:hAnsi="Courier New"/>
      <w:sz w:val="22"/>
    </w:rPr>
    <w:tblPr>
      <w:tblBorders>
        <w:top w:val="double" w:sz="4" w:space="0" w:color="auto"/>
        <w:insideH w:val="dotted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Courier New" w:hAnsi="Courier New"/>
        <w:sz w:val="22"/>
        <w:szCs w:val="20"/>
      </w:rPr>
      <w:tblPr/>
      <w:tcPr>
        <w:tc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sz w:val="24"/>
      </w:rPr>
      <w:tblPr/>
      <w:tcPr>
        <w:tcBorders>
          <w:top w:val="dotted" w:sz="4" w:space="0" w:color="auto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numbering" w:customStyle="1" w:styleId="1111113">
    <w:name w:val="1 / 1.1 / 1.1.13"/>
    <w:basedOn w:val="ab"/>
    <w:next w:val="111111"/>
    <w:semiHidden/>
    <w:rsid w:val="00E354EA"/>
  </w:style>
  <w:style w:type="numbering" w:customStyle="1" w:styleId="1ai3">
    <w:name w:val="1 / a / i3"/>
    <w:basedOn w:val="ab"/>
    <w:next w:val="1ai"/>
    <w:semiHidden/>
    <w:rsid w:val="00E354EA"/>
  </w:style>
  <w:style w:type="numbering" w:customStyle="1" w:styleId="20">
    <w:name w:val="Стиль нумерованный2"/>
    <w:basedOn w:val="ab"/>
    <w:rsid w:val="00E354EA"/>
    <w:pPr>
      <w:numPr>
        <w:numId w:val="27"/>
      </w:numPr>
    </w:pPr>
  </w:style>
  <w:style w:type="character" w:styleId="affffffffffffe">
    <w:name w:val="Placeholder Text"/>
    <w:uiPriority w:val="99"/>
    <w:semiHidden/>
    <w:rsid w:val="00E354EA"/>
    <w:rPr>
      <w:color w:val="808080"/>
    </w:rPr>
  </w:style>
  <w:style w:type="character" w:customStyle="1" w:styleId="FontStyle41">
    <w:name w:val="Font Style41"/>
    <w:semiHidden/>
    <w:rsid w:val="00E354EA"/>
    <w:rPr>
      <w:rFonts w:ascii="Times New Roman" w:hAnsi="Times New Roman" w:cs="Times New Roman"/>
      <w:color w:val="000000"/>
      <w:sz w:val="26"/>
      <w:szCs w:val="26"/>
    </w:rPr>
  </w:style>
  <w:style w:type="paragraph" w:customStyle="1" w:styleId="220">
    <w:name w:val="Основной текст 22"/>
    <w:basedOn w:val="a7"/>
    <w:semiHidden/>
    <w:rsid w:val="00E354EA"/>
    <w:pPr>
      <w:ind w:firstLine="720"/>
      <w:jc w:val="both"/>
    </w:pPr>
    <w:rPr>
      <w:sz w:val="28"/>
      <w:szCs w:val="24"/>
      <w:lang w:eastAsia="zh-CN"/>
    </w:rPr>
  </w:style>
  <w:style w:type="paragraph" w:customStyle="1" w:styleId="-">
    <w:name w:val="Х.Х. - Заголовок"/>
    <w:basedOn w:val="21"/>
    <w:link w:val="-0"/>
    <w:semiHidden/>
    <w:rsid w:val="00E354EA"/>
    <w:pPr>
      <w:keepNext w:val="0"/>
      <w:spacing w:before="120"/>
      <w:ind w:left="0" w:firstLine="709"/>
      <w:jc w:val="both"/>
    </w:pPr>
    <w:rPr>
      <w:rFonts w:cs="Arial"/>
      <w:bCs/>
      <w:iCs/>
      <w:kern w:val="0"/>
      <w:szCs w:val="28"/>
    </w:rPr>
  </w:style>
  <w:style w:type="character" w:customStyle="1" w:styleId="-0">
    <w:name w:val="Х.Х. - Заголовок Знак Знак"/>
    <w:link w:val="-"/>
    <w:semiHidden/>
    <w:rsid w:val="00AB43F2"/>
    <w:rPr>
      <w:rFonts w:cs="Arial"/>
      <w:b/>
      <w:bCs/>
      <w:iCs/>
      <w:sz w:val="28"/>
      <w:szCs w:val="28"/>
    </w:rPr>
  </w:style>
  <w:style w:type="character" w:customStyle="1" w:styleId="afffffffffffff">
    <w:name w:val="Номер таблицы Знак"/>
    <w:link w:val="afffffffffffff0"/>
    <w:semiHidden/>
    <w:locked/>
    <w:rsid w:val="00AB43F2"/>
    <w:rPr>
      <w:rFonts w:eastAsia="Calibri"/>
      <w:sz w:val="28"/>
      <w:szCs w:val="28"/>
      <w:lang w:eastAsia="en-US"/>
    </w:rPr>
  </w:style>
  <w:style w:type="paragraph" w:customStyle="1" w:styleId="afffffffffffff0">
    <w:name w:val="Номер таблицы"/>
    <w:basedOn w:val="a7"/>
    <w:next w:val="a7"/>
    <w:link w:val="afffffffffffff"/>
    <w:autoRedefine/>
    <w:semiHidden/>
    <w:qFormat/>
    <w:rsid w:val="00E354EA"/>
    <w:pPr>
      <w:keepNext/>
      <w:suppressAutoHyphens/>
      <w:ind w:left="709"/>
      <w:jc w:val="right"/>
    </w:pPr>
    <w:rPr>
      <w:rFonts w:eastAsia="Calibri"/>
      <w:sz w:val="28"/>
      <w:szCs w:val="28"/>
      <w:lang w:eastAsia="en-US"/>
    </w:rPr>
  </w:style>
  <w:style w:type="paragraph" w:customStyle="1" w:styleId="afffffffffffff1">
    <w:name w:val="Номер рисунка"/>
    <w:basedOn w:val="a7"/>
    <w:next w:val="a7"/>
    <w:autoRedefine/>
    <w:semiHidden/>
    <w:qFormat/>
    <w:rsid w:val="00E354EA"/>
    <w:pPr>
      <w:suppressAutoHyphens/>
      <w:jc w:val="center"/>
    </w:pPr>
    <w:rPr>
      <w:szCs w:val="24"/>
      <w:lang w:eastAsia="en-US"/>
    </w:rPr>
  </w:style>
  <w:style w:type="paragraph" w:customStyle="1" w:styleId="3CBD5A742C28424DA5172AD252E32316">
    <w:name w:val="3CBD5A742C28424DA5172AD252E32316"/>
    <w:semiHidden/>
    <w:rsid w:val="00E354EA"/>
    <w:pPr>
      <w:spacing w:after="200" w:line="276" w:lineRule="auto"/>
      <w:jc w:val="both"/>
    </w:pPr>
    <w:rPr>
      <w:rFonts w:ascii="Calibri" w:hAnsi="Calibri"/>
      <w:sz w:val="22"/>
      <w:szCs w:val="22"/>
    </w:rPr>
  </w:style>
  <w:style w:type="numbering" w:customStyle="1" w:styleId="59">
    <w:name w:val="Нет списка5"/>
    <w:next w:val="ab"/>
    <w:uiPriority w:val="99"/>
    <w:semiHidden/>
    <w:unhideWhenUsed/>
    <w:rsid w:val="00E354EA"/>
  </w:style>
  <w:style w:type="table" w:customStyle="1" w:styleId="3f6">
    <w:name w:val="Текст в таблице3"/>
    <w:basedOn w:val="aa"/>
    <w:next w:val="affff6"/>
    <w:rsid w:val="00E354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4">
    <w:name w:val="1 / 1.1 / 1.1.14"/>
    <w:basedOn w:val="ab"/>
    <w:next w:val="111111"/>
    <w:rsid w:val="00E354EA"/>
  </w:style>
  <w:style w:type="numbering" w:customStyle="1" w:styleId="1ai4">
    <w:name w:val="1 / a / i4"/>
    <w:basedOn w:val="ab"/>
    <w:next w:val="1ai"/>
    <w:rsid w:val="00E354EA"/>
  </w:style>
  <w:style w:type="numbering" w:customStyle="1" w:styleId="114">
    <w:name w:val="Нет списка11"/>
    <w:next w:val="ab"/>
    <w:uiPriority w:val="99"/>
    <w:semiHidden/>
    <w:unhideWhenUsed/>
    <w:rsid w:val="00E354EA"/>
  </w:style>
  <w:style w:type="numbering" w:customStyle="1" w:styleId="11111111">
    <w:name w:val="1 / 1.1 / 1.1.111"/>
    <w:basedOn w:val="ab"/>
    <w:next w:val="111111"/>
    <w:semiHidden/>
    <w:rsid w:val="00E354EA"/>
    <w:pPr>
      <w:numPr>
        <w:numId w:val="21"/>
      </w:numPr>
    </w:pPr>
  </w:style>
  <w:style w:type="numbering" w:customStyle="1" w:styleId="1ai11">
    <w:name w:val="1 / a / i11"/>
    <w:basedOn w:val="ab"/>
    <w:next w:val="1ai"/>
    <w:semiHidden/>
    <w:rsid w:val="00E354EA"/>
    <w:pPr>
      <w:numPr>
        <w:numId w:val="22"/>
      </w:numPr>
    </w:pPr>
  </w:style>
  <w:style w:type="numbering" w:customStyle="1" w:styleId="3f7">
    <w:name w:val="Стиль нумерованный3"/>
    <w:basedOn w:val="ab"/>
    <w:rsid w:val="00E354EA"/>
  </w:style>
  <w:style w:type="numbering" w:customStyle="1" w:styleId="215">
    <w:name w:val="Нет списка21"/>
    <w:next w:val="ab"/>
    <w:uiPriority w:val="99"/>
    <w:semiHidden/>
    <w:unhideWhenUsed/>
    <w:rsid w:val="00E354EA"/>
  </w:style>
  <w:style w:type="numbering" w:customStyle="1" w:styleId="11111121">
    <w:name w:val="1 / 1.1 / 1.1.121"/>
    <w:basedOn w:val="ab"/>
    <w:next w:val="111111"/>
    <w:semiHidden/>
    <w:rsid w:val="00E354EA"/>
    <w:pPr>
      <w:numPr>
        <w:numId w:val="34"/>
      </w:numPr>
    </w:pPr>
  </w:style>
  <w:style w:type="numbering" w:customStyle="1" w:styleId="1ai21">
    <w:name w:val="1 / a / i21"/>
    <w:basedOn w:val="ab"/>
    <w:next w:val="1ai"/>
    <w:semiHidden/>
    <w:rsid w:val="00E354EA"/>
  </w:style>
  <w:style w:type="numbering" w:customStyle="1" w:styleId="115">
    <w:name w:val="Стиль нумерованный11"/>
    <w:basedOn w:val="ab"/>
    <w:rsid w:val="00E354EA"/>
  </w:style>
  <w:style w:type="numbering" w:customStyle="1" w:styleId="313">
    <w:name w:val="Нет списка31"/>
    <w:next w:val="ab"/>
    <w:uiPriority w:val="99"/>
    <w:semiHidden/>
    <w:unhideWhenUsed/>
    <w:rsid w:val="00E354EA"/>
  </w:style>
  <w:style w:type="numbering" w:customStyle="1" w:styleId="411">
    <w:name w:val="Нет списка41"/>
    <w:next w:val="ab"/>
    <w:uiPriority w:val="99"/>
    <w:semiHidden/>
    <w:unhideWhenUsed/>
    <w:rsid w:val="00E354EA"/>
  </w:style>
  <w:style w:type="numbering" w:customStyle="1" w:styleId="11">
    <w:name w:val="Мой стиль11"/>
    <w:uiPriority w:val="99"/>
    <w:rsid w:val="00E354EA"/>
    <w:pPr>
      <w:numPr>
        <w:numId w:val="16"/>
      </w:numPr>
    </w:pPr>
  </w:style>
  <w:style w:type="character" w:customStyle="1" w:styleId="FontStyle640">
    <w:name w:val="Font Style640"/>
    <w:uiPriority w:val="99"/>
    <w:semiHidden/>
    <w:rsid w:val="00E354EA"/>
    <w:rPr>
      <w:rFonts w:ascii="Times New Roman" w:hAnsi="Times New Roman" w:cs="Times New Roman"/>
      <w:sz w:val="18"/>
      <w:szCs w:val="18"/>
    </w:rPr>
  </w:style>
  <w:style w:type="paragraph" w:customStyle="1" w:styleId="Style37">
    <w:name w:val="Style37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26" w:lineRule="exact"/>
      <w:ind w:firstLine="709"/>
      <w:jc w:val="both"/>
    </w:pPr>
    <w:rPr>
      <w:sz w:val="28"/>
      <w:szCs w:val="28"/>
    </w:rPr>
  </w:style>
  <w:style w:type="paragraph" w:customStyle="1" w:styleId="Style110">
    <w:name w:val="Style110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30" w:lineRule="exact"/>
      <w:ind w:firstLine="709"/>
      <w:jc w:val="center"/>
    </w:pPr>
    <w:rPr>
      <w:sz w:val="28"/>
      <w:szCs w:val="28"/>
    </w:rPr>
  </w:style>
  <w:style w:type="character" w:customStyle="1" w:styleId="FontStyle632">
    <w:name w:val="Font Style632"/>
    <w:uiPriority w:val="99"/>
    <w:semiHidden/>
    <w:rsid w:val="00E354EA"/>
    <w:rPr>
      <w:rFonts w:ascii="Times New Roman" w:hAnsi="Times New Roman" w:cs="Times New Roman"/>
      <w:i/>
      <w:iCs/>
      <w:sz w:val="18"/>
      <w:szCs w:val="18"/>
    </w:rPr>
  </w:style>
  <w:style w:type="numbering" w:customStyle="1" w:styleId="64">
    <w:name w:val="Нет списка6"/>
    <w:next w:val="ab"/>
    <w:uiPriority w:val="99"/>
    <w:semiHidden/>
    <w:unhideWhenUsed/>
    <w:rsid w:val="00E354EA"/>
  </w:style>
  <w:style w:type="table" w:customStyle="1" w:styleId="4f1">
    <w:name w:val="Текст в таблице4"/>
    <w:basedOn w:val="aa"/>
    <w:next w:val="affff6"/>
    <w:rsid w:val="00E354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5">
    <w:name w:val="1 / 1.1 / 1.1.15"/>
    <w:basedOn w:val="ab"/>
    <w:next w:val="111111"/>
    <w:rsid w:val="00E354EA"/>
    <w:pPr>
      <w:numPr>
        <w:numId w:val="19"/>
      </w:numPr>
    </w:pPr>
  </w:style>
  <w:style w:type="numbering" w:customStyle="1" w:styleId="1ai5">
    <w:name w:val="1 / a / i5"/>
    <w:basedOn w:val="ab"/>
    <w:next w:val="1ai"/>
    <w:rsid w:val="00E354EA"/>
  </w:style>
  <w:style w:type="numbering" w:customStyle="1" w:styleId="12f2">
    <w:name w:val="Нет списка12"/>
    <w:next w:val="ab"/>
    <w:uiPriority w:val="99"/>
    <w:semiHidden/>
    <w:unhideWhenUsed/>
    <w:rsid w:val="00E354EA"/>
  </w:style>
  <w:style w:type="numbering" w:customStyle="1" w:styleId="11111112">
    <w:name w:val="1 / 1.1 / 1.1.112"/>
    <w:basedOn w:val="ab"/>
    <w:next w:val="111111"/>
    <w:semiHidden/>
    <w:rsid w:val="00E354EA"/>
    <w:pPr>
      <w:numPr>
        <w:numId w:val="32"/>
      </w:numPr>
    </w:pPr>
  </w:style>
  <w:style w:type="numbering" w:customStyle="1" w:styleId="1ai12">
    <w:name w:val="1 / a / i12"/>
    <w:basedOn w:val="ab"/>
    <w:next w:val="1ai"/>
    <w:semiHidden/>
    <w:rsid w:val="00E354EA"/>
  </w:style>
  <w:style w:type="numbering" w:customStyle="1" w:styleId="41">
    <w:name w:val="Стиль нумерованный4"/>
    <w:basedOn w:val="ab"/>
    <w:rsid w:val="00E354EA"/>
    <w:pPr>
      <w:numPr>
        <w:numId w:val="23"/>
      </w:numPr>
    </w:pPr>
  </w:style>
  <w:style w:type="numbering" w:customStyle="1" w:styleId="221">
    <w:name w:val="Нет списка22"/>
    <w:next w:val="ab"/>
    <w:uiPriority w:val="99"/>
    <w:semiHidden/>
    <w:unhideWhenUsed/>
    <w:rsid w:val="00E354EA"/>
  </w:style>
  <w:style w:type="numbering" w:customStyle="1" w:styleId="11111122">
    <w:name w:val="1 / 1.1 / 1.1.122"/>
    <w:basedOn w:val="ab"/>
    <w:next w:val="111111"/>
    <w:semiHidden/>
    <w:rsid w:val="00E354EA"/>
  </w:style>
  <w:style w:type="numbering" w:customStyle="1" w:styleId="1ai22">
    <w:name w:val="1 / a / i22"/>
    <w:basedOn w:val="ab"/>
    <w:next w:val="1ai"/>
    <w:semiHidden/>
    <w:rsid w:val="00E354EA"/>
    <w:pPr>
      <w:numPr>
        <w:numId w:val="20"/>
      </w:numPr>
    </w:pPr>
  </w:style>
  <w:style w:type="numbering" w:customStyle="1" w:styleId="12f3">
    <w:name w:val="Стиль нумерованный12"/>
    <w:basedOn w:val="ab"/>
    <w:rsid w:val="00E354EA"/>
  </w:style>
  <w:style w:type="numbering" w:customStyle="1" w:styleId="320">
    <w:name w:val="Нет списка32"/>
    <w:next w:val="ab"/>
    <w:uiPriority w:val="99"/>
    <w:semiHidden/>
    <w:unhideWhenUsed/>
    <w:rsid w:val="00E354EA"/>
  </w:style>
  <w:style w:type="numbering" w:customStyle="1" w:styleId="421">
    <w:name w:val="Нет списка42"/>
    <w:next w:val="ab"/>
    <w:uiPriority w:val="99"/>
    <w:semiHidden/>
    <w:unhideWhenUsed/>
    <w:rsid w:val="00E354EA"/>
  </w:style>
  <w:style w:type="numbering" w:customStyle="1" w:styleId="12">
    <w:name w:val="Мой стиль12"/>
    <w:uiPriority w:val="99"/>
    <w:rsid w:val="00E354EA"/>
    <w:pPr>
      <w:numPr>
        <w:numId w:val="35"/>
      </w:numPr>
    </w:pPr>
  </w:style>
  <w:style w:type="paragraph" w:customStyle="1" w:styleId="afffffffffffff2">
    <w:name w:val="Номер формулы"/>
    <w:basedOn w:val="a7"/>
    <w:uiPriority w:val="99"/>
    <w:semiHidden/>
    <w:rsid w:val="00E354EA"/>
    <w:pPr>
      <w:suppressAutoHyphens/>
      <w:ind w:left="1584" w:hanging="1584"/>
      <w:jc w:val="both"/>
    </w:pPr>
    <w:rPr>
      <w:sz w:val="28"/>
      <w:szCs w:val="28"/>
    </w:rPr>
  </w:style>
  <w:style w:type="paragraph" w:customStyle="1" w:styleId="00">
    <w:name w:val="Стиль Черный По центру Первая строка:  0 см"/>
    <w:basedOn w:val="a7"/>
    <w:semiHidden/>
    <w:rsid w:val="00E354EA"/>
    <w:pPr>
      <w:suppressAutoHyphens/>
      <w:ind w:firstLine="709"/>
      <w:jc w:val="center"/>
    </w:pPr>
    <w:rPr>
      <w:sz w:val="28"/>
    </w:rPr>
  </w:style>
  <w:style w:type="paragraph" w:customStyle="1" w:styleId="Style24">
    <w:name w:val="Style24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88" w:lineRule="exact"/>
      <w:ind w:firstLine="709"/>
      <w:jc w:val="both"/>
    </w:pPr>
    <w:rPr>
      <w:sz w:val="28"/>
      <w:szCs w:val="28"/>
    </w:rPr>
  </w:style>
  <w:style w:type="character" w:customStyle="1" w:styleId="FontStyle268">
    <w:name w:val="Font Style268"/>
    <w:uiPriority w:val="99"/>
    <w:semiHidden/>
    <w:rsid w:val="00E354EA"/>
    <w:rPr>
      <w:rFonts w:ascii="Verdana" w:hAnsi="Verdana" w:cs="Verdana"/>
      <w:sz w:val="22"/>
      <w:szCs w:val="22"/>
    </w:rPr>
  </w:style>
  <w:style w:type="paragraph" w:customStyle="1" w:styleId="14344D58C8D5421E9DB5E9387632DB47">
    <w:name w:val="14344D58C8D5421E9DB5E9387632DB47"/>
    <w:semiHidden/>
    <w:rsid w:val="00E354EA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styleId="afffffffffffff3">
    <w:name w:val="endnote reference"/>
    <w:uiPriority w:val="99"/>
    <w:semiHidden/>
    <w:rsid w:val="00E354EA"/>
    <w:rPr>
      <w:vertAlign w:val="superscript"/>
    </w:rPr>
  </w:style>
  <w:style w:type="character" w:customStyle="1" w:styleId="b-serp-itemfrom1">
    <w:name w:val="b-serp-item__from1"/>
    <w:semiHidden/>
    <w:rsid w:val="00E354EA"/>
    <w:rPr>
      <w:color w:val="666666"/>
    </w:rPr>
  </w:style>
  <w:style w:type="character" w:customStyle="1" w:styleId="fts-hit">
    <w:name w:val="fts-hit"/>
    <w:semiHidden/>
    <w:rsid w:val="00E354EA"/>
  </w:style>
  <w:style w:type="paragraph" w:customStyle="1" w:styleId="Default">
    <w:name w:val="Default"/>
    <w:semiHidden/>
    <w:rsid w:val="00E354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0">
    <w:name w:val="Раздел 1"/>
    <w:link w:val="1ffc"/>
    <w:autoRedefine/>
    <w:qFormat/>
    <w:rsid w:val="000C6C96"/>
    <w:pPr>
      <w:pageBreakBefore/>
      <w:numPr>
        <w:numId w:val="41"/>
      </w:numPr>
      <w:spacing w:line="276" w:lineRule="auto"/>
      <w:ind w:hanging="357"/>
    </w:pPr>
    <w:rPr>
      <w:b/>
      <w:color w:val="000000"/>
      <w:sz w:val="28"/>
      <w:szCs w:val="28"/>
    </w:rPr>
  </w:style>
  <w:style w:type="character" w:styleId="afffffffffffff4">
    <w:name w:val="Emphasis"/>
    <w:semiHidden/>
    <w:qFormat/>
    <w:rsid w:val="00651723"/>
    <w:rPr>
      <w:i/>
      <w:iCs/>
    </w:rPr>
  </w:style>
  <w:style w:type="paragraph" w:customStyle="1" w:styleId="afffffffffffff5">
    <w:name w:val="Состав проекта"/>
    <w:qFormat/>
    <w:rsid w:val="0040743E"/>
    <w:pPr>
      <w:spacing w:line="276" w:lineRule="auto"/>
      <w:ind w:firstLine="709"/>
      <w:jc w:val="center"/>
    </w:pPr>
    <w:rPr>
      <w:b/>
      <w:color w:val="000000"/>
      <w:sz w:val="28"/>
      <w:szCs w:val="28"/>
    </w:rPr>
  </w:style>
  <w:style w:type="paragraph" w:customStyle="1" w:styleId="afffffffffffff6">
    <w:name w:val="Раздел НА"/>
    <w:basedOn w:val="10"/>
    <w:link w:val="afffffffffffff7"/>
    <w:qFormat/>
    <w:rsid w:val="009A7C03"/>
    <w:pPr>
      <w:numPr>
        <w:numId w:val="0"/>
      </w:numPr>
      <w:spacing w:line="240" w:lineRule="auto"/>
      <w:jc w:val="center"/>
    </w:pPr>
    <w:rPr>
      <w:caps/>
      <w:sz w:val="36"/>
    </w:rPr>
  </w:style>
  <w:style w:type="paragraph" w:customStyle="1" w:styleId="1ffd">
    <w:name w:val="Приложение 1"/>
    <w:basedOn w:val="a7"/>
    <w:link w:val="1ffe"/>
    <w:qFormat/>
    <w:rsid w:val="004E5A77"/>
    <w:pPr>
      <w:spacing w:line="276" w:lineRule="auto"/>
      <w:contextualSpacing/>
      <w:jc w:val="center"/>
    </w:pPr>
    <w:rPr>
      <w:b/>
      <w:sz w:val="28"/>
      <w:szCs w:val="28"/>
    </w:rPr>
  </w:style>
  <w:style w:type="character" w:customStyle="1" w:styleId="1ffc">
    <w:name w:val="Раздел 1 Знак"/>
    <w:link w:val="10"/>
    <w:rsid w:val="000C6C96"/>
    <w:rPr>
      <w:b/>
      <w:color w:val="000000"/>
      <w:sz w:val="28"/>
      <w:szCs w:val="28"/>
    </w:rPr>
  </w:style>
  <w:style w:type="character" w:customStyle="1" w:styleId="afffffffffffff7">
    <w:name w:val="Раздел НА Знак"/>
    <w:link w:val="afffffffffffff6"/>
    <w:rsid w:val="009A7C03"/>
    <w:rPr>
      <w:b/>
      <w:caps/>
      <w:color w:val="000000"/>
      <w:sz w:val="36"/>
      <w:szCs w:val="28"/>
    </w:rPr>
  </w:style>
  <w:style w:type="paragraph" w:customStyle="1" w:styleId="font6">
    <w:name w:val="font6"/>
    <w:basedOn w:val="a7"/>
    <w:rsid w:val="000E2418"/>
    <w:pPr>
      <w:spacing w:before="100" w:beforeAutospacing="1" w:after="100" w:afterAutospacing="1"/>
    </w:pPr>
    <w:rPr>
      <w:szCs w:val="24"/>
    </w:rPr>
  </w:style>
  <w:style w:type="character" w:customStyle="1" w:styleId="1ffe">
    <w:name w:val="Приложение 1 Знак"/>
    <w:link w:val="1ffd"/>
    <w:rsid w:val="004E5A77"/>
    <w:rPr>
      <w:b/>
      <w:sz w:val="28"/>
      <w:szCs w:val="28"/>
    </w:rPr>
  </w:style>
  <w:style w:type="paragraph" w:customStyle="1" w:styleId="font7">
    <w:name w:val="font7"/>
    <w:basedOn w:val="a7"/>
    <w:rsid w:val="000E2418"/>
    <w:pPr>
      <w:spacing w:before="100" w:beforeAutospacing="1" w:after="100" w:afterAutospacing="1"/>
    </w:pPr>
    <w:rPr>
      <w:sz w:val="20"/>
    </w:rPr>
  </w:style>
  <w:style w:type="paragraph" w:customStyle="1" w:styleId="font8">
    <w:name w:val="font8"/>
    <w:basedOn w:val="a7"/>
    <w:rsid w:val="000E2418"/>
    <w:pPr>
      <w:spacing w:before="100" w:beforeAutospacing="1" w:after="100" w:afterAutospacing="1"/>
    </w:pPr>
    <w:rPr>
      <w:rFonts w:ascii="Calibri" w:hAnsi="Calibri" w:cs="Calibri"/>
      <w:szCs w:val="24"/>
    </w:rPr>
  </w:style>
  <w:style w:type="character" w:customStyle="1" w:styleId="310">
    <w:name w:val="Стиль3 Знак1"/>
    <w:basedOn w:val="a9"/>
    <w:link w:val="3e"/>
    <w:rsid w:val="00747C1B"/>
    <w:rPr>
      <w:rFonts w:cs="Arial"/>
      <w:bCs/>
      <w:spacing w:val="-10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ne number" w:semiHidden="1"/>
    <w:lsdException w:name="endnote reference" w:uiPriority="99"/>
    <w:lsdException w:name="Title" w:qFormat="1"/>
    <w:lsdException w:name="Subtitle" w:uiPriority="99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a7">
    <w:name w:val="Normal"/>
    <w:semiHidden/>
    <w:qFormat/>
    <w:rsid w:val="00474E1D"/>
    <w:rPr>
      <w:sz w:val="24"/>
    </w:rPr>
  </w:style>
  <w:style w:type="paragraph" w:styleId="13">
    <w:name w:val="heading 1"/>
    <w:next w:val="a8"/>
    <w:link w:val="15"/>
    <w:uiPriority w:val="9"/>
    <w:qFormat/>
    <w:pPr>
      <w:keepNext/>
      <w:spacing w:before="240" w:after="120"/>
      <w:ind w:left="1060" w:hanging="340"/>
      <w:outlineLvl w:val="0"/>
    </w:pPr>
    <w:rPr>
      <w:b/>
      <w:kern w:val="32"/>
      <w:sz w:val="32"/>
    </w:rPr>
  </w:style>
  <w:style w:type="paragraph" w:styleId="21">
    <w:name w:val="heading 2"/>
    <w:next w:val="a8"/>
    <w:link w:val="210"/>
    <w:uiPriority w:val="9"/>
    <w:semiHidden/>
    <w:qFormat/>
    <w:pPr>
      <w:keepNext/>
      <w:spacing w:before="240" w:after="120"/>
      <w:ind w:left="1117" w:hanging="397"/>
      <w:outlineLvl w:val="1"/>
    </w:pPr>
    <w:rPr>
      <w:b/>
      <w:kern w:val="28"/>
      <w:sz w:val="28"/>
    </w:rPr>
  </w:style>
  <w:style w:type="paragraph" w:styleId="30">
    <w:name w:val="heading 3"/>
    <w:aliases w:val="Заголовок 31,end,Заголовок 3 Знак Знак Знак,Заголовок 3 Знак Знак Знак Знак Знак,Заголовок 3 Знак Знак Знак Знак Знак Знак Знак Знак,Заголовок 3 Знак Знак Знак Знак Знак Знак Знак"/>
    <w:next w:val="a8"/>
    <w:link w:val="31"/>
    <w:uiPriority w:val="9"/>
    <w:semiHidden/>
    <w:qFormat/>
    <w:pPr>
      <w:keepNext/>
      <w:spacing w:before="240" w:after="120"/>
      <w:ind w:left="1287" w:hanging="567"/>
      <w:outlineLvl w:val="2"/>
    </w:pPr>
    <w:rPr>
      <w:b/>
      <w:kern w:val="24"/>
      <w:sz w:val="24"/>
    </w:rPr>
  </w:style>
  <w:style w:type="paragraph" w:styleId="42">
    <w:name w:val="heading 4"/>
    <w:aliases w:val="Заголовок 4 Знак1,Заголовок 4 Знак Знак"/>
    <w:next w:val="a8"/>
    <w:link w:val="43"/>
    <w:uiPriority w:val="9"/>
    <w:semiHidden/>
    <w:qFormat/>
    <w:pPr>
      <w:keepNext/>
      <w:spacing w:before="240" w:after="120"/>
      <w:ind w:left="1400" w:hanging="680"/>
      <w:outlineLvl w:val="3"/>
    </w:pPr>
    <w:rPr>
      <w:b/>
      <w:i/>
      <w:kern w:val="24"/>
      <w:sz w:val="24"/>
    </w:rPr>
  </w:style>
  <w:style w:type="paragraph" w:styleId="51">
    <w:name w:val="heading 5"/>
    <w:next w:val="a8"/>
    <w:link w:val="52"/>
    <w:uiPriority w:val="9"/>
    <w:semiHidden/>
    <w:qFormat/>
    <w:pPr>
      <w:keepNext/>
      <w:spacing w:before="240" w:after="120"/>
      <w:ind w:left="1627" w:hanging="907"/>
      <w:outlineLvl w:val="4"/>
    </w:pPr>
    <w:rPr>
      <w:i/>
      <w:kern w:val="24"/>
      <w:sz w:val="24"/>
    </w:rPr>
  </w:style>
  <w:style w:type="paragraph" w:styleId="6">
    <w:name w:val="heading 6"/>
    <w:next w:val="a8"/>
    <w:link w:val="60"/>
    <w:uiPriority w:val="9"/>
    <w:semiHidden/>
    <w:qFormat/>
    <w:pPr>
      <w:keepNext/>
      <w:spacing w:before="240" w:after="120"/>
      <w:ind w:left="1627" w:hanging="907"/>
      <w:outlineLvl w:val="5"/>
    </w:pPr>
    <w:rPr>
      <w:i/>
      <w:kern w:val="24"/>
      <w:sz w:val="24"/>
    </w:rPr>
  </w:style>
  <w:style w:type="paragraph" w:styleId="7">
    <w:name w:val="heading 7"/>
    <w:basedOn w:val="a7"/>
    <w:next w:val="a7"/>
    <w:link w:val="70"/>
    <w:uiPriority w:val="9"/>
    <w:semiHidden/>
    <w:qFormat/>
    <w:pPr>
      <w:keepNext/>
      <w:outlineLvl w:val="6"/>
    </w:pPr>
    <w:rPr>
      <w:b/>
      <w:sz w:val="28"/>
    </w:rPr>
  </w:style>
  <w:style w:type="paragraph" w:styleId="8">
    <w:name w:val="heading 8"/>
    <w:basedOn w:val="a7"/>
    <w:next w:val="a7"/>
    <w:link w:val="80"/>
    <w:uiPriority w:val="9"/>
    <w:semiHidden/>
    <w:qFormat/>
    <w:pPr>
      <w:keepNext/>
      <w:jc w:val="center"/>
      <w:outlineLvl w:val="7"/>
    </w:pPr>
    <w:rPr>
      <w:b/>
      <w:sz w:val="28"/>
    </w:rPr>
  </w:style>
  <w:style w:type="paragraph" w:styleId="9">
    <w:name w:val="heading 9"/>
    <w:basedOn w:val="a7"/>
    <w:next w:val="a7"/>
    <w:link w:val="90"/>
    <w:semiHidden/>
    <w:qFormat/>
    <w:pPr>
      <w:keepNext/>
      <w:jc w:val="right"/>
      <w:outlineLvl w:val="8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Пояснение"/>
    <w:pPr>
      <w:widowControl w:val="0"/>
      <w:ind w:firstLine="720"/>
      <w:jc w:val="both"/>
    </w:pPr>
    <w:rPr>
      <w:sz w:val="24"/>
    </w:rPr>
  </w:style>
  <w:style w:type="paragraph" w:styleId="ac">
    <w:name w:val="header"/>
    <w:aliases w:val="header-first,HeaderPort,??????? ??????????, Знак7"/>
    <w:link w:val="ad"/>
    <w:pPr>
      <w:widowControl w:val="0"/>
    </w:pPr>
    <w:rPr>
      <w:sz w:val="24"/>
    </w:rPr>
  </w:style>
  <w:style w:type="paragraph" w:customStyle="1" w:styleId="ae">
    <w:name w:val="ГрафЛист"/>
    <w:semiHidden/>
    <w:pPr>
      <w:spacing w:before="120" w:after="80" w:line="280" w:lineRule="atLeast"/>
      <w:jc w:val="center"/>
    </w:pPr>
    <w:rPr>
      <w:sz w:val="24"/>
    </w:rPr>
  </w:style>
  <w:style w:type="paragraph" w:customStyle="1" w:styleId="a1">
    <w:name w:val="МаркСписок"/>
    <w:semiHidden/>
    <w:pPr>
      <w:widowControl w:val="0"/>
      <w:numPr>
        <w:numId w:val="1"/>
      </w:numPr>
      <w:tabs>
        <w:tab w:val="clear" w:pos="587"/>
      </w:tabs>
      <w:ind w:left="947" w:hanging="227"/>
      <w:jc w:val="both"/>
    </w:pPr>
    <w:rPr>
      <w:sz w:val="24"/>
    </w:rPr>
  </w:style>
  <w:style w:type="paragraph" w:styleId="af">
    <w:name w:val="footer"/>
    <w:link w:val="af0"/>
    <w:uiPriority w:val="99"/>
    <w:semiHidden/>
    <w:pPr>
      <w:jc w:val="center"/>
    </w:pPr>
    <w:rPr>
      <w:sz w:val="24"/>
    </w:rPr>
  </w:style>
  <w:style w:type="character" w:styleId="af1">
    <w:name w:val="page number"/>
    <w:basedOn w:val="a9"/>
    <w:semiHidden/>
    <w:rsid w:val="00476BFA"/>
  </w:style>
  <w:style w:type="paragraph" w:customStyle="1" w:styleId="C">
    <w:name w:val="НумCписок"/>
    <w:semiHidden/>
    <w:pPr>
      <w:widowControl w:val="0"/>
      <w:ind w:left="947" w:hanging="227"/>
      <w:jc w:val="both"/>
    </w:pPr>
    <w:rPr>
      <w:sz w:val="24"/>
    </w:rPr>
  </w:style>
  <w:style w:type="paragraph" w:styleId="af2">
    <w:name w:val="Signature"/>
    <w:link w:val="af3"/>
    <w:semiHidden/>
    <w:pPr>
      <w:widowControl w:val="0"/>
      <w:jc w:val="center"/>
    </w:pPr>
  </w:style>
  <w:style w:type="paragraph" w:customStyle="1" w:styleId="af4">
    <w:name w:val="Табл"/>
    <w:semiHidden/>
    <w:pPr>
      <w:spacing w:before="120" w:after="80" w:line="280" w:lineRule="atLeast"/>
    </w:pPr>
    <w:rPr>
      <w:sz w:val="24"/>
    </w:rPr>
  </w:style>
  <w:style w:type="paragraph" w:customStyle="1" w:styleId="af5">
    <w:name w:val="Титул"/>
    <w:semiHidden/>
    <w:pPr>
      <w:spacing w:before="200"/>
      <w:jc w:val="center"/>
    </w:pPr>
    <w:rPr>
      <w:b/>
      <w:caps/>
      <w:sz w:val="24"/>
    </w:rPr>
  </w:style>
  <w:style w:type="paragraph" w:styleId="16">
    <w:name w:val="toc 1"/>
    <w:next w:val="a8"/>
    <w:uiPriority w:val="39"/>
    <w:qFormat/>
    <w:rsid w:val="00D00980"/>
    <w:pPr>
      <w:spacing w:line="276" w:lineRule="auto"/>
    </w:pPr>
    <w:rPr>
      <w:rFonts w:cs="Calibri"/>
      <w:bCs/>
      <w:sz w:val="28"/>
    </w:rPr>
  </w:style>
  <w:style w:type="paragraph" w:styleId="22">
    <w:name w:val="toc 2"/>
    <w:next w:val="a8"/>
    <w:uiPriority w:val="39"/>
    <w:qFormat/>
    <w:pPr>
      <w:spacing w:before="120"/>
      <w:ind w:left="240"/>
    </w:pPr>
    <w:rPr>
      <w:rFonts w:ascii="Calibri" w:hAnsi="Calibri" w:cs="Calibri"/>
      <w:i/>
      <w:iCs/>
    </w:rPr>
  </w:style>
  <w:style w:type="paragraph" w:styleId="32">
    <w:name w:val="toc 3"/>
    <w:next w:val="a8"/>
    <w:uiPriority w:val="39"/>
    <w:semiHidden/>
    <w:qFormat/>
    <w:pPr>
      <w:ind w:left="480"/>
    </w:pPr>
    <w:rPr>
      <w:rFonts w:ascii="Calibri" w:hAnsi="Calibri" w:cs="Calibri"/>
    </w:rPr>
  </w:style>
  <w:style w:type="paragraph" w:styleId="44">
    <w:name w:val="toc 4"/>
    <w:next w:val="a7"/>
    <w:semiHidden/>
    <w:pPr>
      <w:ind w:left="720"/>
    </w:pPr>
    <w:rPr>
      <w:rFonts w:ascii="Calibri" w:hAnsi="Calibri" w:cs="Calibri"/>
    </w:rPr>
  </w:style>
  <w:style w:type="paragraph" w:styleId="53">
    <w:name w:val="toc 5"/>
    <w:next w:val="a7"/>
    <w:semiHidden/>
    <w:pPr>
      <w:ind w:left="960"/>
    </w:pPr>
    <w:rPr>
      <w:rFonts w:ascii="Calibri" w:hAnsi="Calibri" w:cs="Calibri"/>
    </w:rPr>
  </w:style>
  <w:style w:type="paragraph" w:styleId="61">
    <w:name w:val="toc 6"/>
    <w:next w:val="a7"/>
    <w:semiHidden/>
    <w:pPr>
      <w:ind w:left="1200"/>
    </w:pPr>
    <w:rPr>
      <w:rFonts w:ascii="Calibri" w:hAnsi="Calibri" w:cs="Calibri"/>
    </w:rPr>
  </w:style>
  <w:style w:type="paragraph" w:customStyle="1" w:styleId="140">
    <w:name w:val="МаркСписок14"/>
    <w:basedOn w:val="a7"/>
    <w:next w:val="a7"/>
    <w:semiHidden/>
    <w:pPr>
      <w:widowControl w:val="0"/>
      <w:ind w:left="947" w:hanging="227"/>
      <w:jc w:val="both"/>
    </w:pPr>
    <w:rPr>
      <w:sz w:val="28"/>
    </w:rPr>
  </w:style>
  <w:style w:type="paragraph" w:customStyle="1" w:styleId="141">
    <w:name w:val="Пояснение14"/>
    <w:basedOn w:val="a7"/>
    <w:semiHidden/>
    <w:pPr>
      <w:widowControl w:val="0"/>
      <w:ind w:firstLine="720"/>
      <w:jc w:val="both"/>
    </w:pPr>
    <w:rPr>
      <w:sz w:val="28"/>
    </w:rPr>
  </w:style>
  <w:style w:type="paragraph" w:customStyle="1" w:styleId="14">
    <w:name w:val="ГрафЛист14"/>
    <w:basedOn w:val="a7"/>
    <w:semiHidden/>
    <w:pPr>
      <w:numPr>
        <w:numId w:val="2"/>
      </w:numPr>
      <w:spacing w:before="120" w:after="80" w:line="280" w:lineRule="atLeast"/>
      <w:jc w:val="center"/>
    </w:pPr>
    <w:rPr>
      <w:sz w:val="28"/>
    </w:rPr>
  </w:style>
  <w:style w:type="paragraph" w:styleId="af6">
    <w:name w:val="Block Text"/>
    <w:basedOn w:val="a7"/>
    <w:semiHidden/>
    <w:pPr>
      <w:ind w:left="709" w:right="339" w:hanging="709"/>
      <w:jc w:val="both"/>
    </w:pPr>
  </w:style>
  <w:style w:type="paragraph" w:styleId="af7">
    <w:name w:val="Title"/>
    <w:basedOn w:val="a7"/>
    <w:link w:val="af8"/>
    <w:semiHidden/>
    <w:qFormat/>
    <w:pPr>
      <w:jc w:val="center"/>
    </w:pPr>
    <w:rPr>
      <w:sz w:val="28"/>
      <w:lang w:val="x-none" w:eastAsia="x-none"/>
    </w:rPr>
  </w:style>
  <w:style w:type="paragraph" w:styleId="23">
    <w:name w:val="Body Text 2"/>
    <w:basedOn w:val="a7"/>
    <w:link w:val="24"/>
    <w:semiHidden/>
    <w:pPr>
      <w:jc w:val="both"/>
    </w:pPr>
    <w:rPr>
      <w:sz w:val="28"/>
    </w:rPr>
  </w:style>
  <w:style w:type="paragraph" w:customStyle="1" w:styleId="Web">
    <w:name w:val="Обычный (Web)"/>
    <w:basedOn w:val="a7"/>
    <w:semiHidden/>
    <w:pPr>
      <w:spacing w:before="100" w:after="100"/>
    </w:pPr>
  </w:style>
  <w:style w:type="paragraph" w:customStyle="1" w:styleId="serif">
    <w:name w:val="serif"/>
    <w:basedOn w:val="a7"/>
    <w:semiHidden/>
    <w:pPr>
      <w:spacing w:before="100" w:after="100"/>
      <w:ind w:firstLine="301"/>
    </w:pPr>
    <w:rPr>
      <w:rFonts w:ascii="Arial" w:hAnsi="Arial"/>
      <w:color w:val="000000"/>
      <w:sz w:val="20"/>
    </w:rPr>
  </w:style>
  <w:style w:type="paragraph" w:styleId="af9">
    <w:name w:val="Body Text Indent"/>
    <w:aliases w:val=" Знак1,Ячейки"/>
    <w:basedOn w:val="a7"/>
    <w:link w:val="afa"/>
    <w:pPr>
      <w:spacing w:line="360" w:lineRule="auto"/>
      <w:ind w:firstLine="720"/>
      <w:jc w:val="both"/>
    </w:pPr>
  </w:style>
  <w:style w:type="paragraph" w:styleId="afb">
    <w:name w:val="Body Text"/>
    <w:aliases w:val="Знак Знак Знак Знак Знак,Основной текст Знак1,Основной текст Знак,Основной текст Знак2,отчет_нормаль,Основной текст Знак Знак1 Знак"/>
    <w:basedOn w:val="a7"/>
    <w:link w:val="33"/>
    <w:pPr>
      <w:ind w:right="-108"/>
      <w:jc w:val="center"/>
    </w:pPr>
  </w:style>
  <w:style w:type="character" w:styleId="afc">
    <w:name w:val="annotation reference"/>
    <w:uiPriority w:val="99"/>
    <w:semiHidden/>
    <w:rPr>
      <w:sz w:val="16"/>
    </w:rPr>
  </w:style>
  <w:style w:type="paragraph" w:styleId="afd">
    <w:name w:val="annotation text"/>
    <w:basedOn w:val="a7"/>
    <w:link w:val="afe"/>
    <w:uiPriority w:val="99"/>
    <w:semiHidden/>
    <w:rPr>
      <w:sz w:val="20"/>
    </w:rPr>
  </w:style>
  <w:style w:type="paragraph" w:styleId="34">
    <w:name w:val="Body Text 3"/>
    <w:basedOn w:val="a7"/>
    <w:link w:val="35"/>
    <w:semiHidden/>
    <w:pPr>
      <w:jc w:val="both"/>
    </w:pPr>
    <w:rPr>
      <w:sz w:val="28"/>
    </w:rPr>
  </w:style>
  <w:style w:type="paragraph" w:styleId="36">
    <w:name w:val="Body Text Indent 3"/>
    <w:basedOn w:val="a7"/>
    <w:link w:val="37"/>
    <w:semiHidden/>
    <w:pPr>
      <w:numPr>
        <w:ilvl w:val="12"/>
      </w:numPr>
      <w:ind w:left="283" w:hanging="283"/>
      <w:jc w:val="both"/>
    </w:pPr>
    <w:rPr>
      <w:sz w:val="28"/>
    </w:rPr>
  </w:style>
  <w:style w:type="paragraph" w:styleId="25">
    <w:name w:val="Body Text Indent 2"/>
    <w:basedOn w:val="a7"/>
    <w:link w:val="26"/>
    <w:semiHidden/>
    <w:pPr>
      <w:ind w:left="142" w:firstLine="720"/>
      <w:jc w:val="both"/>
    </w:pPr>
  </w:style>
  <w:style w:type="paragraph" w:styleId="aff">
    <w:name w:val="Balloon Text"/>
    <w:basedOn w:val="a7"/>
    <w:link w:val="aff0"/>
    <w:semiHidden/>
    <w:rPr>
      <w:rFonts w:ascii="Tahoma" w:hAnsi="Tahoma" w:cs="Tahoma"/>
      <w:sz w:val="16"/>
      <w:szCs w:val="16"/>
    </w:rPr>
  </w:style>
  <w:style w:type="paragraph" w:customStyle="1" w:styleId="17">
    <w:name w:val="Обычный1"/>
    <w:semiHidden/>
    <w:pPr>
      <w:widowControl w:val="0"/>
      <w:ind w:left="440"/>
    </w:pPr>
    <w:rPr>
      <w:snapToGrid w:val="0"/>
      <w:sz w:val="22"/>
    </w:rPr>
  </w:style>
  <w:style w:type="character" w:styleId="aff1">
    <w:name w:val="Hyperlink"/>
    <w:uiPriority w:val="99"/>
    <w:rPr>
      <w:color w:val="0000FF"/>
      <w:u w:val="single"/>
    </w:rPr>
  </w:style>
  <w:style w:type="character" w:styleId="aff2">
    <w:name w:val="FollowedHyperlink"/>
    <w:uiPriority w:val="99"/>
    <w:semiHidden/>
    <w:rPr>
      <w:color w:val="800080"/>
      <w:u w:val="single"/>
    </w:rPr>
  </w:style>
  <w:style w:type="paragraph" w:customStyle="1" w:styleId="aff3">
    <w:name w:val="ПРОПИСНЫЕ"/>
    <w:basedOn w:val="a7"/>
    <w:semiHidden/>
    <w:pPr>
      <w:keepLines/>
      <w:spacing w:line="360" w:lineRule="auto"/>
      <w:jc w:val="center"/>
    </w:pPr>
    <w:rPr>
      <w:caps/>
      <w:spacing w:val="20"/>
      <w:sz w:val="26"/>
    </w:rPr>
  </w:style>
  <w:style w:type="paragraph" w:customStyle="1" w:styleId="aff4">
    <w:name w:val="подпись таблицы"/>
    <w:basedOn w:val="a7"/>
    <w:next w:val="a7"/>
    <w:semiHidden/>
    <w:pPr>
      <w:keepNext/>
      <w:keepLines/>
      <w:suppressAutoHyphens/>
      <w:spacing w:before="120" w:line="300" w:lineRule="auto"/>
      <w:jc w:val="center"/>
    </w:pPr>
    <w:rPr>
      <w:sz w:val="26"/>
      <w:szCs w:val="24"/>
    </w:rPr>
  </w:style>
  <w:style w:type="paragraph" w:customStyle="1" w:styleId="WW-3">
    <w:name w:val="WW-Основной текст с отступом 3"/>
    <w:basedOn w:val="a7"/>
    <w:semiHidden/>
    <w:pPr>
      <w:suppressAutoHyphens/>
      <w:spacing w:line="360" w:lineRule="auto"/>
      <w:ind w:firstLine="709"/>
      <w:jc w:val="both"/>
    </w:pPr>
    <w:rPr>
      <w:color w:val="000000"/>
      <w:sz w:val="28"/>
    </w:rPr>
  </w:style>
  <w:style w:type="paragraph" w:customStyle="1" w:styleId="aff5">
    <w:name w:val="Ввод осн.текста Знак"/>
    <w:basedOn w:val="a7"/>
    <w:semiHidden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ascii="Times New Roman CYR" w:hAnsi="Times New Roman CYR"/>
      <w:sz w:val="28"/>
    </w:rPr>
  </w:style>
  <w:style w:type="paragraph" w:customStyle="1" w:styleId="211">
    <w:name w:val="Основной текст 21"/>
    <w:basedOn w:val="a7"/>
    <w:semiHidden/>
    <w:pPr>
      <w:spacing w:before="120" w:line="288" w:lineRule="auto"/>
      <w:ind w:firstLine="709"/>
      <w:jc w:val="both"/>
    </w:pPr>
    <w:rPr>
      <w:sz w:val="28"/>
    </w:rPr>
  </w:style>
  <w:style w:type="paragraph" w:styleId="aff6">
    <w:name w:val="caption"/>
    <w:aliases w:val="Знак,Название объекта Знак,Название объекта Знак2 Знак,Название объекта Знак1 Знак Знак,Название объекта Знак Знак Знак Знак,Название объекта Знак1 Знак Знак Знак Знак,Название объекта Знак Знак Знак Знак Знак Знак,Название объектаТабли"/>
    <w:basedOn w:val="a7"/>
    <w:next w:val="a7"/>
    <w:link w:val="27"/>
    <w:semiHidden/>
    <w:qFormat/>
    <w:pPr>
      <w:keepLines/>
      <w:spacing w:before="120" w:after="120" w:line="360" w:lineRule="auto"/>
      <w:ind w:firstLine="851"/>
      <w:jc w:val="both"/>
    </w:pPr>
    <w:rPr>
      <w:b/>
      <w:bCs/>
      <w:sz w:val="20"/>
    </w:rPr>
  </w:style>
  <w:style w:type="paragraph" w:customStyle="1" w:styleId="aff7">
    <w:name w:val="ПРОПИСНЫЕ жирный"/>
    <w:basedOn w:val="aff3"/>
    <w:semiHidden/>
    <w:rPr>
      <w:b/>
      <w:bCs/>
      <w:sz w:val="28"/>
    </w:rPr>
  </w:style>
  <w:style w:type="paragraph" w:customStyle="1" w:styleId="aff8">
    <w:name w:val="Содержание"/>
    <w:basedOn w:val="a7"/>
    <w:next w:val="a7"/>
    <w:semiHidden/>
    <w:pPr>
      <w:keepLines/>
      <w:suppressAutoHyphens/>
      <w:spacing w:line="360" w:lineRule="auto"/>
      <w:jc w:val="center"/>
    </w:pPr>
    <w:rPr>
      <w:b/>
      <w:bCs/>
      <w:spacing w:val="60"/>
      <w:sz w:val="28"/>
      <w:szCs w:val="28"/>
    </w:rPr>
  </w:style>
  <w:style w:type="paragraph" w:customStyle="1" w:styleId="aff9">
    <w:name w:val="Без отступа"/>
    <w:basedOn w:val="a7"/>
    <w:semiHidden/>
    <w:pPr>
      <w:keepLines/>
      <w:spacing w:line="360" w:lineRule="auto"/>
      <w:jc w:val="both"/>
    </w:pPr>
    <w:rPr>
      <w:sz w:val="26"/>
      <w:szCs w:val="28"/>
    </w:rPr>
  </w:style>
  <w:style w:type="paragraph" w:styleId="affa">
    <w:name w:val="List"/>
    <w:basedOn w:val="a7"/>
    <w:semiHidden/>
    <w:pPr>
      <w:keepLines/>
      <w:tabs>
        <w:tab w:val="num" w:pos="851"/>
      </w:tabs>
      <w:spacing w:line="360" w:lineRule="auto"/>
      <w:ind w:left="850" w:hanging="170"/>
      <w:jc w:val="both"/>
    </w:pPr>
    <w:rPr>
      <w:sz w:val="26"/>
      <w:szCs w:val="24"/>
    </w:rPr>
  </w:style>
  <w:style w:type="paragraph" w:customStyle="1" w:styleId="FR1">
    <w:name w:val="FR1"/>
    <w:semiHidden/>
    <w:pPr>
      <w:widowControl w:val="0"/>
    </w:pPr>
    <w:rPr>
      <w:rFonts w:ascii="Arial" w:hAnsi="Arial"/>
      <w:snapToGrid w:val="0"/>
    </w:rPr>
  </w:style>
  <w:style w:type="character" w:customStyle="1" w:styleId="affb">
    <w:name w:val="Знак"/>
    <w:semiHidden/>
    <w:rPr>
      <w:rFonts w:cs="Arial"/>
      <w:bCs/>
      <w:noProof w:val="0"/>
      <w:sz w:val="26"/>
      <w:szCs w:val="26"/>
      <w:lang w:val="ru-RU" w:eastAsia="ru-RU" w:bidi="ar-SA"/>
    </w:rPr>
  </w:style>
  <w:style w:type="character" w:customStyle="1" w:styleId="Normal">
    <w:name w:val="Normal Знак"/>
    <w:semiHidden/>
    <w:rPr>
      <w:rFonts w:ascii="Arial" w:hAnsi="Arial"/>
      <w:noProof w:val="0"/>
      <w:snapToGrid w:val="0"/>
      <w:lang w:val="ru-RU" w:eastAsia="ru-RU" w:bidi="ar-SA"/>
    </w:rPr>
  </w:style>
  <w:style w:type="character" w:customStyle="1" w:styleId="38">
    <w:name w:val="Заголовок 3 Знак"/>
    <w:aliases w:val="end Знак,Заголовок 3 Знак Знак Знак Знак,Заголовок 3 Знак Знак Знак Знак Знак Знак,Заголовок 3 Знак Знак Знак Знак Знак Знак Знак Знак Знак,Заголовок 3 Знак Знак Знак Знак Знак Знак Знак Знак1"/>
    <w:uiPriority w:val="9"/>
    <w:semiHidden/>
    <w:rPr>
      <w:rFonts w:cs="Arial"/>
      <w:bCs/>
      <w:noProof w:val="0"/>
      <w:sz w:val="26"/>
      <w:szCs w:val="26"/>
      <w:lang w:val="ru-RU" w:eastAsia="ru-RU" w:bidi="ar-SA"/>
    </w:rPr>
  </w:style>
  <w:style w:type="paragraph" w:styleId="71">
    <w:name w:val="toc 7"/>
    <w:basedOn w:val="a7"/>
    <w:next w:val="a7"/>
    <w:autoRedefine/>
    <w:semiHidden/>
    <w:pPr>
      <w:ind w:left="1440"/>
    </w:pPr>
    <w:rPr>
      <w:rFonts w:ascii="Calibri" w:hAnsi="Calibri" w:cs="Calibri"/>
      <w:sz w:val="20"/>
    </w:rPr>
  </w:style>
  <w:style w:type="paragraph" w:styleId="81">
    <w:name w:val="toc 8"/>
    <w:basedOn w:val="a7"/>
    <w:next w:val="a7"/>
    <w:autoRedefine/>
    <w:semiHidden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7"/>
    <w:next w:val="a7"/>
    <w:autoRedefine/>
    <w:semiHidden/>
    <w:pPr>
      <w:ind w:left="1920"/>
    </w:pPr>
    <w:rPr>
      <w:rFonts w:ascii="Calibri" w:hAnsi="Calibri" w:cs="Calibri"/>
      <w:sz w:val="20"/>
    </w:rPr>
  </w:style>
  <w:style w:type="character" w:customStyle="1" w:styleId="28">
    <w:name w:val="Заголовок 2 Знак"/>
    <w:uiPriority w:val="9"/>
    <w:semiHidden/>
    <w:rPr>
      <w:rFonts w:cs="Arial"/>
      <w:bCs/>
      <w:iCs/>
      <w:noProof w:val="0"/>
      <w:sz w:val="28"/>
      <w:szCs w:val="28"/>
      <w:lang w:val="ru-RU" w:eastAsia="ru-RU" w:bidi="ar-SA"/>
    </w:rPr>
  </w:style>
  <w:style w:type="paragraph" w:customStyle="1" w:styleId="affc">
    <w:name w:val="Примечание"/>
    <w:basedOn w:val="a7"/>
    <w:semiHidden/>
    <w:pPr>
      <w:keepLines/>
      <w:spacing w:line="360" w:lineRule="auto"/>
      <w:ind w:left="1260" w:hanging="1260"/>
      <w:jc w:val="both"/>
    </w:pPr>
    <w:rPr>
      <w:i/>
    </w:rPr>
  </w:style>
  <w:style w:type="character" w:customStyle="1" w:styleId="affd">
    <w:name w:val="подпись таблицы Знак"/>
    <w:semiHidden/>
    <w:rPr>
      <w:noProof w:val="0"/>
      <w:sz w:val="26"/>
      <w:szCs w:val="24"/>
      <w:lang w:val="ru-RU" w:eastAsia="ru-RU" w:bidi="ar-SA"/>
    </w:rPr>
  </w:style>
  <w:style w:type="paragraph" w:customStyle="1" w:styleId="j">
    <w:name w:val="j"/>
    <w:aliases w:val="s"/>
    <w:basedOn w:val="aff6"/>
    <w:semiHidden/>
    <w:pPr>
      <w:keepLines w:val="0"/>
      <w:spacing w:after="0"/>
      <w:ind w:firstLine="720"/>
    </w:pPr>
    <w:rPr>
      <w:sz w:val="24"/>
      <w:lang w:eastAsia="en-US"/>
    </w:rPr>
  </w:style>
  <w:style w:type="paragraph" w:customStyle="1" w:styleId="affe">
    <w:name w:val="Приложения"/>
    <w:basedOn w:val="21"/>
    <w:next w:val="a7"/>
    <w:semiHidden/>
    <w:pPr>
      <w:keepNext w:val="0"/>
      <w:widowControl w:val="0"/>
      <w:suppressAutoHyphens/>
      <w:spacing w:after="240" w:line="360" w:lineRule="auto"/>
      <w:ind w:left="1978" w:hanging="1797"/>
    </w:pPr>
    <w:rPr>
      <w:b w:val="0"/>
      <w:kern w:val="0"/>
    </w:rPr>
  </w:style>
  <w:style w:type="paragraph" w:customStyle="1" w:styleId="afff">
    <w:name w:val="текст схемы"/>
    <w:basedOn w:val="a7"/>
    <w:semiHidden/>
    <w:pPr>
      <w:keepLines/>
      <w:suppressAutoHyphens/>
      <w:spacing w:before="60" w:after="60"/>
      <w:jc w:val="center"/>
    </w:pPr>
    <w:rPr>
      <w:sz w:val="26"/>
      <w:szCs w:val="24"/>
    </w:rPr>
  </w:style>
  <w:style w:type="character" w:customStyle="1" w:styleId="afff0">
    <w:name w:val="Приложения Знак"/>
    <w:basedOn w:val="28"/>
    <w:semiHidden/>
    <w:rPr>
      <w:rFonts w:cs="Arial"/>
      <w:bCs/>
      <w:iCs/>
      <w:noProof w:val="0"/>
      <w:sz w:val="28"/>
      <w:szCs w:val="28"/>
      <w:lang w:val="ru-RU" w:eastAsia="ru-RU" w:bidi="ar-SA"/>
    </w:rPr>
  </w:style>
  <w:style w:type="paragraph" w:customStyle="1" w:styleId="afff1">
    <w:name w:val="ТабТекст"/>
    <w:basedOn w:val="a7"/>
    <w:semiHidden/>
    <w:pPr>
      <w:keepLines/>
      <w:spacing w:before="60" w:after="60"/>
      <w:jc w:val="center"/>
    </w:pPr>
    <w:rPr>
      <w:sz w:val="26"/>
    </w:rPr>
  </w:style>
  <w:style w:type="paragraph" w:customStyle="1" w:styleId="afff2">
    <w:name w:val="Таблица"/>
    <w:basedOn w:val="af7"/>
    <w:semiHidden/>
    <w:pPr>
      <w:keepLines/>
      <w:suppressAutoHyphens/>
      <w:spacing w:before="60" w:after="60" w:line="240" w:lineRule="exact"/>
      <w:ind w:left="57" w:right="57"/>
    </w:pPr>
    <w:rPr>
      <w:sz w:val="24"/>
    </w:rPr>
  </w:style>
  <w:style w:type="paragraph" w:customStyle="1" w:styleId="0">
    <w:name w:val="Таблица 0"/>
    <w:basedOn w:val="afff3"/>
    <w:next w:val="a7"/>
    <w:semiHidden/>
    <w:pPr>
      <w:tabs>
        <w:tab w:val="left" w:pos="1985"/>
      </w:tabs>
      <w:spacing w:after="60" w:line="100" w:lineRule="exact"/>
      <w:ind w:left="0" w:firstLine="0"/>
      <w:jc w:val="left"/>
    </w:pPr>
    <w:rPr>
      <w:rFonts w:ascii="Arial" w:hAnsi="Arial"/>
      <w:b/>
      <w:sz w:val="24"/>
      <w:szCs w:val="20"/>
    </w:rPr>
  </w:style>
  <w:style w:type="paragraph" w:styleId="afff3">
    <w:name w:val="table of figures"/>
    <w:basedOn w:val="a7"/>
    <w:next w:val="a7"/>
    <w:semiHidden/>
    <w:pPr>
      <w:keepLines/>
      <w:spacing w:line="360" w:lineRule="auto"/>
      <w:ind w:left="520" w:hanging="520"/>
      <w:jc w:val="both"/>
    </w:pPr>
    <w:rPr>
      <w:sz w:val="26"/>
      <w:szCs w:val="24"/>
    </w:rPr>
  </w:style>
  <w:style w:type="paragraph" w:styleId="afff4">
    <w:name w:val="List Bullet"/>
    <w:basedOn w:val="a7"/>
    <w:autoRedefine/>
    <w:semiHidden/>
    <w:pPr>
      <w:keepLines/>
      <w:tabs>
        <w:tab w:val="right" w:leader="dot" w:pos="9526"/>
      </w:tabs>
      <w:spacing w:before="60" w:line="280" w:lineRule="exact"/>
      <w:ind w:left="170" w:right="567"/>
      <w:jc w:val="both"/>
    </w:pPr>
    <w:rPr>
      <w:rFonts w:ascii="Bookman Old Style" w:hAnsi="Bookman Old Style"/>
    </w:rPr>
  </w:style>
  <w:style w:type="paragraph" w:customStyle="1" w:styleId="afff5">
    <w:name w:val="Таблица перечень"/>
    <w:basedOn w:val="a7"/>
    <w:semiHidden/>
    <w:pPr>
      <w:keepLines/>
      <w:tabs>
        <w:tab w:val="num" w:pos="454"/>
      </w:tabs>
      <w:spacing w:before="40" w:after="20" w:line="240" w:lineRule="exact"/>
      <w:ind w:left="454" w:right="57" w:hanging="397"/>
    </w:pPr>
  </w:style>
  <w:style w:type="paragraph" w:styleId="29">
    <w:name w:val="List Bullet 2"/>
    <w:basedOn w:val="a7"/>
    <w:autoRedefine/>
    <w:semiHidden/>
    <w:pPr>
      <w:keepLines/>
      <w:tabs>
        <w:tab w:val="left" w:pos="1134"/>
        <w:tab w:val="num" w:pos="1211"/>
        <w:tab w:val="right" w:leader="dot" w:pos="8505"/>
      </w:tabs>
      <w:spacing w:line="280" w:lineRule="exact"/>
      <w:ind w:left="1134" w:right="1134" w:hanging="283"/>
      <w:jc w:val="both"/>
    </w:pPr>
    <w:rPr>
      <w:rFonts w:ascii="Bookman Old Style" w:hAnsi="Bookman Old Style"/>
    </w:rPr>
  </w:style>
  <w:style w:type="paragraph" w:styleId="afff6">
    <w:name w:val="Subtitle"/>
    <w:basedOn w:val="a7"/>
    <w:link w:val="afff7"/>
    <w:uiPriority w:val="99"/>
    <w:semiHidden/>
    <w:qFormat/>
    <w:pPr>
      <w:keepLines/>
      <w:suppressAutoHyphens/>
      <w:spacing w:before="120" w:after="60"/>
      <w:ind w:left="567" w:right="567"/>
      <w:jc w:val="center"/>
    </w:pPr>
    <w:rPr>
      <w:rFonts w:ascii="Courier New" w:hAnsi="Courier New"/>
      <w:b/>
      <w:i/>
      <w:caps/>
      <w:spacing w:val="10"/>
      <w:sz w:val="28"/>
    </w:rPr>
  </w:style>
  <w:style w:type="paragraph" w:styleId="a6">
    <w:name w:val="List Number"/>
    <w:basedOn w:val="a7"/>
    <w:semiHidden/>
    <w:pPr>
      <w:keepLines/>
      <w:numPr>
        <w:numId w:val="3"/>
      </w:numPr>
      <w:spacing w:before="120" w:line="280" w:lineRule="exact"/>
      <w:jc w:val="both"/>
    </w:pPr>
    <w:rPr>
      <w:rFonts w:ascii="Bookman Old Style" w:hAnsi="Bookman Old Style"/>
    </w:rPr>
  </w:style>
  <w:style w:type="paragraph" w:styleId="39">
    <w:name w:val="index 3"/>
    <w:basedOn w:val="a7"/>
    <w:autoRedefine/>
    <w:semiHidden/>
    <w:pPr>
      <w:keepLines/>
      <w:tabs>
        <w:tab w:val="center" w:pos="1701"/>
        <w:tab w:val="center" w:pos="3402"/>
        <w:tab w:val="center" w:pos="5103"/>
        <w:tab w:val="center" w:pos="6804"/>
        <w:tab w:val="center" w:pos="8505"/>
      </w:tabs>
      <w:spacing w:before="60" w:after="60" w:line="320" w:lineRule="exact"/>
    </w:pPr>
    <w:rPr>
      <w:rFonts w:ascii="Arial" w:hAnsi="Arial"/>
      <w:szCs w:val="24"/>
    </w:rPr>
  </w:style>
  <w:style w:type="paragraph" w:customStyle="1" w:styleId="afff8">
    <w:name w:val="Формула"/>
    <w:basedOn w:val="a7"/>
    <w:next w:val="afff9"/>
    <w:semiHidden/>
    <w:pPr>
      <w:keepLines/>
      <w:suppressAutoHyphens/>
      <w:spacing w:before="120"/>
      <w:jc w:val="center"/>
    </w:pPr>
    <w:rPr>
      <w:rFonts w:ascii="Arial" w:hAnsi="Arial"/>
    </w:rPr>
  </w:style>
  <w:style w:type="paragraph" w:styleId="afff9">
    <w:name w:val="index heading"/>
    <w:basedOn w:val="a7"/>
    <w:next w:val="a7"/>
    <w:semiHidden/>
    <w:pPr>
      <w:keepLines/>
      <w:tabs>
        <w:tab w:val="left" w:pos="567"/>
        <w:tab w:val="left" w:pos="1701"/>
        <w:tab w:val="left" w:pos="1985"/>
      </w:tabs>
      <w:ind w:left="1985" w:hanging="1985"/>
      <w:jc w:val="both"/>
    </w:pPr>
    <w:rPr>
      <w:rFonts w:ascii="Bookman Old Style" w:hAnsi="Bookman Old Style"/>
      <w:szCs w:val="24"/>
    </w:rPr>
  </w:style>
  <w:style w:type="paragraph" w:styleId="18">
    <w:name w:val="index 1"/>
    <w:basedOn w:val="a7"/>
    <w:next w:val="a7"/>
    <w:autoRedefine/>
    <w:semiHidden/>
    <w:pPr>
      <w:ind w:left="240" w:hanging="240"/>
    </w:pPr>
  </w:style>
  <w:style w:type="paragraph" w:customStyle="1" w:styleId="afffa">
    <w:name w:val="Приложение"/>
    <w:basedOn w:val="a7"/>
    <w:semiHidden/>
    <w:pPr>
      <w:keepLines/>
      <w:tabs>
        <w:tab w:val="num" w:pos="2552"/>
      </w:tabs>
      <w:suppressAutoHyphens/>
      <w:spacing w:before="60"/>
      <w:ind w:left="2552" w:hanging="2268"/>
    </w:pPr>
    <w:rPr>
      <w:rFonts w:ascii="Arial" w:hAnsi="Arial"/>
      <w:caps/>
      <w:sz w:val="20"/>
    </w:rPr>
  </w:style>
  <w:style w:type="paragraph" w:styleId="2a">
    <w:name w:val="List Number 2"/>
    <w:basedOn w:val="a7"/>
    <w:semiHidden/>
    <w:pPr>
      <w:keepLines/>
      <w:tabs>
        <w:tab w:val="num" w:pos="680"/>
      </w:tabs>
      <w:spacing w:before="120" w:line="280" w:lineRule="exact"/>
      <w:ind w:left="680" w:hanging="396"/>
      <w:jc w:val="both"/>
    </w:pPr>
    <w:rPr>
      <w:rFonts w:ascii="Bookman Old Style" w:hAnsi="Bookman Old Style"/>
    </w:rPr>
  </w:style>
  <w:style w:type="paragraph" w:styleId="3a">
    <w:name w:val="List Bullet 3"/>
    <w:basedOn w:val="a7"/>
    <w:autoRedefine/>
    <w:semiHidden/>
    <w:pPr>
      <w:keepLines/>
      <w:tabs>
        <w:tab w:val="num" w:pos="1247"/>
      </w:tabs>
      <w:spacing w:before="120" w:line="240" w:lineRule="exact"/>
      <w:ind w:left="1247" w:hanging="396"/>
      <w:jc w:val="both"/>
    </w:pPr>
    <w:rPr>
      <w:rFonts w:ascii="Arial" w:hAnsi="Arial"/>
    </w:rPr>
  </w:style>
  <w:style w:type="paragraph" w:styleId="45">
    <w:name w:val="List Bullet 4"/>
    <w:basedOn w:val="a7"/>
    <w:autoRedefine/>
    <w:semiHidden/>
    <w:pPr>
      <w:keepLines/>
      <w:tabs>
        <w:tab w:val="num" w:pos="737"/>
      </w:tabs>
      <w:spacing w:before="60" w:line="280" w:lineRule="exact"/>
      <w:ind w:left="737" w:right="284" w:hanging="453"/>
      <w:jc w:val="both"/>
    </w:pPr>
    <w:rPr>
      <w:rFonts w:ascii="Bookman Old Style" w:hAnsi="Bookman Old Style"/>
    </w:rPr>
  </w:style>
  <w:style w:type="paragraph" w:customStyle="1" w:styleId="afffb">
    <w:name w:val="Текст в таблице Знак"/>
    <w:basedOn w:val="a7"/>
    <w:semiHidden/>
    <w:pPr>
      <w:keepLines/>
      <w:spacing w:before="60" w:after="60"/>
      <w:ind w:left="170" w:right="113"/>
    </w:pPr>
    <w:rPr>
      <w:sz w:val="26"/>
      <w:szCs w:val="24"/>
    </w:rPr>
  </w:style>
  <w:style w:type="paragraph" w:customStyle="1" w:styleId="120">
    <w:name w:val="осн.текст 12"/>
    <w:basedOn w:val="a7"/>
    <w:semiHidden/>
    <w:pPr>
      <w:keepLines/>
      <w:spacing w:after="120"/>
      <w:ind w:firstLine="851"/>
      <w:jc w:val="both"/>
    </w:pPr>
    <w:rPr>
      <w:szCs w:val="24"/>
    </w:rPr>
  </w:style>
  <w:style w:type="paragraph" w:customStyle="1" w:styleId="FR2">
    <w:name w:val="FR2"/>
    <w:semiHidden/>
    <w:pPr>
      <w:widowControl w:val="0"/>
      <w:spacing w:line="420" w:lineRule="auto"/>
      <w:ind w:firstLine="740"/>
    </w:pPr>
    <w:rPr>
      <w:rFonts w:ascii="Arial" w:hAnsi="Arial"/>
      <w:snapToGrid w:val="0"/>
      <w:sz w:val="28"/>
    </w:rPr>
  </w:style>
  <w:style w:type="paragraph" w:customStyle="1" w:styleId="FR3">
    <w:name w:val="FR3"/>
    <w:semiHidden/>
    <w:pPr>
      <w:widowControl w:val="0"/>
      <w:spacing w:line="360" w:lineRule="auto"/>
    </w:pPr>
    <w:rPr>
      <w:rFonts w:ascii="Arial" w:hAnsi="Arial"/>
      <w:snapToGrid w:val="0"/>
      <w:sz w:val="24"/>
    </w:rPr>
  </w:style>
  <w:style w:type="paragraph" w:styleId="2b">
    <w:name w:val="index 2"/>
    <w:basedOn w:val="a7"/>
    <w:next w:val="a7"/>
    <w:autoRedefine/>
    <w:semiHidden/>
    <w:pPr>
      <w:keepLines/>
      <w:spacing w:line="360" w:lineRule="auto"/>
      <w:ind w:left="520" w:hanging="260"/>
      <w:jc w:val="both"/>
    </w:pPr>
    <w:rPr>
      <w:sz w:val="26"/>
      <w:szCs w:val="24"/>
    </w:rPr>
  </w:style>
  <w:style w:type="paragraph" w:styleId="46">
    <w:name w:val="index 4"/>
    <w:basedOn w:val="a7"/>
    <w:next w:val="a7"/>
    <w:autoRedefine/>
    <w:semiHidden/>
    <w:pPr>
      <w:keepLines/>
      <w:spacing w:line="360" w:lineRule="auto"/>
      <w:ind w:left="1040" w:hanging="260"/>
      <w:jc w:val="both"/>
    </w:pPr>
    <w:rPr>
      <w:sz w:val="26"/>
      <w:szCs w:val="24"/>
    </w:rPr>
  </w:style>
  <w:style w:type="paragraph" w:styleId="54">
    <w:name w:val="index 5"/>
    <w:basedOn w:val="a7"/>
    <w:next w:val="a7"/>
    <w:autoRedefine/>
    <w:semiHidden/>
    <w:pPr>
      <w:keepLines/>
      <w:spacing w:line="360" w:lineRule="auto"/>
      <w:ind w:left="1300" w:hanging="260"/>
      <w:jc w:val="both"/>
    </w:pPr>
    <w:rPr>
      <w:sz w:val="26"/>
      <w:szCs w:val="24"/>
    </w:rPr>
  </w:style>
  <w:style w:type="paragraph" w:styleId="62">
    <w:name w:val="index 6"/>
    <w:basedOn w:val="a7"/>
    <w:next w:val="a7"/>
    <w:autoRedefine/>
    <w:semiHidden/>
    <w:pPr>
      <w:keepLines/>
      <w:spacing w:line="360" w:lineRule="auto"/>
      <w:ind w:left="1560" w:hanging="260"/>
      <w:jc w:val="both"/>
    </w:pPr>
    <w:rPr>
      <w:sz w:val="26"/>
      <w:szCs w:val="24"/>
    </w:rPr>
  </w:style>
  <w:style w:type="paragraph" w:styleId="72">
    <w:name w:val="index 7"/>
    <w:basedOn w:val="a7"/>
    <w:next w:val="a7"/>
    <w:autoRedefine/>
    <w:semiHidden/>
    <w:pPr>
      <w:keepLines/>
      <w:spacing w:line="360" w:lineRule="auto"/>
      <w:ind w:left="1820" w:hanging="260"/>
      <w:jc w:val="both"/>
    </w:pPr>
    <w:rPr>
      <w:sz w:val="26"/>
      <w:szCs w:val="24"/>
    </w:rPr>
  </w:style>
  <w:style w:type="paragraph" w:styleId="82">
    <w:name w:val="index 8"/>
    <w:basedOn w:val="a7"/>
    <w:next w:val="a7"/>
    <w:autoRedefine/>
    <w:semiHidden/>
    <w:pPr>
      <w:keepLines/>
      <w:spacing w:line="360" w:lineRule="auto"/>
      <w:ind w:left="2080" w:hanging="260"/>
      <w:jc w:val="both"/>
    </w:pPr>
    <w:rPr>
      <w:sz w:val="26"/>
      <w:szCs w:val="24"/>
    </w:rPr>
  </w:style>
  <w:style w:type="paragraph" w:styleId="92">
    <w:name w:val="index 9"/>
    <w:basedOn w:val="a7"/>
    <w:next w:val="a7"/>
    <w:autoRedefine/>
    <w:semiHidden/>
    <w:pPr>
      <w:keepLines/>
      <w:spacing w:line="360" w:lineRule="auto"/>
      <w:ind w:left="2340" w:hanging="260"/>
      <w:jc w:val="both"/>
    </w:pPr>
    <w:rPr>
      <w:sz w:val="26"/>
      <w:szCs w:val="24"/>
    </w:rPr>
  </w:style>
  <w:style w:type="paragraph" w:customStyle="1" w:styleId="121">
    <w:name w:val="абзац 12"/>
    <w:basedOn w:val="a7"/>
    <w:semiHidden/>
    <w:pPr>
      <w:spacing w:before="120"/>
      <w:ind w:firstLine="709"/>
      <w:jc w:val="both"/>
    </w:pPr>
  </w:style>
  <w:style w:type="paragraph" w:customStyle="1" w:styleId="Normal1">
    <w:name w:val="Normal1"/>
    <w:semiHidden/>
    <w:pPr>
      <w:widowControl w:val="0"/>
      <w:ind w:left="170" w:firstLine="397"/>
      <w:jc w:val="both"/>
    </w:pPr>
    <w:rPr>
      <w:snapToGrid w:val="0"/>
      <w:sz w:val="24"/>
    </w:rPr>
  </w:style>
  <w:style w:type="paragraph" w:customStyle="1" w:styleId="afffc">
    <w:name w:val="Текст документа"/>
    <w:basedOn w:val="afb"/>
    <w:semiHidden/>
    <w:pPr>
      <w:ind w:right="0" w:firstLine="720"/>
      <w:jc w:val="both"/>
    </w:pPr>
    <w:rPr>
      <w:sz w:val="28"/>
    </w:rPr>
  </w:style>
  <w:style w:type="paragraph" w:styleId="2c">
    <w:name w:val="List 2"/>
    <w:basedOn w:val="a7"/>
    <w:semiHidden/>
    <w:pPr>
      <w:ind w:left="566" w:hanging="283"/>
      <w:jc w:val="both"/>
    </w:pPr>
    <w:rPr>
      <w:sz w:val="28"/>
    </w:rPr>
  </w:style>
  <w:style w:type="paragraph" w:styleId="2d">
    <w:name w:val="List Continue 2"/>
    <w:basedOn w:val="a7"/>
    <w:semiHidden/>
    <w:pPr>
      <w:spacing w:after="120"/>
      <w:ind w:left="566" w:firstLine="709"/>
      <w:jc w:val="both"/>
    </w:pPr>
    <w:rPr>
      <w:sz w:val="28"/>
    </w:rPr>
  </w:style>
  <w:style w:type="paragraph" w:customStyle="1" w:styleId="afffd">
    <w:name w:val="текст"/>
    <w:basedOn w:val="afb"/>
    <w:semiHidden/>
    <w:pPr>
      <w:spacing w:after="240"/>
      <w:ind w:right="0"/>
      <w:jc w:val="both"/>
    </w:pPr>
    <w:rPr>
      <w:rFonts w:ascii="Arial" w:hAnsi="Arial" w:cs="Arial"/>
      <w:szCs w:val="24"/>
      <w:lang w:eastAsia="en-US"/>
    </w:rPr>
  </w:style>
  <w:style w:type="paragraph" w:customStyle="1" w:styleId="afffe">
    <w:name w:val="основной текст"/>
    <w:basedOn w:val="a7"/>
    <w:semiHidden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TimesNewRoman127">
    <w:name w:val="Стиль Times New Roman по ширине Первая строка:  127 см"/>
    <w:basedOn w:val="a7"/>
    <w:semiHidden/>
    <w:pPr>
      <w:spacing w:line="288" w:lineRule="auto"/>
      <w:ind w:firstLine="720"/>
      <w:jc w:val="both"/>
    </w:pPr>
  </w:style>
  <w:style w:type="paragraph" w:customStyle="1" w:styleId="19">
    <w:name w:val="Стиль1"/>
    <w:basedOn w:val="a7"/>
    <w:semiHidden/>
    <w:rPr>
      <w:sz w:val="28"/>
    </w:rPr>
  </w:style>
  <w:style w:type="paragraph" w:styleId="HTML">
    <w:name w:val="HTML Preformatted"/>
    <w:basedOn w:val="a7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customStyle="1" w:styleId="200">
    <w:name w:val="20"/>
    <w:basedOn w:val="a7"/>
    <w:semiHidden/>
    <w:pPr>
      <w:overflowPunct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ET" w:hAnsi="TimesET"/>
      <w:sz w:val="26"/>
    </w:rPr>
  </w:style>
  <w:style w:type="paragraph" w:styleId="affff">
    <w:name w:val="Normal (Web)"/>
    <w:basedOn w:val="a7"/>
    <w:uiPriority w:val="99"/>
    <w:semiHidden/>
    <w:pPr>
      <w:spacing w:after="125"/>
    </w:pPr>
    <w:rPr>
      <w:szCs w:val="24"/>
    </w:rPr>
  </w:style>
  <w:style w:type="character" w:customStyle="1" w:styleId="affff0">
    <w:name w:val="Основной шрифт"/>
    <w:semiHidden/>
  </w:style>
  <w:style w:type="paragraph" w:customStyle="1" w:styleId="affff1">
    <w:name w:val="таб. заголовок"/>
    <w:basedOn w:val="13"/>
    <w:semiHidden/>
    <w:pPr>
      <w:keepNext w:val="0"/>
      <w:spacing w:after="0"/>
      <w:ind w:left="0" w:firstLine="0"/>
      <w:jc w:val="center"/>
      <w:outlineLvl w:val="9"/>
    </w:pPr>
    <w:rPr>
      <w:b w:val="0"/>
      <w:noProof/>
      <w:kern w:val="28"/>
      <w:sz w:val="24"/>
    </w:rPr>
  </w:style>
  <w:style w:type="paragraph" w:customStyle="1" w:styleId="affff2">
    <w:name w:val="Основной текст таблицы"/>
    <w:basedOn w:val="afb"/>
    <w:next w:val="afb"/>
    <w:semiHidden/>
    <w:pPr>
      <w:overflowPunct w:val="0"/>
      <w:autoSpaceDE w:val="0"/>
      <w:autoSpaceDN w:val="0"/>
      <w:adjustRightInd w:val="0"/>
      <w:spacing w:before="40" w:after="40"/>
      <w:ind w:right="0"/>
      <w:textAlignment w:val="baseline"/>
    </w:pPr>
    <w:rPr>
      <w:rFonts w:ascii="Times New Roman CYR" w:hAnsi="Times New Roman CYR"/>
    </w:rPr>
  </w:style>
  <w:style w:type="paragraph" w:customStyle="1" w:styleId="affff3">
    <w:name w:val="нормальныы"/>
    <w:basedOn w:val="a7"/>
    <w:semiHidden/>
    <w:pPr>
      <w:ind w:firstLine="567"/>
      <w:jc w:val="both"/>
    </w:pPr>
  </w:style>
  <w:style w:type="paragraph" w:customStyle="1" w:styleId="Heading">
    <w:name w:val="Heading"/>
    <w:semiHidden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ff4">
    <w:name w:val="Document Map"/>
    <w:basedOn w:val="a7"/>
    <w:link w:val="affff5"/>
    <w:semiHidden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fa">
    <w:name w:val="Основной текст с отступом Знак"/>
    <w:aliases w:val=" Знак1 Знак,Ячейки Знак"/>
    <w:link w:val="af9"/>
    <w:semiHidden/>
    <w:rsid w:val="00AB43F2"/>
    <w:rPr>
      <w:sz w:val="24"/>
    </w:rPr>
  </w:style>
  <w:style w:type="table" w:styleId="affff6">
    <w:name w:val="Table Grid"/>
    <w:aliases w:val="Текст в таблице"/>
    <w:basedOn w:val="aa"/>
    <w:rsid w:val="000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7">
    <w:name w:val="Табл текст"/>
    <w:basedOn w:val="a7"/>
    <w:semiHidden/>
    <w:rsid w:val="009E2F1A"/>
    <w:pPr>
      <w:keepLines/>
      <w:spacing w:before="60"/>
    </w:pPr>
    <w:rPr>
      <w:sz w:val="26"/>
    </w:rPr>
  </w:style>
  <w:style w:type="paragraph" w:styleId="affff8">
    <w:name w:val="Message Header"/>
    <w:basedOn w:val="a7"/>
    <w:link w:val="affff9"/>
    <w:semiHidden/>
    <w:rsid w:val="009E2F1A"/>
    <w:pPr>
      <w:keepNext/>
      <w:ind w:left="1134" w:hanging="1134"/>
      <w:jc w:val="both"/>
    </w:pPr>
    <w:rPr>
      <w:b/>
      <w:caps/>
    </w:rPr>
  </w:style>
  <w:style w:type="paragraph" w:customStyle="1" w:styleId="1a">
    <w:name w:val="Титул 1"/>
    <w:basedOn w:val="a7"/>
    <w:semiHidden/>
    <w:rsid w:val="00007690"/>
    <w:pPr>
      <w:spacing w:before="120" w:after="120"/>
      <w:ind w:left="284" w:right="284"/>
      <w:jc w:val="center"/>
    </w:pPr>
    <w:rPr>
      <w:b/>
      <w:smallCaps/>
      <w:sz w:val="28"/>
    </w:rPr>
  </w:style>
  <w:style w:type="paragraph" w:customStyle="1" w:styleId="affffa">
    <w:name w:val="Табл титул"/>
    <w:basedOn w:val="affff7"/>
    <w:semiHidden/>
    <w:rsid w:val="00022A48"/>
    <w:pPr>
      <w:keepNext/>
      <w:keepLines w:val="0"/>
      <w:jc w:val="center"/>
    </w:pPr>
  </w:style>
  <w:style w:type="paragraph" w:customStyle="1" w:styleId="47">
    <w:name w:val="Титул 4"/>
    <w:basedOn w:val="a7"/>
    <w:semiHidden/>
    <w:rsid w:val="00A65241"/>
    <w:pPr>
      <w:jc w:val="center"/>
    </w:pPr>
    <w:rPr>
      <w:b/>
      <w:caps/>
      <w:sz w:val="16"/>
    </w:rPr>
  </w:style>
  <w:style w:type="paragraph" w:customStyle="1" w:styleId="affffb">
    <w:name w:val="Проектный"/>
    <w:basedOn w:val="affffc"/>
    <w:link w:val="affffd"/>
    <w:semiHidden/>
    <w:rsid w:val="00FF7B64"/>
    <w:pPr>
      <w:widowControl w:val="0"/>
      <w:suppressAutoHyphens/>
      <w:autoSpaceDE w:val="0"/>
      <w:autoSpaceDN w:val="0"/>
      <w:adjustRightInd w:val="0"/>
      <w:ind w:firstLine="709"/>
      <w:jc w:val="both"/>
    </w:pPr>
    <w:rPr>
      <w:rFonts w:ascii="Times New Roman" w:hAnsi="Times New Roman" w:cs="Courier New"/>
      <w:sz w:val="28"/>
      <w:lang w:val="ru-RU" w:eastAsia="en-US"/>
    </w:rPr>
  </w:style>
  <w:style w:type="character" w:customStyle="1" w:styleId="affffd">
    <w:name w:val="Проектный Знак"/>
    <w:link w:val="affffb"/>
    <w:semiHidden/>
    <w:rsid w:val="00AB43F2"/>
    <w:rPr>
      <w:rFonts w:cs="Courier New"/>
      <w:sz w:val="28"/>
      <w:lang w:eastAsia="en-US"/>
    </w:rPr>
  </w:style>
  <w:style w:type="paragraph" w:styleId="affffc">
    <w:name w:val="Plain Text"/>
    <w:basedOn w:val="a7"/>
    <w:link w:val="affffe"/>
    <w:semiHidden/>
    <w:rsid w:val="00FF7B64"/>
    <w:rPr>
      <w:rFonts w:ascii="Courier New" w:hAnsi="Courier New"/>
      <w:sz w:val="20"/>
      <w:lang w:val="x-none" w:eastAsia="x-none"/>
    </w:rPr>
  </w:style>
  <w:style w:type="paragraph" w:customStyle="1" w:styleId="110">
    <w:name w:val="1.1"/>
    <w:basedOn w:val="a7"/>
    <w:semiHidden/>
    <w:rsid w:val="00993CC8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paragraph" w:customStyle="1" w:styleId="111">
    <w:name w:val="1.1.1"/>
    <w:basedOn w:val="a7"/>
    <w:rsid w:val="00A40215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paragraph" w:customStyle="1" w:styleId="western">
    <w:name w:val="western"/>
    <w:basedOn w:val="a7"/>
    <w:semiHidden/>
    <w:rsid w:val="00A40215"/>
    <w:pPr>
      <w:spacing w:before="100" w:beforeAutospacing="1" w:after="119"/>
    </w:pPr>
    <w:rPr>
      <w:szCs w:val="24"/>
    </w:rPr>
  </w:style>
  <w:style w:type="paragraph" w:customStyle="1" w:styleId="1111">
    <w:name w:val="1.1.1.1."/>
    <w:basedOn w:val="a7"/>
    <w:link w:val="11110"/>
    <w:semiHidden/>
    <w:rsid w:val="00FD1008"/>
    <w:pPr>
      <w:shd w:val="clear" w:color="auto" w:fill="FFFFFF"/>
      <w:ind w:firstLine="709"/>
      <w:jc w:val="both"/>
    </w:pPr>
    <w:rPr>
      <w:b/>
      <w:bCs/>
      <w:color w:val="000000"/>
      <w:sz w:val="28"/>
      <w:szCs w:val="28"/>
    </w:rPr>
  </w:style>
  <w:style w:type="character" w:customStyle="1" w:styleId="11110">
    <w:name w:val="1.1.1.1. Знак"/>
    <w:link w:val="1111"/>
    <w:semiHidden/>
    <w:rsid w:val="00AB43F2"/>
    <w:rPr>
      <w:b/>
      <w:bCs/>
      <w:color w:val="000000"/>
      <w:sz w:val="28"/>
      <w:szCs w:val="28"/>
      <w:shd w:val="clear" w:color="auto" w:fill="FFFFFF"/>
    </w:rPr>
  </w:style>
  <w:style w:type="paragraph" w:customStyle="1" w:styleId="CourierNew">
    <w:name w:val="Стиль Courier New По ширине"/>
    <w:basedOn w:val="a7"/>
    <w:semiHidden/>
    <w:rsid w:val="00FD100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jc w:val="both"/>
    </w:pPr>
    <w:rPr>
      <w:rFonts w:ascii="Courier New" w:hAnsi="Courier New" w:cs="Courier New"/>
      <w:snapToGrid w:val="0"/>
      <w:kern w:val="16"/>
      <w:szCs w:val="24"/>
    </w:rPr>
  </w:style>
  <w:style w:type="character" w:customStyle="1" w:styleId="27">
    <w:name w:val="Название объекта Знак2"/>
    <w:aliases w:val="Знак Знак2,Название объекта Знак Знак,Название объекта Знак2 Знак Знак,Название объекта Знак1 Знак Знак Знак,Название объекта Знак Знак Знак Знак Знак,Название объекта Знак1 Знак Знак Знак Знак Знак,Название объектаТабли Знак"/>
    <w:link w:val="aff6"/>
    <w:semiHidden/>
    <w:rsid w:val="00AB43F2"/>
    <w:rPr>
      <w:b/>
      <w:bCs/>
    </w:rPr>
  </w:style>
  <w:style w:type="paragraph" w:customStyle="1" w:styleId="afffff">
    <w:name w:val="Название рисунков"/>
    <w:basedOn w:val="a7"/>
    <w:semiHidden/>
    <w:qFormat/>
    <w:rsid w:val="003538BD"/>
    <w:pPr>
      <w:widowControl w:val="0"/>
      <w:autoSpaceDE w:val="0"/>
      <w:autoSpaceDN w:val="0"/>
      <w:adjustRightInd w:val="0"/>
      <w:spacing w:line="235" w:lineRule="auto"/>
      <w:jc w:val="center"/>
    </w:pPr>
    <w:rPr>
      <w:kern w:val="24"/>
      <w:szCs w:val="18"/>
    </w:rPr>
  </w:style>
  <w:style w:type="paragraph" w:customStyle="1" w:styleId="afffff0">
    <w:name w:val="В ТАБЛИЦЕ"/>
    <w:basedOn w:val="a7"/>
    <w:semiHidden/>
    <w:rsid w:val="003538BD"/>
    <w:pPr>
      <w:widowControl w:val="0"/>
      <w:autoSpaceDE w:val="0"/>
      <w:autoSpaceDN w:val="0"/>
      <w:adjustRightInd w:val="0"/>
      <w:spacing w:line="235" w:lineRule="auto"/>
      <w:jc w:val="center"/>
    </w:pPr>
    <w:rPr>
      <w:kern w:val="24"/>
      <w:szCs w:val="18"/>
    </w:rPr>
  </w:style>
  <w:style w:type="paragraph" w:customStyle="1" w:styleId="1b">
    <w:name w:val="1. глава"/>
    <w:basedOn w:val="a7"/>
    <w:semiHidden/>
    <w:rsid w:val="003538BD"/>
    <w:pPr>
      <w:shd w:val="clear" w:color="auto" w:fill="FFFFFF"/>
      <w:ind w:firstLine="709"/>
      <w:jc w:val="both"/>
    </w:pPr>
    <w:rPr>
      <w:b/>
      <w:bCs/>
      <w:caps/>
      <w:color w:val="000000"/>
      <w:sz w:val="28"/>
      <w:szCs w:val="28"/>
    </w:rPr>
  </w:style>
  <w:style w:type="character" w:customStyle="1" w:styleId="CourierNew0">
    <w:name w:val="Стиль Courier New"/>
    <w:semiHidden/>
    <w:rsid w:val="00E1788C"/>
    <w:rPr>
      <w:rFonts w:ascii="Courier New" w:hAnsi="Courier New"/>
      <w:sz w:val="28"/>
    </w:rPr>
  </w:style>
  <w:style w:type="paragraph" w:customStyle="1" w:styleId="afffff1">
    <w:name w:val="Текст отчёта"/>
    <w:basedOn w:val="a7"/>
    <w:link w:val="afffff2"/>
    <w:semiHidden/>
    <w:rsid w:val="00E1788C"/>
    <w:pPr>
      <w:keepNext/>
      <w:ind w:firstLine="709"/>
      <w:jc w:val="both"/>
    </w:pPr>
    <w:rPr>
      <w:rFonts w:ascii="Courier New" w:hAnsi="Courier New"/>
      <w:sz w:val="28"/>
      <w:szCs w:val="24"/>
    </w:rPr>
  </w:style>
  <w:style w:type="character" w:customStyle="1" w:styleId="afffff2">
    <w:name w:val="Текст отчёта Знак"/>
    <w:link w:val="afffff1"/>
    <w:semiHidden/>
    <w:rsid w:val="00AB43F2"/>
    <w:rPr>
      <w:rFonts w:ascii="Courier New" w:hAnsi="Courier New"/>
      <w:sz w:val="28"/>
      <w:szCs w:val="24"/>
    </w:rPr>
  </w:style>
  <w:style w:type="paragraph" w:customStyle="1" w:styleId="afffff3">
    <w:name w:val="Табл. портрет"/>
    <w:basedOn w:val="a7"/>
    <w:next w:val="a7"/>
    <w:link w:val="afffff4"/>
    <w:autoRedefine/>
    <w:semiHidden/>
    <w:rsid w:val="00E1788C"/>
    <w:pPr>
      <w:keepNext/>
      <w:jc w:val="center"/>
      <w:outlineLvl w:val="5"/>
    </w:pPr>
    <w:rPr>
      <w:caps/>
      <w:szCs w:val="24"/>
    </w:rPr>
  </w:style>
  <w:style w:type="character" w:customStyle="1" w:styleId="afffff4">
    <w:name w:val="Табл. портрет Знак"/>
    <w:link w:val="afffff3"/>
    <w:semiHidden/>
    <w:rsid w:val="00AB43F2"/>
    <w:rPr>
      <w:caps/>
      <w:sz w:val="24"/>
      <w:szCs w:val="24"/>
    </w:rPr>
  </w:style>
  <w:style w:type="paragraph" w:customStyle="1" w:styleId="afffff5">
    <w:name w:val="Текст отчёта с нулевым отступом"/>
    <w:basedOn w:val="afffff1"/>
    <w:semiHidden/>
    <w:rsid w:val="00E1788C"/>
    <w:pPr>
      <w:ind w:firstLine="0"/>
    </w:pPr>
    <w:rPr>
      <w:szCs w:val="20"/>
    </w:rPr>
  </w:style>
  <w:style w:type="character" w:customStyle="1" w:styleId="210">
    <w:name w:val="Заголовок 2 Знак1"/>
    <w:link w:val="21"/>
    <w:uiPriority w:val="9"/>
    <w:semiHidden/>
    <w:rsid w:val="00AB43F2"/>
    <w:rPr>
      <w:b/>
      <w:kern w:val="28"/>
      <w:sz w:val="28"/>
    </w:rPr>
  </w:style>
  <w:style w:type="character" w:customStyle="1" w:styleId="33">
    <w:name w:val="Основной текст Знак3"/>
    <w:aliases w:val="Знак Знак Знак Знак Знак Знак,Основной текст Знак1 Знак1,Основной текст Знак Знак1,Основной текст Знак2 Знак,отчет_нормаль Знак,Основной текст Знак Знак1 Знак Знак"/>
    <w:link w:val="afb"/>
    <w:rsid w:val="00AB43F2"/>
    <w:rPr>
      <w:sz w:val="24"/>
    </w:rPr>
  </w:style>
  <w:style w:type="paragraph" w:customStyle="1" w:styleId="100">
    <w:name w:val="10 слева"/>
    <w:basedOn w:val="122"/>
    <w:semiHidden/>
    <w:rsid w:val="00E1788C"/>
    <w:rPr>
      <w:sz w:val="20"/>
    </w:rPr>
  </w:style>
  <w:style w:type="paragraph" w:customStyle="1" w:styleId="a5">
    <w:name w:val="Основной текст с нумерацией"/>
    <w:basedOn w:val="afb"/>
    <w:semiHidden/>
    <w:rsid w:val="00E1788C"/>
    <w:pPr>
      <w:keepNext/>
      <w:numPr>
        <w:numId w:val="4"/>
      </w:numPr>
      <w:spacing w:after="40"/>
      <w:ind w:right="0"/>
      <w:jc w:val="both"/>
    </w:pPr>
    <w:rPr>
      <w:rFonts w:ascii="Courier New" w:hAnsi="Courier New"/>
      <w:sz w:val="28"/>
      <w:lang w:val="en-US"/>
    </w:rPr>
  </w:style>
  <w:style w:type="paragraph" w:customStyle="1" w:styleId="afffff6">
    <w:name w:val="Основной по центру Знак"/>
    <w:basedOn w:val="a7"/>
    <w:next w:val="afffff7"/>
    <w:link w:val="afffff8"/>
    <w:semiHidden/>
    <w:rsid w:val="00E1788C"/>
    <w:pPr>
      <w:keepNext/>
      <w:spacing w:before="40"/>
      <w:jc w:val="center"/>
    </w:pPr>
    <w:rPr>
      <w:rFonts w:ascii="Courier New" w:hAnsi="Courier New"/>
      <w:sz w:val="28"/>
    </w:rPr>
  </w:style>
  <w:style w:type="character" w:customStyle="1" w:styleId="afffff8">
    <w:name w:val="Основной по центру Знак Знак"/>
    <w:link w:val="afffff6"/>
    <w:semiHidden/>
    <w:rsid w:val="00AB43F2"/>
    <w:rPr>
      <w:rFonts w:ascii="Courier New" w:hAnsi="Courier New"/>
      <w:sz w:val="28"/>
    </w:rPr>
  </w:style>
  <w:style w:type="paragraph" w:styleId="afffff9">
    <w:name w:val="Bibliography"/>
    <w:basedOn w:val="a7"/>
    <w:semiHidden/>
    <w:rsid w:val="00E1788C"/>
    <w:pPr>
      <w:keepNext/>
      <w:spacing w:before="200" w:after="100"/>
      <w:jc w:val="center"/>
    </w:pPr>
    <w:rPr>
      <w:rFonts w:ascii="Courier New" w:hAnsi="Courier New"/>
      <w:sz w:val="32"/>
    </w:rPr>
  </w:style>
  <w:style w:type="paragraph" w:styleId="afffffa">
    <w:name w:val="footnote text"/>
    <w:basedOn w:val="a7"/>
    <w:link w:val="afffffb"/>
    <w:semiHidden/>
    <w:rsid w:val="00E1788C"/>
    <w:pPr>
      <w:keepNext/>
    </w:pPr>
    <w:rPr>
      <w:rFonts w:ascii="Courier New" w:hAnsi="Courier New"/>
      <w:sz w:val="20"/>
    </w:rPr>
  </w:style>
  <w:style w:type="character" w:styleId="afffffc">
    <w:name w:val="footnote reference"/>
    <w:semiHidden/>
    <w:rsid w:val="00E1788C"/>
    <w:rPr>
      <w:vertAlign w:val="superscript"/>
    </w:rPr>
  </w:style>
  <w:style w:type="table" w:customStyle="1" w:styleId="1c">
    <w:name w:val="Сетка таблицы1"/>
    <w:basedOn w:val="aa"/>
    <w:next w:val="affff6"/>
    <w:rsid w:val="00E1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 справа"/>
    <w:basedOn w:val="122"/>
    <w:link w:val="124"/>
    <w:semiHidden/>
    <w:rsid w:val="00E1788C"/>
    <w:pPr>
      <w:jc w:val="right"/>
    </w:pPr>
  </w:style>
  <w:style w:type="paragraph" w:customStyle="1" w:styleId="122">
    <w:name w:val="12 слева Знак Знак"/>
    <w:basedOn w:val="125"/>
    <w:link w:val="126"/>
    <w:semiHidden/>
    <w:rsid w:val="00E1788C"/>
    <w:pPr>
      <w:jc w:val="left"/>
    </w:pPr>
  </w:style>
  <w:style w:type="paragraph" w:customStyle="1" w:styleId="125">
    <w:name w:val="12 по центру Знак"/>
    <w:basedOn w:val="afffff6"/>
    <w:link w:val="127"/>
    <w:semiHidden/>
    <w:rsid w:val="00E1788C"/>
    <w:rPr>
      <w:sz w:val="24"/>
    </w:rPr>
  </w:style>
  <w:style w:type="character" w:customStyle="1" w:styleId="127">
    <w:name w:val="12 по центру Знак Знак"/>
    <w:link w:val="125"/>
    <w:semiHidden/>
    <w:rsid w:val="00AB43F2"/>
    <w:rPr>
      <w:rFonts w:ascii="Courier New" w:hAnsi="Courier New"/>
      <w:sz w:val="24"/>
    </w:rPr>
  </w:style>
  <w:style w:type="character" w:customStyle="1" w:styleId="126">
    <w:name w:val="12 слева Знак Знак Знак"/>
    <w:basedOn w:val="127"/>
    <w:link w:val="122"/>
    <w:semiHidden/>
    <w:rsid w:val="00AB43F2"/>
    <w:rPr>
      <w:rFonts w:ascii="Courier New" w:hAnsi="Courier New"/>
      <w:sz w:val="24"/>
    </w:rPr>
  </w:style>
  <w:style w:type="character" w:customStyle="1" w:styleId="124">
    <w:name w:val="12 справа Знак"/>
    <w:basedOn w:val="126"/>
    <w:link w:val="123"/>
    <w:semiHidden/>
    <w:rsid w:val="00AB43F2"/>
    <w:rPr>
      <w:rFonts w:ascii="Courier New" w:hAnsi="Courier New"/>
      <w:sz w:val="24"/>
    </w:rPr>
  </w:style>
  <w:style w:type="paragraph" w:customStyle="1" w:styleId="a">
    <w:name w:val="Многоуров.список"/>
    <w:basedOn w:val="afb"/>
    <w:semiHidden/>
    <w:rsid w:val="00E1788C"/>
    <w:pPr>
      <w:keepNext/>
      <w:numPr>
        <w:numId w:val="7"/>
      </w:numPr>
      <w:spacing w:after="40"/>
      <w:ind w:right="0"/>
      <w:jc w:val="both"/>
    </w:pPr>
    <w:rPr>
      <w:rFonts w:ascii="Courier New" w:hAnsi="Courier New"/>
    </w:rPr>
  </w:style>
  <w:style w:type="paragraph" w:customStyle="1" w:styleId="afffffd">
    <w:name w:val="Табл № портрет Знак"/>
    <w:basedOn w:val="a7"/>
    <w:next w:val="a7"/>
    <w:link w:val="afffffe"/>
    <w:semiHidden/>
    <w:rsid w:val="00E1788C"/>
    <w:pPr>
      <w:keepNext/>
      <w:keepLines/>
      <w:spacing w:before="400" w:after="60"/>
      <w:ind w:firstLine="6804"/>
      <w:jc w:val="center"/>
      <w:outlineLvl w:val="5"/>
    </w:pPr>
    <w:rPr>
      <w:rFonts w:ascii="Courier New" w:hAnsi="Courier New"/>
      <w:iCs/>
      <w:szCs w:val="24"/>
    </w:rPr>
  </w:style>
  <w:style w:type="character" w:customStyle="1" w:styleId="afffffe">
    <w:name w:val="Табл № портрет Знак Знак"/>
    <w:link w:val="afffffd"/>
    <w:semiHidden/>
    <w:rsid w:val="00AB43F2"/>
    <w:rPr>
      <w:rFonts w:ascii="Courier New" w:hAnsi="Courier New"/>
      <w:iCs/>
      <w:sz w:val="24"/>
      <w:szCs w:val="24"/>
    </w:rPr>
  </w:style>
  <w:style w:type="paragraph" w:styleId="affffff">
    <w:name w:val="toa heading"/>
    <w:basedOn w:val="a7"/>
    <w:next w:val="a7"/>
    <w:semiHidden/>
    <w:rsid w:val="00E1788C"/>
    <w:pPr>
      <w:keepNext/>
      <w:spacing w:before="120"/>
    </w:pPr>
    <w:rPr>
      <w:rFonts w:ascii="Arial" w:hAnsi="Arial" w:cs="Arial"/>
      <w:b/>
      <w:bCs/>
      <w:szCs w:val="24"/>
    </w:rPr>
  </w:style>
  <w:style w:type="paragraph" w:styleId="affffff0">
    <w:name w:val="annotation subject"/>
    <w:basedOn w:val="afd"/>
    <w:next w:val="afd"/>
    <w:link w:val="affffff1"/>
    <w:semiHidden/>
    <w:rsid w:val="00E1788C"/>
    <w:pPr>
      <w:keepNext/>
    </w:pPr>
    <w:rPr>
      <w:rFonts w:ascii="Courier New" w:hAnsi="Courier New"/>
      <w:b/>
      <w:bCs/>
    </w:rPr>
  </w:style>
  <w:style w:type="character" w:customStyle="1" w:styleId="1d">
    <w:name w:val="Основной без отступа Знак1 Знак Знак"/>
    <w:basedOn w:val="33"/>
    <w:link w:val="1e"/>
    <w:semiHidden/>
    <w:rsid w:val="00AB43F2"/>
    <w:rPr>
      <w:sz w:val="24"/>
    </w:rPr>
  </w:style>
  <w:style w:type="paragraph" w:customStyle="1" w:styleId="160">
    <w:name w:val="16 по центру"/>
    <w:basedOn w:val="125"/>
    <w:link w:val="161"/>
    <w:semiHidden/>
    <w:rsid w:val="00E1788C"/>
    <w:rPr>
      <w:sz w:val="32"/>
    </w:rPr>
  </w:style>
  <w:style w:type="character" w:customStyle="1" w:styleId="161">
    <w:name w:val="16 по центру Знак"/>
    <w:link w:val="160"/>
    <w:semiHidden/>
    <w:rsid w:val="00AB43F2"/>
    <w:rPr>
      <w:rFonts w:ascii="Courier New" w:hAnsi="Courier New"/>
      <w:sz w:val="32"/>
    </w:rPr>
  </w:style>
  <w:style w:type="table" w:styleId="affffff2">
    <w:name w:val="Table Theme"/>
    <w:basedOn w:val="aa"/>
    <w:rsid w:val="00E1788C"/>
    <w:pPr>
      <w:jc w:val="center"/>
    </w:pPr>
    <w:rPr>
      <w:rFonts w:ascii="Courier New" w:hAnsi="Courier New"/>
      <w:sz w:val="22"/>
    </w:rPr>
    <w:tblPr>
      <w:tblBorders>
        <w:top w:val="double" w:sz="4" w:space="0" w:color="auto"/>
        <w:insideH w:val="dotted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Courier New" w:hAnsi="Courier New"/>
        <w:sz w:val="22"/>
        <w:szCs w:val="20"/>
      </w:rPr>
      <w:tblPr/>
      <w:tcPr>
        <w:tc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sz w:val="24"/>
      </w:rPr>
      <w:tblPr/>
      <w:tcPr>
        <w:tcBorders>
          <w:top w:val="dotted" w:sz="4" w:space="0" w:color="auto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ffffff3">
    <w:name w:val="Рис. пояснение"/>
    <w:basedOn w:val="a7"/>
    <w:semiHidden/>
    <w:rsid w:val="00E1788C"/>
    <w:pPr>
      <w:keepNext/>
      <w:spacing w:before="40"/>
      <w:ind w:firstLine="709"/>
      <w:jc w:val="both"/>
    </w:pPr>
    <w:rPr>
      <w:sz w:val="22"/>
      <w:szCs w:val="24"/>
    </w:rPr>
  </w:style>
  <w:style w:type="numbering" w:styleId="111111">
    <w:name w:val="Outline List 2"/>
    <w:basedOn w:val="ab"/>
    <w:rsid w:val="00E1788C"/>
    <w:pPr>
      <w:numPr>
        <w:numId w:val="5"/>
      </w:numPr>
    </w:pPr>
  </w:style>
  <w:style w:type="paragraph" w:customStyle="1" w:styleId="affffff4">
    <w:name w:val="Строка формул"/>
    <w:basedOn w:val="afb"/>
    <w:link w:val="affffff5"/>
    <w:semiHidden/>
    <w:rsid w:val="00E1788C"/>
    <w:pPr>
      <w:keepNext/>
      <w:tabs>
        <w:tab w:val="left" w:pos="7802"/>
      </w:tabs>
      <w:spacing w:after="40"/>
      <w:ind w:right="0" w:firstLine="720"/>
      <w:jc w:val="both"/>
    </w:pPr>
    <w:rPr>
      <w:rFonts w:ascii="Courier New" w:hAnsi="Courier New"/>
      <w:sz w:val="28"/>
    </w:rPr>
  </w:style>
  <w:style w:type="numbering" w:styleId="1ai">
    <w:name w:val="Outline List 1"/>
    <w:basedOn w:val="ab"/>
    <w:rsid w:val="00E1788C"/>
    <w:pPr>
      <w:numPr>
        <w:numId w:val="6"/>
      </w:numPr>
    </w:pPr>
  </w:style>
  <w:style w:type="paragraph" w:customStyle="1" w:styleId="affffff6">
    <w:name w:val="Рис.№"/>
    <w:basedOn w:val="aff6"/>
    <w:next w:val="a7"/>
    <w:link w:val="affffff7"/>
    <w:semiHidden/>
    <w:rsid w:val="00E1788C"/>
    <w:pPr>
      <w:keepNext/>
      <w:keepLines w:val="0"/>
      <w:spacing w:line="240" w:lineRule="auto"/>
      <w:ind w:firstLine="0"/>
      <w:jc w:val="center"/>
      <w:outlineLvl w:val="5"/>
    </w:pPr>
    <w:rPr>
      <w:rFonts w:ascii="Courier New" w:hAnsi="Courier New"/>
      <w:sz w:val="28"/>
    </w:rPr>
  </w:style>
  <w:style w:type="character" w:customStyle="1" w:styleId="affffff8">
    <w:name w:val="Текст приложений Знак"/>
    <w:basedOn w:val="33"/>
    <w:link w:val="affffff9"/>
    <w:semiHidden/>
    <w:rsid w:val="00AB43F2"/>
    <w:rPr>
      <w:sz w:val="24"/>
    </w:rPr>
  </w:style>
  <w:style w:type="paragraph" w:customStyle="1" w:styleId="affffff9">
    <w:name w:val="Текст приложений"/>
    <w:basedOn w:val="afb"/>
    <w:link w:val="affffff8"/>
    <w:semiHidden/>
    <w:rsid w:val="00E1788C"/>
    <w:pPr>
      <w:keepNext/>
      <w:spacing w:after="40"/>
      <w:ind w:right="0" w:firstLine="720"/>
      <w:jc w:val="both"/>
    </w:pPr>
  </w:style>
  <w:style w:type="paragraph" w:customStyle="1" w:styleId="affffffa">
    <w:name w:val="Список книг"/>
    <w:basedOn w:val="a7"/>
    <w:link w:val="affffffb"/>
    <w:semiHidden/>
    <w:rsid w:val="00E1788C"/>
    <w:pPr>
      <w:keepNext/>
      <w:tabs>
        <w:tab w:val="num" w:pos="0"/>
      </w:tabs>
      <w:spacing w:before="40"/>
      <w:ind w:firstLine="709"/>
      <w:jc w:val="both"/>
    </w:pPr>
    <w:rPr>
      <w:rFonts w:ascii="Courier New" w:hAnsi="Courier New"/>
      <w:sz w:val="28"/>
      <w:szCs w:val="24"/>
    </w:rPr>
  </w:style>
  <w:style w:type="character" w:customStyle="1" w:styleId="affffffb">
    <w:name w:val="Список книг Знак"/>
    <w:link w:val="affffffa"/>
    <w:semiHidden/>
    <w:rsid w:val="00AB43F2"/>
    <w:rPr>
      <w:rFonts w:ascii="Courier New" w:hAnsi="Courier New"/>
      <w:sz w:val="28"/>
      <w:szCs w:val="24"/>
    </w:rPr>
  </w:style>
  <w:style w:type="paragraph" w:customStyle="1" w:styleId="affffffc">
    <w:name w:val="ПРИЛОЖЕНИЕ портрет Знак"/>
    <w:basedOn w:val="afffffd"/>
    <w:link w:val="affffffd"/>
    <w:semiHidden/>
    <w:rsid w:val="00E1788C"/>
    <w:pPr>
      <w:spacing w:before="0" w:after="0"/>
      <w:ind w:firstLine="6240"/>
    </w:pPr>
  </w:style>
  <w:style w:type="character" w:customStyle="1" w:styleId="affffffd">
    <w:name w:val="ПРИЛОЖЕНИЕ портрет Знак Знак"/>
    <w:link w:val="affffffc"/>
    <w:semiHidden/>
    <w:rsid w:val="00AB43F2"/>
    <w:rPr>
      <w:rFonts w:ascii="Courier New" w:hAnsi="Courier New"/>
      <w:iCs/>
      <w:sz w:val="24"/>
      <w:szCs w:val="24"/>
    </w:rPr>
  </w:style>
  <w:style w:type="paragraph" w:customStyle="1" w:styleId="3b">
    <w:name w:val="А3 Табл №"/>
    <w:basedOn w:val="afffffd"/>
    <w:semiHidden/>
    <w:rsid w:val="00E1788C"/>
    <w:pPr>
      <w:ind w:firstLine="12361"/>
    </w:pPr>
    <w:rPr>
      <w:iCs w:val="0"/>
      <w:szCs w:val="20"/>
    </w:rPr>
  </w:style>
  <w:style w:type="paragraph" w:customStyle="1" w:styleId="affffffe">
    <w:name w:val="ПРИЛОЖЕНИЕ альбом"/>
    <w:basedOn w:val="affffffc"/>
    <w:semiHidden/>
    <w:rsid w:val="00E1788C"/>
    <w:pPr>
      <w:spacing w:after="60"/>
      <w:ind w:firstLine="11624"/>
    </w:pPr>
  </w:style>
  <w:style w:type="paragraph" w:customStyle="1" w:styleId="1e">
    <w:name w:val="Основной без отступа Знак1 Знак"/>
    <w:basedOn w:val="afb"/>
    <w:link w:val="1d"/>
    <w:semiHidden/>
    <w:rsid w:val="00E1788C"/>
    <w:pPr>
      <w:keepNext/>
      <w:spacing w:after="40"/>
      <w:ind w:right="0"/>
      <w:jc w:val="both"/>
    </w:pPr>
  </w:style>
  <w:style w:type="paragraph" w:customStyle="1" w:styleId="afffff7">
    <w:name w:val="Основной по центру"/>
    <w:basedOn w:val="a7"/>
    <w:semiHidden/>
    <w:rsid w:val="00E1788C"/>
    <w:pPr>
      <w:keepNext/>
      <w:spacing w:before="40"/>
      <w:jc w:val="center"/>
    </w:pPr>
    <w:rPr>
      <w:rFonts w:ascii="Courier New" w:hAnsi="Courier New"/>
      <w:sz w:val="28"/>
    </w:rPr>
  </w:style>
  <w:style w:type="paragraph" w:customStyle="1" w:styleId="xl24">
    <w:name w:val="xl24"/>
    <w:basedOn w:val="a7"/>
    <w:semiHidden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5">
    <w:name w:val="xl2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6">
    <w:name w:val="xl26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7">
    <w:name w:val="xl27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8">
    <w:name w:val="xl28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9">
    <w:name w:val="xl29"/>
    <w:basedOn w:val="a7"/>
    <w:semiHidden/>
    <w:rsid w:val="00E1788C"/>
    <w:pPr>
      <w:keepNext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0">
    <w:name w:val="xl30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1">
    <w:name w:val="xl31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2">
    <w:name w:val="xl32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3">
    <w:name w:val="xl33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4">
    <w:name w:val="xl34"/>
    <w:basedOn w:val="a7"/>
    <w:semiHidden/>
    <w:rsid w:val="00E1788C"/>
    <w:pPr>
      <w:keepNext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5">
    <w:name w:val="xl3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6">
    <w:name w:val="xl36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37">
    <w:name w:val="xl37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8">
    <w:name w:val="xl38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9">
    <w:name w:val="xl39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0">
    <w:name w:val="xl40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1">
    <w:name w:val="xl41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2">
    <w:name w:val="xl42"/>
    <w:basedOn w:val="a7"/>
    <w:semiHidden/>
    <w:rsid w:val="00E1788C"/>
    <w:pPr>
      <w:keepNext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3">
    <w:name w:val="xl43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4">
    <w:name w:val="xl44"/>
    <w:basedOn w:val="a7"/>
    <w:semiHidden/>
    <w:rsid w:val="00E1788C"/>
    <w:pPr>
      <w:keepNext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5">
    <w:name w:val="xl45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6">
    <w:name w:val="xl46"/>
    <w:basedOn w:val="a7"/>
    <w:semiHidden/>
    <w:rsid w:val="00E1788C"/>
    <w:pPr>
      <w:keepNext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7">
    <w:name w:val="xl47"/>
    <w:basedOn w:val="a7"/>
    <w:semiHidden/>
    <w:rsid w:val="00E1788C"/>
    <w:pPr>
      <w:keepNext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8">
    <w:name w:val="xl48"/>
    <w:basedOn w:val="a7"/>
    <w:semiHidden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49">
    <w:name w:val="xl49"/>
    <w:basedOn w:val="a7"/>
    <w:semiHidden/>
    <w:rsid w:val="00E1788C"/>
    <w:pPr>
      <w:keepNext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0">
    <w:name w:val="xl50"/>
    <w:basedOn w:val="a7"/>
    <w:semiHidden/>
    <w:rsid w:val="00E1788C"/>
    <w:pPr>
      <w:keepNext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1">
    <w:name w:val="xl51"/>
    <w:basedOn w:val="a7"/>
    <w:semiHidden/>
    <w:rsid w:val="00E1788C"/>
    <w:pPr>
      <w:keepNext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2">
    <w:name w:val="xl52"/>
    <w:basedOn w:val="a7"/>
    <w:semiHidden/>
    <w:rsid w:val="00E1788C"/>
    <w:pPr>
      <w:keepNext/>
      <w:spacing w:before="100" w:beforeAutospacing="1" w:after="100" w:afterAutospacing="1"/>
      <w:jc w:val="center"/>
    </w:pPr>
    <w:rPr>
      <w:rFonts w:ascii="Arial CYR" w:hAnsi="Arial CYR" w:cs="Arial CYR"/>
      <w:sz w:val="32"/>
      <w:szCs w:val="32"/>
    </w:rPr>
  </w:style>
  <w:style w:type="paragraph" w:customStyle="1" w:styleId="xl53">
    <w:name w:val="xl53"/>
    <w:basedOn w:val="a7"/>
    <w:semiHidden/>
    <w:rsid w:val="00E1788C"/>
    <w:pPr>
      <w:keepNext/>
      <w:spacing w:before="100" w:beforeAutospacing="1" w:after="100" w:afterAutospacing="1"/>
      <w:jc w:val="center"/>
      <w:textAlignment w:val="center"/>
    </w:pPr>
    <w:rPr>
      <w:rFonts w:ascii="Arial CYR" w:hAnsi="Arial CYR" w:cs="Arial CYR"/>
      <w:szCs w:val="24"/>
    </w:rPr>
  </w:style>
  <w:style w:type="paragraph" w:customStyle="1" w:styleId="xl54">
    <w:name w:val="xl54"/>
    <w:basedOn w:val="a7"/>
    <w:semiHidden/>
    <w:rsid w:val="00E1788C"/>
    <w:pPr>
      <w:keepNext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5">
    <w:name w:val="xl55"/>
    <w:basedOn w:val="a7"/>
    <w:semiHidden/>
    <w:rsid w:val="00E1788C"/>
    <w:pPr>
      <w:keepNext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56">
    <w:name w:val="xl56"/>
    <w:basedOn w:val="a7"/>
    <w:semiHidden/>
    <w:rsid w:val="00E1788C"/>
    <w:pPr>
      <w:keepNext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7">
    <w:name w:val="xl57"/>
    <w:basedOn w:val="a7"/>
    <w:semiHidden/>
    <w:rsid w:val="00E1788C"/>
    <w:pPr>
      <w:keepNext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8">
    <w:name w:val="xl58"/>
    <w:basedOn w:val="a7"/>
    <w:semiHidden/>
    <w:rsid w:val="00E1788C"/>
    <w:pPr>
      <w:keepNext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59">
    <w:name w:val="xl59"/>
    <w:basedOn w:val="a7"/>
    <w:semiHidden/>
    <w:rsid w:val="00E1788C"/>
    <w:pPr>
      <w:keepNext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60">
    <w:name w:val="xl60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61">
    <w:name w:val="xl61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62">
    <w:name w:val="xl62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Courier New" w:hAnsi="Courier New" w:cs="Courier New"/>
      <w:szCs w:val="24"/>
    </w:rPr>
  </w:style>
  <w:style w:type="paragraph" w:customStyle="1" w:styleId="xl63">
    <w:name w:val="xl63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64">
    <w:name w:val="xl64"/>
    <w:basedOn w:val="a7"/>
    <w:semiHidden/>
    <w:rsid w:val="00E1788C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Courier New" w:hAnsi="Courier New" w:cs="Courier New"/>
      <w:szCs w:val="24"/>
    </w:rPr>
  </w:style>
  <w:style w:type="paragraph" w:customStyle="1" w:styleId="xl65">
    <w:name w:val="xl65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66">
    <w:name w:val="xl66"/>
    <w:basedOn w:val="a7"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xl67">
    <w:name w:val="xl67"/>
    <w:basedOn w:val="a7"/>
    <w:rsid w:val="00E1788C"/>
    <w:pPr>
      <w:keepNext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68">
    <w:name w:val="xl68"/>
    <w:basedOn w:val="a7"/>
    <w:rsid w:val="00E1788C"/>
    <w:pPr>
      <w:keepNext/>
      <w:pBdr>
        <w:bottom w:val="double" w:sz="6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Cs w:val="24"/>
    </w:rPr>
  </w:style>
  <w:style w:type="paragraph" w:customStyle="1" w:styleId="xl69">
    <w:name w:val="xl69"/>
    <w:basedOn w:val="a7"/>
    <w:rsid w:val="00E1788C"/>
    <w:pPr>
      <w:keepNext/>
      <w:spacing w:before="100" w:beforeAutospacing="1" w:after="100" w:afterAutospacing="1"/>
      <w:jc w:val="right"/>
    </w:pPr>
    <w:rPr>
      <w:rFonts w:ascii="Courier New" w:hAnsi="Courier New" w:cs="Courier New"/>
      <w:i/>
      <w:iCs/>
      <w:szCs w:val="24"/>
    </w:rPr>
  </w:style>
  <w:style w:type="paragraph" w:customStyle="1" w:styleId="xl70">
    <w:name w:val="xl70"/>
    <w:basedOn w:val="a7"/>
    <w:rsid w:val="00E1788C"/>
    <w:pPr>
      <w:keepNext/>
      <w:spacing w:before="100" w:beforeAutospacing="1" w:after="100" w:afterAutospacing="1"/>
      <w:jc w:val="right"/>
      <w:textAlignment w:val="center"/>
    </w:pPr>
    <w:rPr>
      <w:rFonts w:ascii="Courier New" w:hAnsi="Courier New" w:cs="Courier New"/>
      <w:szCs w:val="24"/>
    </w:rPr>
  </w:style>
  <w:style w:type="paragraph" w:customStyle="1" w:styleId="xl71">
    <w:name w:val="xl71"/>
    <w:basedOn w:val="a7"/>
    <w:rsid w:val="00E1788C"/>
    <w:pPr>
      <w:keepNext/>
      <w:spacing w:before="100" w:beforeAutospacing="1" w:after="100" w:afterAutospacing="1"/>
      <w:jc w:val="right"/>
      <w:textAlignment w:val="center"/>
    </w:pPr>
    <w:rPr>
      <w:rFonts w:ascii="Courier New" w:hAnsi="Courier New" w:cs="Courier New"/>
      <w:b/>
      <w:bCs/>
      <w:szCs w:val="24"/>
    </w:rPr>
  </w:style>
  <w:style w:type="paragraph" w:customStyle="1" w:styleId="xl72">
    <w:name w:val="xl72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a7"/>
    <w:rsid w:val="00E1788C"/>
    <w:pPr>
      <w:keepNext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Cs w:val="24"/>
    </w:rPr>
  </w:style>
  <w:style w:type="paragraph" w:customStyle="1" w:styleId="xl74">
    <w:name w:val="xl74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xl75">
    <w:name w:val="xl75"/>
    <w:basedOn w:val="a7"/>
    <w:rsid w:val="00E1788C"/>
    <w:pPr>
      <w:keepNext/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6">
    <w:name w:val="xl76"/>
    <w:basedOn w:val="a7"/>
    <w:rsid w:val="00E1788C"/>
    <w:pPr>
      <w:keepNext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7">
    <w:name w:val="xl77"/>
    <w:basedOn w:val="a7"/>
    <w:rsid w:val="00E1788C"/>
    <w:pPr>
      <w:keepNext/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8">
    <w:name w:val="xl78"/>
    <w:basedOn w:val="a7"/>
    <w:rsid w:val="00E1788C"/>
    <w:pPr>
      <w:keepNext/>
      <w:pBdr>
        <w:top w:val="double" w:sz="6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79">
    <w:name w:val="xl79"/>
    <w:basedOn w:val="a7"/>
    <w:rsid w:val="00E1788C"/>
    <w:pPr>
      <w:keepNext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0">
    <w:name w:val="xl80"/>
    <w:basedOn w:val="a7"/>
    <w:rsid w:val="00E1788C"/>
    <w:pPr>
      <w:keepNext/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1">
    <w:name w:val="xl81"/>
    <w:basedOn w:val="a7"/>
    <w:rsid w:val="00E1788C"/>
    <w:pPr>
      <w:keepNext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2">
    <w:name w:val="xl82"/>
    <w:basedOn w:val="a7"/>
    <w:rsid w:val="00E1788C"/>
    <w:pPr>
      <w:keepNext/>
      <w:spacing w:before="100" w:beforeAutospacing="1" w:after="100" w:afterAutospacing="1"/>
      <w:textAlignment w:val="top"/>
    </w:pPr>
    <w:rPr>
      <w:rFonts w:ascii="Courier New" w:hAnsi="Courier New" w:cs="Courier New"/>
      <w:szCs w:val="24"/>
    </w:rPr>
  </w:style>
  <w:style w:type="paragraph" w:customStyle="1" w:styleId="xl83">
    <w:name w:val="xl83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b/>
      <w:bCs/>
      <w:szCs w:val="24"/>
    </w:rPr>
  </w:style>
  <w:style w:type="paragraph" w:customStyle="1" w:styleId="xl84">
    <w:name w:val="xl84"/>
    <w:basedOn w:val="a7"/>
    <w:rsid w:val="00E1788C"/>
    <w:pPr>
      <w:keepNext/>
      <w:spacing w:before="100" w:beforeAutospacing="1" w:after="100" w:afterAutospacing="1"/>
    </w:pPr>
    <w:rPr>
      <w:rFonts w:ascii="Courier New" w:hAnsi="Courier New" w:cs="Courier New"/>
      <w:szCs w:val="24"/>
    </w:rPr>
  </w:style>
  <w:style w:type="paragraph" w:customStyle="1" w:styleId="xl85">
    <w:name w:val="xl85"/>
    <w:basedOn w:val="a7"/>
    <w:rsid w:val="00E1788C"/>
    <w:pPr>
      <w:keepNext/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6">
    <w:name w:val="xl86"/>
    <w:basedOn w:val="a7"/>
    <w:rsid w:val="00E1788C"/>
    <w:pPr>
      <w:keepNext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7">
    <w:name w:val="xl87"/>
    <w:basedOn w:val="a7"/>
    <w:rsid w:val="00E1788C"/>
    <w:pPr>
      <w:keepNext/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8">
    <w:name w:val="xl88"/>
    <w:basedOn w:val="a7"/>
    <w:rsid w:val="00E1788C"/>
    <w:pPr>
      <w:keepNext/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89">
    <w:name w:val="xl89"/>
    <w:basedOn w:val="a7"/>
    <w:rsid w:val="00E1788C"/>
    <w:pPr>
      <w:keepNext/>
      <w:spacing w:before="100" w:beforeAutospacing="1" w:after="100" w:afterAutospacing="1"/>
      <w:textAlignment w:val="center"/>
    </w:pPr>
    <w:rPr>
      <w:rFonts w:ascii="Courier New" w:hAnsi="Courier New" w:cs="Courier New"/>
      <w:szCs w:val="24"/>
    </w:rPr>
  </w:style>
  <w:style w:type="paragraph" w:customStyle="1" w:styleId="xl90">
    <w:name w:val="xl90"/>
    <w:basedOn w:val="a7"/>
    <w:rsid w:val="00E1788C"/>
    <w:pPr>
      <w:keepNext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Cs w:val="24"/>
    </w:rPr>
  </w:style>
  <w:style w:type="paragraph" w:customStyle="1" w:styleId="xl91">
    <w:name w:val="xl91"/>
    <w:basedOn w:val="a7"/>
    <w:rsid w:val="00E1788C"/>
    <w:pPr>
      <w:keepNext/>
      <w:spacing w:before="100" w:beforeAutospacing="1" w:after="100" w:afterAutospacing="1"/>
      <w:jc w:val="center"/>
    </w:pPr>
    <w:rPr>
      <w:rFonts w:ascii="Courier New" w:hAnsi="Courier New" w:cs="Courier New"/>
      <w:szCs w:val="24"/>
    </w:rPr>
  </w:style>
  <w:style w:type="paragraph" w:customStyle="1" w:styleId="afffffff">
    <w:name w:val="Табл. № альбом Знак Знак Знак"/>
    <w:basedOn w:val="afffffd"/>
    <w:next w:val="afb"/>
    <w:link w:val="afffffff0"/>
    <w:autoRedefine/>
    <w:semiHidden/>
    <w:rsid w:val="00E1788C"/>
    <w:pPr>
      <w:ind w:firstLine="12360"/>
    </w:pPr>
    <w:rPr>
      <w:iCs w:val="0"/>
    </w:rPr>
  </w:style>
  <w:style w:type="paragraph" w:customStyle="1" w:styleId="afffffff1">
    <w:name w:val="таблица"/>
    <w:basedOn w:val="aff6"/>
    <w:semiHidden/>
    <w:rsid w:val="00E1788C"/>
    <w:pPr>
      <w:keepNext/>
      <w:keepLines w:val="0"/>
      <w:spacing w:line="240" w:lineRule="auto"/>
      <w:ind w:firstLine="0"/>
      <w:jc w:val="right"/>
    </w:pPr>
    <w:rPr>
      <w:rFonts w:ascii="Courier New" w:hAnsi="Courier New"/>
      <w:b w:val="0"/>
      <w:sz w:val="24"/>
    </w:rPr>
  </w:style>
  <w:style w:type="paragraph" w:customStyle="1" w:styleId="83">
    <w:name w:val="8 справа"/>
    <w:basedOn w:val="84"/>
    <w:semiHidden/>
    <w:rsid w:val="00E1788C"/>
    <w:pPr>
      <w:jc w:val="right"/>
    </w:pPr>
  </w:style>
  <w:style w:type="paragraph" w:customStyle="1" w:styleId="84">
    <w:name w:val="8 по центру"/>
    <w:basedOn w:val="101"/>
    <w:semiHidden/>
    <w:rsid w:val="00E1788C"/>
    <w:rPr>
      <w:sz w:val="16"/>
    </w:rPr>
  </w:style>
  <w:style w:type="paragraph" w:customStyle="1" w:styleId="101">
    <w:name w:val="10 по центру"/>
    <w:basedOn w:val="125"/>
    <w:semiHidden/>
    <w:rsid w:val="00E1788C"/>
    <w:rPr>
      <w:sz w:val="20"/>
    </w:rPr>
  </w:style>
  <w:style w:type="paragraph" w:customStyle="1" w:styleId="102">
    <w:name w:val="10 справа"/>
    <w:basedOn w:val="123"/>
    <w:semiHidden/>
    <w:rsid w:val="00E1788C"/>
    <w:rPr>
      <w:sz w:val="20"/>
    </w:rPr>
  </w:style>
  <w:style w:type="paragraph" w:customStyle="1" w:styleId="85">
    <w:name w:val="8 слева"/>
    <w:basedOn w:val="a7"/>
    <w:semiHidden/>
    <w:rsid w:val="00E1788C"/>
    <w:pPr>
      <w:keepNext/>
      <w:tabs>
        <w:tab w:val="left" w:pos="7200"/>
      </w:tabs>
      <w:spacing w:before="40"/>
    </w:pPr>
    <w:rPr>
      <w:rFonts w:ascii="Courier New" w:hAnsi="Courier New"/>
      <w:sz w:val="16"/>
    </w:rPr>
  </w:style>
  <w:style w:type="paragraph" w:customStyle="1" w:styleId="103">
    <w:name w:val="10 по ширине"/>
    <w:basedOn w:val="a7"/>
    <w:semiHidden/>
    <w:rsid w:val="00E1788C"/>
    <w:pPr>
      <w:keepNext/>
      <w:spacing w:before="40"/>
      <w:jc w:val="both"/>
    </w:pPr>
    <w:rPr>
      <w:rFonts w:ascii="Courier New" w:hAnsi="Courier New"/>
      <w:sz w:val="20"/>
    </w:rPr>
  </w:style>
  <w:style w:type="paragraph" w:customStyle="1" w:styleId="afffffff2">
    <w:name w:val="Номера граф"/>
    <w:basedOn w:val="123"/>
    <w:semiHidden/>
    <w:rsid w:val="00E1788C"/>
    <w:pPr>
      <w:jc w:val="center"/>
    </w:pPr>
    <w:rPr>
      <w:i/>
      <w:sz w:val="20"/>
    </w:rPr>
  </w:style>
  <w:style w:type="paragraph" w:styleId="afffffff3">
    <w:name w:val="Closing"/>
    <w:basedOn w:val="13"/>
    <w:next w:val="afb"/>
    <w:link w:val="afffffff4"/>
    <w:semiHidden/>
    <w:rsid w:val="00E1788C"/>
    <w:pPr>
      <w:spacing w:before="360" w:after="360"/>
      <w:ind w:left="0" w:firstLine="0"/>
      <w:jc w:val="center"/>
    </w:pPr>
    <w:rPr>
      <w:rFonts w:ascii="Courier New" w:hAnsi="Courier New" w:cs="Arial"/>
      <w:b w:val="0"/>
      <w:bCs/>
      <w:sz w:val="28"/>
      <w:szCs w:val="32"/>
    </w:rPr>
  </w:style>
  <w:style w:type="paragraph" w:customStyle="1" w:styleId="48">
    <w:name w:val="Стиль Заголовок 4 + курсив"/>
    <w:basedOn w:val="42"/>
    <w:semiHidden/>
    <w:rsid w:val="00E1788C"/>
    <w:pPr>
      <w:tabs>
        <w:tab w:val="left" w:pos="2160"/>
      </w:tabs>
      <w:spacing w:before="0" w:after="0"/>
      <w:ind w:left="0" w:firstLine="0"/>
    </w:pPr>
    <w:rPr>
      <w:rFonts w:ascii="Courier New" w:hAnsi="Courier New"/>
      <w:b w:val="0"/>
      <w:iCs/>
      <w:kern w:val="0"/>
      <w:sz w:val="28"/>
      <w:szCs w:val="28"/>
    </w:rPr>
  </w:style>
  <w:style w:type="character" w:customStyle="1" w:styleId="afffffff0">
    <w:name w:val="Табл. № альбом Знак Знак Знак Знак"/>
    <w:link w:val="afffffff"/>
    <w:semiHidden/>
    <w:rsid w:val="00AB43F2"/>
    <w:rPr>
      <w:rFonts w:ascii="Courier New" w:hAnsi="Courier New"/>
      <w:iCs w:val="0"/>
      <w:sz w:val="24"/>
      <w:szCs w:val="24"/>
    </w:rPr>
  </w:style>
  <w:style w:type="paragraph" w:customStyle="1" w:styleId="afffffff5">
    <w:name w:val="Таблица №"/>
    <w:basedOn w:val="21"/>
    <w:semiHidden/>
    <w:rsid w:val="00E1788C"/>
    <w:pPr>
      <w:spacing w:before="360" w:after="360"/>
      <w:ind w:left="0" w:firstLine="11340"/>
      <w:jc w:val="center"/>
      <w:outlineLvl w:val="9"/>
    </w:pPr>
    <w:rPr>
      <w:rFonts w:ascii="Courier New" w:hAnsi="Courier New"/>
      <w:bCs/>
      <w:color w:val="FF0000"/>
      <w:kern w:val="0"/>
      <w:sz w:val="24"/>
    </w:rPr>
  </w:style>
  <w:style w:type="paragraph" w:customStyle="1" w:styleId="afffffff6">
    <w:name w:val="Заголовок"/>
    <w:basedOn w:val="a7"/>
    <w:next w:val="a7"/>
    <w:link w:val="afffffff7"/>
    <w:semiHidden/>
    <w:rsid w:val="00E1788C"/>
    <w:pPr>
      <w:keepNext/>
      <w:tabs>
        <w:tab w:val="left" w:pos="357"/>
      </w:tabs>
      <w:suppressAutoHyphens/>
      <w:spacing w:before="360" w:after="360"/>
      <w:ind w:firstLine="709"/>
      <w:jc w:val="center"/>
      <w:outlineLvl w:val="0"/>
    </w:pPr>
    <w:rPr>
      <w:rFonts w:ascii="Courier New" w:hAnsi="Courier New"/>
      <w:caps/>
      <w:sz w:val="28"/>
      <w:szCs w:val="28"/>
    </w:rPr>
  </w:style>
  <w:style w:type="character" w:customStyle="1" w:styleId="afffffff8">
    <w:name w:val="Основной текст Знак Знак"/>
    <w:semiHidden/>
    <w:rsid w:val="00E1788C"/>
    <w:rPr>
      <w:rFonts w:ascii="Courier New" w:hAnsi="Courier New"/>
      <w:sz w:val="28"/>
      <w:szCs w:val="24"/>
      <w:lang w:val="en-US" w:eastAsia="ru-RU" w:bidi="ar-SA"/>
    </w:rPr>
  </w:style>
  <w:style w:type="paragraph" w:customStyle="1" w:styleId="afffffff9">
    <w:name w:val="Стиль по ширине"/>
    <w:basedOn w:val="a7"/>
    <w:link w:val="afffffffa"/>
    <w:semiHidden/>
    <w:rsid w:val="00E1788C"/>
    <w:pPr>
      <w:keepNext/>
      <w:jc w:val="both"/>
    </w:pPr>
    <w:rPr>
      <w:rFonts w:ascii="Courier New" w:hAnsi="Courier New"/>
      <w:sz w:val="28"/>
    </w:rPr>
  </w:style>
  <w:style w:type="character" w:customStyle="1" w:styleId="afffffffa">
    <w:name w:val="Стиль по ширине Знак"/>
    <w:link w:val="afffffff9"/>
    <w:semiHidden/>
    <w:rsid w:val="00AB43F2"/>
    <w:rPr>
      <w:rFonts w:ascii="Courier New" w:hAnsi="Courier New"/>
      <w:sz w:val="28"/>
    </w:rPr>
  </w:style>
  <w:style w:type="paragraph" w:customStyle="1" w:styleId="afffffffb">
    <w:name w:val="Подпись под рисунком"/>
    <w:basedOn w:val="afb"/>
    <w:semiHidden/>
    <w:rsid w:val="00E1788C"/>
    <w:pPr>
      <w:keepNext/>
      <w:spacing w:after="40"/>
      <w:ind w:right="0" w:firstLine="720"/>
    </w:pPr>
    <w:rPr>
      <w:sz w:val="28"/>
      <w:lang w:val="en-US"/>
    </w:rPr>
  </w:style>
  <w:style w:type="paragraph" w:styleId="afffffffc">
    <w:name w:val="Salutation"/>
    <w:basedOn w:val="a7"/>
    <w:next w:val="a7"/>
    <w:semiHidden/>
    <w:rsid w:val="00E1788C"/>
    <w:pPr>
      <w:keepNext/>
      <w:spacing w:before="240" w:after="240"/>
      <w:jc w:val="center"/>
      <w:outlineLvl w:val="0"/>
    </w:pPr>
    <w:rPr>
      <w:rFonts w:ascii="Courier New" w:hAnsi="Courier New"/>
      <w:sz w:val="28"/>
      <w:szCs w:val="28"/>
    </w:rPr>
  </w:style>
  <w:style w:type="character" w:customStyle="1" w:styleId="31">
    <w:name w:val="Заголовок 3 Знак1"/>
    <w:aliases w:val="Заголовок 31 Знак,end Знак1,Заголовок 3 Знак Знак Знак Знак1,Заголовок 3 Знак Знак Знак Знак Знак Знак1,Заголовок 3 Знак Знак Знак Знак Знак Знак Знак Знак Знак1,Заголовок 3 Знак Знак Знак Знак Знак Знак Знак Знак2"/>
    <w:link w:val="30"/>
    <w:uiPriority w:val="9"/>
    <w:semiHidden/>
    <w:rsid w:val="00AB43F2"/>
    <w:rPr>
      <w:b/>
      <w:kern w:val="24"/>
      <w:sz w:val="24"/>
    </w:rPr>
  </w:style>
  <w:style w:type="paragraph" w:customStyle="1" w:styleId="afffffffd">
    <w:name w:val="Табл.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e">
    <w:name w:val="табл. 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f">
    <w:name w:val="табл альбом"/>
    <w:basedOn w:val="afffff3"/>
    <w:next w:val="afb"/>
    <w:semiHidden/>
    <w:rsid w:val="00E1788C"/>
    <w:pPr>
      <w:ind w:firstLine="12361"/>
    </w:pPr>
    <w:rPr>
      <w:rFonts w:ascii="Courier New" w:hAnsi="Courier New"/>
    </w:rPr>
  </w:style>
  <w:style w:type="paragraph" w:customStyle="1" w:styleId="affffffff0">
    <w:name w:val="Основной без отступа"/>
    <w:basedOn w:val="afb"/>
    <w:semiHidden/>
    <w:rsid w:val="00E1788C"/>
    <w:pPr>
      <w:keepNext/>
      <w:spacing w:after="40"/>
      <w:ind w:right="0"/>
      <w:jc w:val="both"/>
    </w:pPr>
    <w:rPr>
      <w:rFonts w:ascii="Courier New" w:hAnsi="Courier New"/>
      <w:sz w:val="28"/>
      <w:szCs w:val="24"/>
      <w:lang w:val="en-US"/>
    </w:rPr>
  </w:style>
  <w:style w:type="paragraph" w:customStyle="1" w:styleId="1f">
    <w:name w:val="Основной без отступа Знак1"/>
    <w:basedOn w:val="afb"/>
    <w:semiHidden/>
    <w:rsid w:val="00E1788C"/>
    <w:pPr>
      <w:keepNext/>
      <w:spacing w:after="40"/>
      <w:ind w:right="0"/>
      <w:jc w:val="both"/>
    </w:pPr>
    <w:rPr>
      <w:rFonts w:ascii="Courier New" w:hAnsi="Courier New"/>
      <w:sz w:val="28"/>
      <w:szCs w:val="24"/>
      <w:lang w:val="en-US"/>
    </w:rPr>
  </w:style>
  <w:style w:type="character" w:customStyle="1" w:styleId="3c">
    <w:name w:val="Заголовок 3 Знак Знак"/>
    <w:semiHidden/>
    <w:rsid w:val="00E1788C"/>
    <w:rPr>
      <w:rFonts w:ascii="Courier New" w:hAnsi="Courier New" w:cs="Courier New"/>
      <w:color w:val="000000"/>
      <w:sz w:val="28"/>
      <w:szCs w:val="28"/>
      <w:lang w:val="ru-RU" w:eastAsia="ru-RU" w:bidi="ar-SA"/>
    </w:rPr>
  </w:style>
  <w:style w:type="character" w:customStyle="1" w:styleId="affffffff1">
    <w:name w:val="Знак Знак Знак"/>
    <w:aliases w:val=" Знак Знак Знак Знак Знак Знак Знак Знак Знак Знак Знак Знак Знак Знак"/>
    <w:semiHidden/>
    <w:rsid w:val="00E1788C"/>
    <w:rPr>
      <w:sz w:val="24"/>
      <w:szCs w:val="24"/>
      <w:lang w:val="ru-RU" w:eastAsia="ru-RU" w:bidi="ar-SA"/>
    </w:rPr>
  </w:style>
  <w:style w:type="paragraph" w:customStyle="1" w:styleId="128">
    <w:name w:val="12 слева"/>
    <w:basedOn w:val="129"/>
    <w:link w:val="12a"/>
    <w:semiHidden/>
    <w:rsid w:val="00E1788C"/>
    <w:pPr>
      <w:jc w:val="left"/>
    </w:pPr>
  </w:style>
  <w:style w:type="paragraph" w:customStyle="1" w:styleId="129">
    <w:name w:val="12 по центру"/>
    <w:basedOn w:val="afffff6"/>
    <w:semiHidden/>
    <w:rsid w:val="00E1788C"/>
    <w:rPr>
      <w:sz w:val="24"/>
    </w:rPr>
  </w:style>
  <w:style w:type="character" w:customStyle="1" w:styleId="12a">
    <w:name w:val="12 слева Знак"/>
    <w:link w:val="128"/>
    <w:semiHidden/>
    <w:rsid w:val="00AB43F2"/>
    <w:rPr>
      <w:rFonts w:ascii="Courier New" w:hAnsi="Courier New"/>
      <w:sz w:val="24"/>
    </w:rPr>
  </w:style>
  <w:style w:type="paragraph" w:customStyle="1" w:styleId="affffffff2">
    <w:name w:val="Табл № портрет"/>
    <w:basedOn w:val="a7"/>
    <w:next w:val="a7"/>
    <w:semiHidden/>
    <w:rsid w:val="00E1788C"/>
    <w:pPr>
      <w:keepNext/>
      <w:keepLines/>
      <w:spacing w:before="400" w:after="60"/>
      <w:ind w:firstLine="6804"/>
      <w:jc w:val="center"/>
      <w:outlineLvl w:val="5"/>
    </w:pPr>
    <w:rPr>
      <w:rFonts w:ascii="Courier New" w:hAnsi="Courier New"/>
      <w:iCs/>
      <w:szCs w:val="24"/>
    </w:rPr>
  </w:style>
  <w:style w:type="paragraph" w:customStyle="1" w:styleId="affffffff3">
    <w:name w:val="Название таблицы"/>
    <w:basedOn w:val="a7"/>
    <w:next w:val="a7"/>
    <w:semiHidden/>
    <w:rsid w:val="00E1788C"/>
    <w:pPr>
      <w:ind w:firstLine="7200"/>
      <w:jc w:val="center"/>
    </w:pPr>
    <w:rPr>
      <w:rFonts w:ascii="Courier New" w:hAnsi="Courier New" w:cs="Courier New"/>
      <w:sz w:val="28"/>
      <w:szCs w:val="28"/>
    </w:rPr>
  </w:style>
  <w:style w:type="character" w:customStyle="1" w:styleId="1f0">
    <w:name w:val="Знак Знак Знак Знак Знак1"/>
    <w:semiHidden/>
    <w:rsid w:val="00E1788C"/>
    <w:rPr>
      <w:rFonts w:ascii="Courier New" w:hAnsi="Courier New"/>
      <w:sz w:val="28"/>
      <w:lang w:val="en-US" w:eastAsia="ru-RU" w:bidi="ar-SA"/>
    </w:rPr>
  </w:style>
  <w:style w:type="paragraph" w:customStyle="1" w:styleId="142">
    <w:name w:val="Стиль 14 пт По ширине"/>
    <w:basedOn w:val="a7"/>
    <w:semiHidden/>
    <w:rsid w:val="00E1788C"/>
    <w:pPr>
      <w:keepNext/>
      <w:jc w:val="both"/>
    </w:pPr>
    <w:rPr>
      <w:rFonts w:ascii="Courier New" w:hAnsi="Courier New"/>
      <w:sz w:val="28"/>
    </w:rPr>
  </w:style>
  <w:style w:type="character" w:customStyle="1" w:styleId="affffffff4">
    <w:name w:val="Название объектаТаблица Знак Знак"/>
    <w:semiHidden/>
    <w:rsid w:val="00E1788C"/>
    <w:rPr>
      <w:rFonts w:ascii="Courier New" w:hAnsi="Courier New"/>
      <w:b/>
      <w:bCs/>
      <w:lang w:val="ru-RU" w:eastAsia="ru-RU" w:bidi="ar-SA"/>
    </w:rPr>
  </w:style>
  <w:style w:type="paragraph" w:customStyle="1" w:styleId="affffffff5">
    <w:name w:val="Тип_Литературы"/>
    <w:basedOn w:val="a7"/>
    <w:next w:val="a7"/>
    <w:semiHidden/>
    <w:rsid w:val="00E1788C"/>
    <w:pPr>
      <w:keepNext/>
      <w:spacing w:before="120" w:after="120"/>
      <w:ind w:firstLine="709"/>
      <w:jc w:val="center"/>
      <w:outlineLvl w:val="5"/>
    </w:pPr>
    <w:rPr>
      <w:rFonts w:ascii="Courier New" w:hAnsi="Courier New"/>
      <w:sz w:val="28"/>
      <w:szCs w:val="24"/>
    </w:rPr>
  </w:style>
  <w:style w:type="character" w:customStyle="1" w:styleId="affffff7">
    <w:name w:val="Рис.№ Знак"/>
    <w:link w:val="affffff6"/>
    <w:semiHidden/>
    <w:rsid w:val="00AB43F2"/>
    <w:rPr>
      <w:rFonts w:ascii="Courier New" w:hAnsi="Courier New"/>
      <w:b/>
      <w:bCs/>
      <w:sz w:val="28"/>
    </w:rPr>
  </w:style>
  <w:style w:type="paragraph" w:customStyle="1" w:styleId="affffffff6">
    <w:name w:val="Текст отчёта с расширенным абзацем"/>
    <w:basedOn w:val="afffff1"/>
    <w:semiHidden/>
    <w:rsid w:val="00E1788C"/>
    <w:pPr>
      <w:spacing w:before="120" w:after="120"/>
    </w:pPr>
    <w:rPr>
      <w:szCs w:val="20"/>
    </w:rPr>
  </w:style>
  <w:style w:type="paragraph" w:customStyle="1" w:styleId="3d">
    <w:name w:val="Табл. альбом А3"/>
    <w:basedOn w:val="afffffffd"/>
    <w:next w:val="a7"/>
    <w:semiHidden/>
    <w:rsid w:val="00E1788C"/>
    <w:pPr>
      <w:ind w:firstLine="18960"/>
    </w:pPr>
  </w:style>
  <w:style w:type="paragraph" w:customStyle="1" w:styleId="CourierNew10">
    <w:name w:val="Стиль Название + Courier New 10 пт"/>
    <w:basedOn w:val="af7"/>
    <w:semiHidden/>
    <w:rsid w:val="00E1788C"/>
    <w:pPr>
      <w:keepNext/>
    </w:pPr>
    <w:rPr>
      <w:rFonts w:ascii="Courier New" w:hAnsi="Courier New"/>
      <w:sz w:val="20"/>
      <w:szCs w:val="24"/>
    </w:rPr>
  </w:style>
  <w:style w:type="character" w:customStyle="1" w:styleId="afffffff7">
    <w:name w:val="Заголовок Знак"/>
    <w:link w:val="afffffff6"/>
    <w:semiHidden/>
    <w:rsid w:val="00AB43F2"/>
    <w:rPr>
      <w:rFonts w:ascii="Courier New" w:hAnsi="Courier New"/>
      <w:caps/>
      <w:sz w:val="28"/>
      <w:szCs w:val="28"/>
    </w:rPr>
  </w:style>
  <w:style w:type="paragraph" w:customStyle="1" w:styleId="CourierNew101">
    <w:name w:val="Стиль Название + Courier New 10 пт1"/>
    <w:basedOn w:val="af7"/>
    <w:semiHidden/>
    <w:rsid w:val="00E1788C"/>
    <w:pPr>
      <w:keepNext/>
    </w:pPr>
    <w:rPr>
      <w:rFonts w:ascii="Courier New" w:hAnsi="Courier New"/>
      <w:sz w:val="20"/>
      <w:szCs w:val="24"/>
    </w:rPr>
  </w:style>
  <w:style w:type="paragraph" w:customStyle="1" w:styleId="affffffff7">
    <w:name w:val="Стиль Основной текст с отступом"/>
    <w:aliases w:val="Ячейки + По центру"/>
    <w:basedOn w:val="af9"/>
    <w:semiHidden/>
    <w:rsid w:val="00E1788C"/>
    <w:pPr>
      <w:keepNext/>
      <w:spacing w:after="120" w:line="240" w:lineRule="auto"/>
      <w:ind w:firstLine="0"/>
      <w:jc w:val="center"/>
    </w:pPr>
    <w:rPr>
      <w:rFonts w:ascii="Courier New" w:hAnsi="Courier New"/>
    </w:rPr>
  </w:style>
  <w:style w:type="paragraph" w:customStyle="1" w:styleId="135">
    <w:name w:val="Стиль 13.5 пт По центру"/>
    <w:basedOn w:val="a7"/>
    <w:semiHidden/>
    <w:rsid w:val="00E1788C"/>
    <w:pPr>
      <w:keepNext/>
      <w:spacing w:line="120" w:lineRule="atLeast"/>
      <w:jc w:val="center"/>
    </w:pPr>
    <w:rPr>
      <w:rFonts w:ascii="Courier New" w:hAnsi="Courier New"/>
      <w:sz w:val="27"/>
    </w:rPr>
  </w:style>
  <w:style w:type="paragraph" w:customStyle="1" w:styleId="affffffff8">
    <w:name w:val="Абзац"/>
    <w:basedOn w:val="a7"/>
    <w:semiHidden/>
    <w:rsid w:val="00E1788C"/>
    <w:pPr>
      <w:ind w:firstLine="510"/>
      <w:jc w:val="both"/>
    </w:pPr>
  </w:style>
  <w:style w:type="paragraph" w:customStyle="1" w:styleId="affffffff9">
    <w:name w:val="Рис"/>
    <w:basedOn w:val="a7"/>
    <w:semiHidden/>
    <w:rsid w:val="00E1788C"/>
    <w:pPr>
      <w:spacing w:line="216" w:lineRule="auto"/>
      <w:jc w:val="center"/>
    </w:pPr>
  </w:style>
  <w:style w:type="character" w:customStyle="1" w:styleId="affffffffa">
    <w:name w:val="Абзац Знак"/>
    <w:semiHidden/>
    <w:rsid w:val="00E1788C"/>
    <w:rPr>
      <w:sz w:val="24"/>
      <w:lang w:val="ru-RU" w:eastAsia="ru-RU" w:bidi="ar-SA"/>
    </w:rPr>
  </w:style>
  <w:style w:type="paragraph" w:customStyle="1" w:styleId="1f1">
    <w:name w:val="Заг1"/>
    <w:basedOn w:val="a7"/>
    <w:semiHidden/>
    <w:rsid w:val="00E1788C"/>
    <w:pPr>
      <w:keepNext/>
      <w:keepLines/>
      <w:spacing w:after="120"/>
      <w:jc w:val="center"/>
    </w:pPr>
    <w:rPr>
      <w:b/>
      <w:caps/>
    </w:rPr>
  </w:style>
  <w:style w:type="paragraph" w:customStyle="1" w:styleId="a4">
    <w:name w:val="Перечень"/>
    <w:basedOn w:val="a7"/>
    <w:semiHidden/>
    <w:rsid w:val="00E1788C"/>
    <w:pPr>
      <w:numPr>
        <w:numId w:val="8"/>
      </w:numPr>
      <w:tabs>
        <w:tab w:val="clear" w:pos="1040"/>
        <w:tab w:val="left" w:pos="1021"/>
      </w:tabs>
      <w:ind w:left="1020" w:hanging="340"/>
      <w:jc w:val="both"/>
    </w:pPr>
  </w:style>
  <w:style w:type="paragraph" w:customStyle="1" w:styleId="affffffffb">
    <w:name w:val="Центр"/>
    <w:basedOn w:val="a7"/>
    <w:semiHidden/>
    <w:rsid w:val="00E1788C"/>
    <w:pPr>
      <w:keepNext/>
      <w:keepLines/>
      <w:spacing w:before="120" w:after="120"/>
      <w:jc w:val="center"/>
    </w:pPr>
  </w:style>
  <w:style w:type="paragraph" w:customStyle="1" w:styleId="49">
    <w:name w:val="Таблица 4"/>
    <w:basedOn w:val="affff8"/>
    <w:semiHidden/>
    <w:rsid w:val="00E1788C"/>
    <w:pPr>
      <w:keepLines/>
      <w:tabs>
        <w:tab w:val="left" w:pos="6804"/>
      </w:tabs>
      <w:ind w:left="0" w:firstLine="0"/>
      <w:jc w:val="center"/>
    </w:pPr>
    <w:rPr>
      <w:rFonts w:ascii="Courier New" w:hAnsi="Courier New"/>
      <w:b w:val="0"/>
      <w:caps w:val="0"/>
      <w:snapToGrid w:val="0"/>
    </w:rPr>
  </w:style>
  <w:style w:type="paragraph" w:customStyle="1" w:styleId="affffffffc">
    <w:name w:val="Табл_об"/>
    <w:basedOn w:val="aff6"/>
    <w:next w:val="a7"/>
    <w:semiHidden/>
    <w:rsid w:val="00E1788C"/>
    <w:pPr>
      <w:keepLines w:val="0"/>
      <w:suppressAutoHyphens/>
      <w:spacing w:before="0" w:line="240" w:lineRule="auto"/>
      <w:ind w:firstLine="6804"/>
      <w:jc w:val="center"/>
      <w:outlineLvl w:val="5"/>
    </w:pPr>
    <w:rPr>
      <w:rFonts w:ascii="Courier New" w:hAnsi="Courier New"/>
      <w:b w:val="0"/>
      <w:sz w:val="28"/>
    </w:rPr>
  </w:style>
  <w:style w:type="paragraph" w:customStyle="1" w:styleId="1f2">
    <w:name w:val="Заголовок1"/>
    <w:basedOn w:val="a7"/>
    <w:semiHidden/>
    <w:rsid w:val="00E1788C"/>
    <w:rPr>
      <w:rFonts w:ascii="Arial" w:hAnsi="Arial" w:cs="Arial"/>
      <w:b/>
      <w:sz w:val="32"/>
      <w:szCs w:val="32"/>
    </w:rPr>
  </w:style>
  <w:style w:type="paragraph" w:customStyle="1" w:styleId="2e">
    <w:name w:val="Заголовок 2(МОй)"/>
    <w:basedOn w:val="a7"/>
    <w:semiHidden/>
    <w:rsid w:val="00E1788C"/>
    <w:pPr>
      <w:jc w:val="center"/>
    </w:pPr>
    <w:rPr>
      <w:rFonts w:ascii="Arial" w:hAnsi="Arial" w:cs="Arial"/>
      <w:i/>
      <w:sz w:val="28"/>
      <w:szCs w:val="28"/>
    </w:rPr>
  </w:style>
  <w:style w:type="character" w:customStyle="1" w:styleId="1f3">
    <w:name w:val="Основной текст Знак1 Знак"/>
    <w:aliases w:val="Основной текст Знак Знак Знак,Основной текст Знак Знак Знак1,Основной текст Знак Знак Знак Знак"/>
    <w:semiHidden/>
    <w:rsid w:val="00E1788C"/>
    <w:rPr>
      <w:sz w:val="28"/>
      <w:szCs w:val="24"/>
      <w:lang w:val="ru-RU" w:eastAsia="ru-RU" w:bidi="ar-SA"/>
    </w:rPr>
  </w:style>
  <w:style w:type="paragraph" w:customStyle="1" w:styleId="affffffffd">
    <w:name w:val="Основной абзац"/>
    <w:basedOn w:val="a7"/>
    <w:semiHidden/>
    <w:rsid w:val="00E1788C"/>
    <w:pPr>
      <w:spacing w:line="360" w:lineRule="auto"/>
      <w:ind w:firstLine="567"/>
      <w:jc w:val="both"/>
    </w:pPr>
  </w:style>
  <w:style w:type="paragraph" w:customStyle="1" w:styleId="affffffffe">
    <w:name w:val="Оглавление"/>
    <w:basedOn w:val="a7"/>
    <w:semiHidden/>
    <w:rsid w:val="00E1788C"/>
    <w:pPr>
      <w:tabs>
        <w:tab w:val="right" w:leader="dot" w:pos="9072"/>
      </w:tabs>
      <w:suppressAutoHyphens/>
      <w:jc w:val="both"/>
    </w:pPr>
    <w:rPr>
      <w:rFonts w:ascii="Courier New" w:hAnsi="Courier New"/>
      <w:sz w:val="28"/>
      <w:szCs w:val="24"/>
    </w:rPr>
  </w:style>
  <w:style w:type="paragraph" w:customStyle="1" w:styleId="afffffffff">
    <w:name w:val="заголовок"/>
    <w:basedOn w:val="13"/>
    <w:next w:val="a7"/>
    <w:semiHidden/>
    <w:rsid w:val="00E1788C"/>
    <w:pPr>
      <w:keepLines/>
      <w:pageBreakBefore/>
      <w:suppressAutoHyphens/>
      <w:spacing w:before="0" w:after="240"/>
      <w:ind w:left="0" w:firstLine="0"/>
      <w:jc w:val="center"/>
    </w:pPr>
    <w:rPr>
      <w:rFonts w:ascii="Courier New" w:hAnsi="Courier New"/>
      <w:b w:val="0"/>
      <w:caps/>
      <w:color w:val="000000"/>
      <w:kern w:val="28"/>
      <w:sz w:val="28"/>
      <w:szCs w:val="28"/>
    </w:rPr>
  </w:style>
  <w:style w:type="paragraph" w:customStyle="1" w:styleId="2f">
    <w:name w:val="Стиль2"/>
    <w:basedOn w:val="16"/>
    <w:semiHidden/>
    <w:rsid w:val="00E1788C"/>
    <w:pPr>
      <w:widowControl w:val="0"/>
      <w:tabs>
        <w:tab w:val="left" w:pos="180"/>
        <w:tab w:val="right" w:pos="9345"/>
      </w:tabs>
      <w:autoSpaceDE w:val="0"/>
      <w:autoSpaceDN w:val="0"/>
      <w:adjustRightInd w:val="0"/>
      <w:spacing w:before="120" w:line="240" w:lineRule="atLeast"/>
      <w:ind w:right="-185" w:hanging="180"/>
      <w:jc w:val="center"/>
    </w:pPr>
    <w:rPr>
      <w:rFonts w:cs="Arial"/>
      <w:b/>
      <w:spacing w:val="-10"/>
      <w:szCs w:val="28"/>
    </w:rPr>
  </w:style>
  <w:style w:type="paragraph" w:customStyle="1" w:styleId="afffffffff0">
    <w:name w:val="Заголовок табл."/>
    <w:basedOn w:val="a7"/>
    <w:autoRedefine/>
    <w:semiHidden/>
    <w:rsid w:val="00E1788C"/>
    <w:pPr>
      <w:keepNext/>
      <w:widowControl w:val="0"/>
      <w:suppressLineNumbers/>
      <w:ind w:firstLine="737"/>
      <w:jc w:val="right"/>
    </w:pPr>
    <w:rPr>
      <w:rFonts w:ascii="Courier New" w:hAnsi="Courier New"/>
      <w:color w:val="000000"/>
      <w:kern w:val="2"/>
      <w:sz w:val="28"/>
    </w:rPr>
  </w:style>
  <w:style w:type="paragraph" w:customStyle="1" w:styleId="73">
    <w:name w:val="Стиль7"/>
    <w:basedOn w:val="af7"/>
    <w:semiHidden/>
    <w:rsid w:val="00E1788C"/>
    <w:pPr>
      <w:widowControl w:val="0"/>
      <w:ind w:firstLine="737"/>
    </w:pPr>
    <w:rPr>
      <w:rFonts w:ascii="Courier New" w:hAnsi="Courier New"/>
      <w:b/>
      <w:color w:val="000000"/>
      <w:kern w:val="2"/>
    </w:rPr>
  </w:style>
  <w:style w:type="paragraph" w:customStyle="1" w:styleId="3e">
    <w:name w:val="Стиль3"/>
    <w:basedOn w:val="16"/>
    <w:link w:val="310"/>
    <w:rsid w:val="00E1788C"/>
    <w:pPr>
      <w:widowControl w:val="0"/>
      <w:tabs>
        <w:tab w:val="left" w:pos="180"/>
        <w:tab w:val="right" w:leader="dot" w:pos="9345"/>
      </w:tabs>
      <w:autoSpaceDE w:val="0"/>
      <w:autoSpaceDN w:val="0"/>
      <w:adjustRightInd w:val="0"/>
      <w:spacing w:line="240" w:lineRule="atLeast"/>
      <w:ind w:right="-185" w:hanging="180"/>
      <w:jc w:val="center"/>
    </w:pPr>
    <w:rPr>
      <w:rFonts w:cs="Arial"/>
      <w:spacing w:val="-10"/>
      <w:szCs w:val="24"/>
    </w:rPr>
  </w:style>
  <w:style w:type="paragraph" w:customStyle="1" w:styleId="3f">
    <w:name w:val="Таблица3"/>
    <w:basedOn w:val="a7"/>
    <w:next w:val="a7"/>
    <w:autoRedefine/>
    <w:semiHidden/>
    <w:rsid w:val="00E1788C"/>
    <w:pPr>
      <w:keepLines/>
      <w:widowControl w:val="0"/>
      <w:tabs>
        <w:tab w:val="left" w:pos="7371"/>
      </w:tabs>
      <w:spacing w:before="240"/>
      <w:ind w:left="57" w:right="57"/>
      <w:jc w:val="right"/>
    </w:pPr>
    <w:rPr>
      <w:rFonts w:ascii="Courier New" w:hAnsi="Courier New"/>
      <w:snapToGrid w:val="0"/>
      <w:sz w:val="28"/>
    </w:rPr>
  </w:style>
  <w:style w:type="paragraph" w:customStyle="1" w:styleId="afffffffff1">
    <w:name w:val="Заг  центр"/>
    <w:basedOn w:val="a7"/>
    <w:next w:val="a7"/>
    <w:semiHidden/>
    <w:rsid w:val="00E1788C"/>
    <w:pPr>
      <w:keepNext/>
      <w:widowControl w:val="0"/>
      <w:spacing w:after="240" w:line="360" w:lineRule="auto"/>
      <w:ind w:firstLine="737"/>
      <w:outlineLvl w:val="0"/>
    </w:pPr>
    <w:rPr>
      <w:rFonts w:ascii="Courier New" w:hAnsi="Courier New"/>
      <w:color w:val="000000"/>
      <w:kern w:val="2"/>
      <w:sz w:val="28"/>
    </w:rPr>
  </w:style>
  <w:style w:type="paragraph" w:customStyle="1" w:styleId="55">
    <w:name w:val="Нумерация заголовков5"/>
    <w:basedOn w:val="a7"/>
    <w:semiHidden/>
    <w:rsid w:val="00E1788C"/>
    <w:pPr>
      <w:widowControl w:val="0"/>
      <w:ind w:firstLine="737"/>
      <w:jc w:val="both"/>
    </w:pPr>
    <w:rPr>
      <w:rFonts w:ascii="Courier New" w:hAnsi="Courier New"/>
      <w:color w:val="000000"/>
      <w:kern w:val="2"/>
      <w:sz w:val="28"/>
    </w:rPr>
  </w:style>
  <w:style w:type="paragraph" w:customStyle="1" w:styleId="1f4">
    <w:name w:val="Таблица_1"/>
    <w:basedOn w:val="afb"/>
    <w:semiHidden/>
    <w:rsid w:val="00E1788C"/>
    <w:pPr>
      <w:widowControl w:val="0"/>
      <w:ind w:right="0"/>
    </w:pPr>
    <w:rPr>
      <w:rFonts w:ascii="Courier New" w:hAnsi="Courier New"/>
      <w:iCs/>
      <w:sz w:val="28"/>
    </w:rPr>
  </w:style>
  <w:style w:type="paragraph" w:customStyle="1" w:styleId="2f0">
    <w:name w:val="Таблица_2"/>
    <w:basedOn w:val="afb"/>
    <w:semiHidden/>
    <w:rsid w:val="00E1788C"/>
    <w:pPr>
      <w:widowControl w:val="0"/>
      <w:ind w:right="0"/>
      <w:jc w:val="left"/>
    </w:pPr>
    <w:rPr>
      <w:rFonts w:ascii="Courier New" w:hAnsi="Courier New"/>
      <w:iCs/>
      <w:sz w:val="28"/>
    </w:rPr>
  </w:style>
  <w:style w:type="paragraph" w:customStyle="1" w:styleId="4a">
    <w:name w:val="Стиль4"/>
    <w:basedOn w:val="af7"/>
    <w:semiHidden/>
    <w:rsid w:val="00E1788C"/>
    <w:pPr>
      <w:ind w:firstLine="12240"/>
    </w:pPr>
    <w:rPr>
      <w:rFonts w:ascii="Courier New" w:hAnsi="Courier New" w:cs="Courier New"/>
      <w:bCs/>
      <w:szCs w:val="28"/>
    </w:rPr>
  </w:style>
  <w:style w:type="paragraph" w:customStyle="1" w:styleId="afffffffff2">
    <w:name w:val="Табл_шир"/>
    <w:basedOn w:val="aff6"/>
    <w:semiHidden/>
    <w:rsid w:val="00E1788C"/>
    <w:pPr>
      <w:keepLines w:val="0"/>
      <w:spacing w:before="0" w:line="240" w:lineRule="auto"/>
      <w:ind w:firstLine="11907"/>
      <w:jc w:val="center"/>
    </w:pPr>
    <w:rPr>
      <w:rFonts w:ascii="Courier New" w:hAnsi="Courier New"/>
      <w:b w:val="0"/>
      <w:sz w:val="28"/>
    </w:rPr>
  </w:style>
  <w:style w:type="paragraph" w:customStyle="1" w:styleId="afffffffff3">
    <w:name w:val="Рис№"/>
    <w:basedOn w:val="aff6"/>
    <w:link w:val="1f5"/>
    <w:semiHidden/>
    <w:rsid w:val="00E1788C"/>
    <w:pPr>
      <w:keepLines w:val="0"/>
      <w:suppressAutoHyphens/>
      <w:spacing w:line="240" w:lineRule="auto"/>
      <w:ind w:firstLine="0"/>
      <w:jc w:val="center"/>
      <w:outlineLvl w:val="5"/>
    </w:pPr>
    <w:rPr>
      <w:szCs w:val="28"/>
    </w:rPr>
  </w:style>
  <w:style w:type="character" w:customStyle="1" w:styleId="afffffffff4">
    <w:name w:val="Рис№ Знак"/>
    <w:semiHidden/>
    <w:rsid w:val="00E1788C"/>
    <w:rPr>
      <w:rFonts w:ascii="Courier New" w:hAnsi="Courier New"/>
      <w:b/>
      <w:bCs/>
      <w:sz w:val="28"/>
      <w:szCs w:val="28"/>
      <w:lang w:val="ru-RU" w:eastAsia="ru-RU" w:bidi="ar-SA"/>
    </w:rPr>
  </w:style>
  <w:style w:type="character" w:customStyle="1" w:styleId="afffffffff5">
    <w:name w:val="Формула Знак"/>
    <w:semiHidden/>
    <w:rsid w:val="00E1788C"/>
    <w:rPr>
      <w:rFonts w:ascii="Courier New" w:hAnsi="Courier New"/>
      <w:b/>
      <w:bCs/>
      <w:sz w:val="28"/>
      <w:lang w:val="ru-RU" w:eastAsia="ru-RU" w:bidi="ar-SA"/>
    </w:rPr>
  </w:style>
  <w:style w:type="paragraph" w:customStyle="1" w:styleId="56">
    <w:name w:val="Стиль5"/>
    <w:basedOn w:val="affffffffe"/>
    <w:semiHidden/>
    <w:rsid w:val="00E1788C"/>
  </w:style>
  <w:style w:type="paragraph" w:customStyle="1" w:styleId="63">
    <w:name w:val="Стиль6"/>
    <w:basedOn w:val="affffffffe"/>
    <w:semiHidden/>
    <w:rsid w:val="00E1788C"/>
  </w:style>
  <w:style w:type="character" w:customStyle="1" w:styleId="1f6">
    <w:name w:val="Название объекта Знак1"/>
    <w:aliases w:val="Название объекта Знак Знак1,Название таблиц Знак"/>
    <w:semiHidden/>
    <w:rsid w:val="00E1788C"/>
    <w:rPr>
      <w:rFonts w:ascii="Courier New" w:hAnsi="Courier New"/>
      <w:bCs/>
      <w:sz w:val="28"/>
      <w:lang w:val="ru-RU" w:eastAsia="ru-RU" w:bidi="ar-SA"/>
    </w:rPr>
  </w:style>
  <w:style w:type="character" w:customStyle="1" w:styleId="1f7">
    <w:name w:val="Формула Знак1"/>
    <w:basedOn w:val="1f6"/>
    <w:semiHidden/>
    <w:rsid w:val="00E1788C"/>
    <w:rPr>
      <w:rFonts w:ascii="Courier New" w:hAnsi="Courier New"/>
      <w:bCs/>
      <w:sz w:val="28"/>
      <w:lang w:val="ru-RU" w:eastAsia="ru-RU" w:bidi="ar-SA"/>
    </w:rPr>
  </w:style>
  <w:style w:type="character" w:customStyle="1" w:styleId="afffffffff6">
    <w:name w:val="Знак Знак"/>
    <w:semiHidden/>
    <w:rsid w:val="00E1788C"/>
    <w:rPr>
      <w:b/>
      <w:bCs/>
      <w:lang w:val="ru-RU" w:eastAsia="ru-RU" w:bidi="ar-SA"/>
    </w:rPr>
  </w:style>
  <w:style w:type="character" w:customStyle="1" w:styleId="1f5">
    <w:name w:val="Рис№ Знак1"/>
    <w:link w:val="afffffffff3"/>
    <w:semiHidden/>
    <w:rsid w:val="00AB43F2"/>
    <w:rPr>
      <w:b/>
      <w:bCs/>
      <w:szCs w:val="28"/>
    </w:rPr>
  </w:style>
  <w:style w:type="paragraph" w:customStyle="1" w:styleId="afffffffff7">
    <w:name w:val="ПРИЛОЖЕНИЕ"/>
    <w:basedOn w:val="a7"/>
    <w:next w:val="a7"/>
    <w:semiHidden/>
    <w:rsid w:val="00E1788C"/>
    <w:pPr>
      <w:ind w:firstLine="7201"/>
      <w:jc w:val="center"/>
      <w:outlineLvl w:val="0"/>
    </w:pPr>
    <w:rPr>
      <w:rFonts w:ascii="Courier New" w:hAnsi="Courier New"/>
      <w:sz w:val="28"/>
      <w:szCs w:val="24"/>
    </w:rPr>
  </w:style>
  <w:style w:type="paragraph" w:customStyle="1" w:styleId="86">
    <w:name w:val="Стиль8"/>
    <w:basedOn w:val="afffffffff1"/>
    <w:semiHidden/>
    <w:rsid w:val="00E1788C"/>
    <w:pPr>
      <w:jc w:val="center"/>
    </w:pPr>
  </w:style>
  <w:style w:type="character" w:customStyle="1" w:styleId="43">
    <w:name w:val="Заголовок 4 Знак"/>
    <w:aliases w:val="Заголовок 4 Знак1 Знак1,Заголовок 4 Знак Знак Знак1"/>
    <w:link w:val="42"/>
    <w:uiPriority w:val="9"/>
    <w:semiHidden/>
    <w:rsid w:val="00AB43F2"/>
    <w:rPr>
      <w:b/>
      <w:i/>
      <w:kern w:val="24"/>
      <w:sz w:val="24"/>
    </w:rPr>
  </w:style>
  <w:style w:type="paragraph" w:customStyle="1" w:styleId="214">
    <w:name w:val="Заголовок 2(Ариал 14 Ж"/>
    <w:aliases w:val="К)"/>
    <w:basedOn w:val="a7"/>
    <w:semiHidden/>
    <w:rsid w:val="00E1788C"/>
    <w:pPr>
      <w:jc w:val="center"/>
    </w:pPr>
    <w:rPr>
      <w:rFonts w:ascii="Arial" w:hAnsi="Arial"/>
      <w:b/>
      <w:sz w:val="28"/>
      <w:szCs w:val="28"/>
    </w:rPr>
  </w:style>
  <w:style w:type="paragraph" w:customStyle="1" w:styleId="1f8">
    <w:name w:val="ЗАГОЛОВОК1(ГПО)"/>
    <w:basedOn w:val="13"/>
    <w:semiHidden/>
    <w:rsid w:val="00E1788C"/>
    <w:pPr>
      <w:widowControl w:val="0"/>
      <w:autoSpaceDE w:val="0"/>
      <w:autoSpaceDN w:val="0"/>
      <w:adjustRightInd w:val="0"/>
      <w:spacing w:before="300" w:after="0" w:line="341" w:lineRule="auto"/>
      <w:ind w:left="0" w:firstLine="0"/>
      <w:jc w:val="right"/>
    </w:pPr>
    <w:rPr>
      <w:caps/>
      <w:kern w:val="0"/>
      <w:sz w:val="28"/>
      <w:szCs w:val="28"/>
    </w:rPr>
  </w:style>
  <w:style w:type="paragraph" w:customStyle="1" w:styleId="afffffffff8">
    <w:name w:val="табл слева"/>
    <w:basedOn w:val="a7"/>
    <w:semiHidden/>
    <w:rsid w:val="00E1788C"/>
    <w:pPr>
      <w:jc w:val="both"/>
    </w:pPr>
    <w:rPr>
      <w:sz w:val="22"/>
    </w:rPr>
  </w:style>
  <w:style w:type="paragraph" w:styleId="HTML1">
    <w:name w:val="HTML Address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i/>
      <w:iCs/>
      <w:sz w:val="20"/>
    </w:rPr>
  </w:style>
  <w:style w:type="paragraph" w:styleId="afffffffff9">
    <w:name w:val="envelope address"/>
    <w:basedOn w:val="a7"/>
    <w:semiHidden/>
    <w:rsid w:val="00E1788C"/>
    <w:pPr>
      <w:framePr w:w="7920" w:h="1980" w:hRule="exact" w:hSpace="180" w:wrap="auto" w:hAnchor="page" w:xAlign="center" w:yAlign="bottom"/>
      <w:widowControl w:val="0"/>
      <w:autoSpaceDE w:val="0"/>
      <w:autoSpaceDN w:val="0"/>
      <w:adjustRightInd w:val="0"/>
      <w:spacing w:line="340" w:lineRule="auto"/>
      <w:ind w:left="2880" w:firstLine="820"/>
      <w:jc w:val="both"/>
    </w:pPr>
    <w:rPr>
      <w:rFonts w:ascii="Arial" w:hAnsi="Arial" w:cs="Arial"/>
      <w:szCs w:val="24"/>
    </w:rPr>
  </w:style>
  <w:style w:type="paragraph" w:styleId="afffffffffa">
    <w:name w:val="Date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b">
    <w:name w:val="Note Heading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c">
    <w:name w:val="Body Text First Indent"/>
    <w:basedOn w:val="afb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right="0" w:firstLine="210"/>
      <w:jc w:val="both"/>
    </w:pPr>
    <w:rPr>
      <w:sz w:val="20"/>
    </w:rPr>
  </w:style>
  <w:style w:type="paragraph" w:styleId="2f1">
    <w:name w:val="Body Text First Indent 2"/>
    <w:basedOn w:val="af9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283" w:firstLine="210"/>
    </w:pPr>
    <w:rPr>
      <w:sz w:val="20"/>
    </w:rPr>
  </w:style>
  <w:style w:type="paragraph" w:styleId="50">
    <w:name w:val="List Bullet 5"/>
    <w:basedOn w:val="a7"/>
    <w:semiHidden/>
    <w:rsid w:val="00E1788C"/>
    <w:pPr>
      <w:widowControl w:val="0"/>
      <w:numPr>
        <w:numId w:val="9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3">
    <w:name w:val="List Number 3"/>
    <w:basedOn w:val="a7"/>
    <w:semiHidden/>
    <w:rsid w:val="00E1788C"/>
    <w:pPr>
      <w:widowControl w:val="0"/>
      <w:numPr>
        <w:numId w:val="10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4">
    <w:name w:val="List Number 4"/>
    <w:basedOn w:val="a7"/>
    <w:semiHidden/>
    <w:rsid w:val="00E1788C"/>
    <w:pPr>
      <w:widowControl w:val="0"/>
      <w:numPr>
        <w:numId w:val="11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5">
    <w:name w:val="List Number 5"/>
    <w:basedOn w:val="a7"/>
    <w:semiHidden/>
    <w:rsid w:val="00E1788C"/>
    <w:pPr>
      <w:widowControl w:val="0"/>
      <w:numPr>
        <w:numId w:val="12"/>
      </w:numPr>
      <w:autoSpaceDE w:val="0"/>
      <w:autoSpaceDN w:val="0"/>
      <w:adjustRightInd w:val="0"/>
      <w:spacing w:line="340" w:lineRule="auto"/>
      <w:jc w:val="both"/>
    </w:pPr>
    <w:rPr>
      <w:sz w:val="20"/>
    </w:rPr>
  </w:style>
  <w:style w:type="paragraph" w:styleId="2f2">
    <w:name w:val="envelope return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rFonts w:ascii="Arial" w:hAnsi="Arial" w:cs="Arial"/>
      <w:sz w:val="20"/>
    </w:rPr>
  </w:style>
  <w:style w:type="paragraph" w:styleId="afffffffffd">
    <w:name w:val="Normal Indent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708" w:firstLine="820"/>
      <w:jc w:val="both"/>
    </w:pPr>
    <w:rPr>
      <w:sz w:val="20"/>
    </w:rPr>
  </w:style>
  <w:style w:type="paragraph" w:styleId="afffffffffe">
    <w:name w:val="List Continue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283" w:firstLine="820"/>
      <w:jc w:val="both"/>
    </w:pPr>
    <w:rPr>
      <w:sz w:val="20"/>
    </w:rPr>
  </w:style>
  <w:style w:type="paragraph" w:styleId="3f0">
    <w:name w:val="List Continue 3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849" w:firstLine="820"/>
      <w:jc w:val="both"/>
    </w:pPr>
    <w:rPr>
      <w:sz w:val="20"/>
    </w:rPr>
  </w:style>
  <w:style w:type="paragraph" w:styleId="4b">
    <w:name w:val="List Continue 4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1132" w:firstLine="820"/>
      <w:jc w:val="both"/>
    </w:pPr>
    <w:rPr>
      <w:sz w:val="20"/>
    </w:rPr>
  </w:style>
  <w:style w:type="paragraph" w:styleId="57">
    <w:name w:val="List Continue 5"/>
    <w:basedOn w:val="a7"/>
    <w:semiHidden/>
    <w:rsid w:val="00E1788C"/>
    <w:pPr>
      <w:widowControl w:val="0"/>
      <w:autoSpaceDE w:val="0"/>
      <w:autoSpaceDN w:val="0"/>
      <w:adjustRightInd w:val="0"/>
      <w:spacing w:after="120" w:line="340" w:lineRule="auto"/>
      <w:ind w:left="1415" w:firstLine="820"/>
      <w:jc w:val="both"/>
    </w:pPr>
    <w:rPr>
      <w:sz w:val="20"/>
    </w:rPr>
  </w:style>
  <w:style w:type="paragraph" w:styleId="3f1">
    <w:name w:val="List 3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849" w:hanging="283"/>
      <w:jc w:val="both"/>
    </w:pPr>
    <w:rPr>
      <w:sz w:val="20"/>
    </w:rPr>
  </w:style>
  <w:style w:type="paragraph" w:styleId="4c">
    <w:name w:val="List 4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1132" w:hanging="283"/>
      <w:jc w:val="both"/>
    </w:pPr>
    <w:rPr>
      <w:sz w:val="20"/>
    </w:rPr>
  </w:style>
  <w:style w:type="paragraph" w:styleId="58">
    <w:name w:val="List 5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1415" w:hanging="283"/>
      <w:jc w:val="both"/>
    </w:pPr>
    <w:rPr>
      <w:sz w:val="20"/>
    </w:rPr>
  </w:style>
  <w:style w:type="paragraph" w:styleId="affffffffff">
    <w:name w:val="table of authorities"/>
    <w:basedOn w:val="a7"/>
    <w:next w:val="a7"/>
    <w:semiHidden/>
    <w:rsid w:val="00E1788C"/>
    <w:pPr>
      <w:widowControl w:val="0"/>
      <w:autoSpaceDE w:val="0"/>
      <w:autoSpaceDN w:val="0"/>
      <w:adjustRightInd w:val="0"/>
      <w:spacing w:line="340" w:lineRule="auto"/>
      <w:ind w:left="200" w:hanging="200"/>
      <w:jc w:val="both"/>
    </w:pPr>
    <w:rPr>
      <w:sz w:val="20"/>
    </w:rPr>
  </w:style>
  <w:style w:type="paragraph" w:styleId="affffffffff0">
    <w:name w:val="endnote text"/>
    <w:basedOn w:val="a7"/>
    <w:link w:val="affffffffff1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styleId="affffffffff2">
    <w:name w:val="macro"/>
    <w:semiHidden/>
    <w:rsid w:val="00E1788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line="340" w:lineRule="auto"/>
      <w:ind w:firstLine="820"/>
      <w:jc w:val="both"/>
    </w:pPr>
    <w:rPr>
      <w:rFonts w:ascii="Courier New" w:hAnsi="Courier New" w:cs="Courier New"/>
    </w:rPr>
  </w:style>
  <w:style w:type="paragraph" w:styleId="affffffffff3">
    <w:name w:val="E-mail Signature"/>
    <w:basedOn w:val="a7"/>
    <w:semiHidden/>
    <w:rsid w:val="00E1788C"/>
    <w:pPr>
      <w:widowControl w:val="0"/>
      <w:autoSpaceDE w:val="0"/>
      <w:autoSpaceDN w:val="0"/>
      <w:adjustRightInd w:val="0"/>
      <w:spacing w:line="340" w:lineRule="auto"/>
      <w:ind w:firstLine="820"/>
      <w:jc w:val="both"/>
    </w:pPr>
    <w:rPr>
      <w:sz w:val="20"/>
    </w:rPr>
  </w:style>
  <w:style w:type="paragraph" w:customStyle="1" w:styleId="12b">
    <w:name w:val="Текст таблица 12"/>
    <w:basedOn w:val="a7"/>
    <w:semiHidden/>
    <w:rsid w:val="00E1788C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2">
    <w:name w:val="Стиль Заголовок 2 + полужирный курсив"/>
    <w:basedOn w:val="21"/>
    <w:semiHidden/>
    <w:rsid w:val="00C44B86"/>
    <w:pPr>
      <w:numPr>
        <w:ilvl w:val="1"/>
        <w:numId w:val="13"/>
      </w:numPr>
      <w:suppressAutoHyphens/>
      <w:spacing w:before="120"/>
      <w:contextualSpacing/>
      <w:jc w:val="center"/>
    </w:pPr>
    <w:rPr>
      <w:rFonts w:cs="Arial"/>
      <w:bCs/>
      <w:iCs/>
      <w:caps/>
      <w:kern w:val="0"/>
      <w:sz w:val="26"/>
      <w:szCs w:val="26"/>
    </w:rPr>
  </w:style>
  <w:style w:type="paragraph" w:customStyle="1" w:styleId="affffffffff4">
    <w:name w:val="Асн_"/>
    <w:basedOn w:val="a7"/>
    <w:semiHidden/>
    <w:rsid w:val="00DC0F7A"/>
    <w:pPr>
      <w:widowControl w:val="0"/>
      <w:ind w:firstLine="709"/>
      <w:jc w:val="both"/>
    </w:pPr>
    <w:rPr>
      <w:rFonts w:ascii="Courier New" w:hAnsi="Courier New"/>
      <w:sz w:val="28"/>
    </w:rPr>
  </w:style>
  <w:style w:type="character" w:customStyle="1" w:styleId="4d">
    <w:name w:val="Обычный разреженный на  4 пт"/>
    <w:semiHidden/>
    <w:rsid w:val="00DC0F7A"/>
    <w:rPr>
      <w:rFonts w:ascii="Courier New" w:hAnsi="Courier New"/>
      <w:spacing w:val="80"/>
      <w:sz w:val="28"/>
    </w:rPr>
  </w:style>
  <w:style w:type="character" w:customStyle="1" w:styleId="affffffffff5">
    <w:name w:val="Название объекта;Знак Знак Знак"/>
    <w:semiHidden/>
    <w:rsid w:val="00DC0F7A"/>
    <w:rPr>
      <w:rFonts w:ascii="Courier New" w:hAnsi="Courier New"/>
      <w:color w:val="000000"/>
      <w:kern w:val="2"/>
      <w:sz w:val="28"/>
      <w:lang w:val="ru-RU" w:eastAsia="ru-RU" w:bidi="ar-SA"/>
    </w:rPr>
  </w:style>
  <w:style w:type="paragraph" w:customStyle="1" w:styleId="xl161">
    <w:name w:val="xl161"/>
    <w:basedOn w:val="a7"/>
    <w:semiHidden/>
    <w:rsid w:val="00DC0F7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1f9">
    <w:name w:val="Обычный 1"/>
    <w:basedOn w:val="a7"/>
    <w:link w:val="1fa"/>
    <w:semiHidden/>
    <w:rsid w:val="00D83AE2"/>
    <w:pPr>
      <w:ind w:firstLine="851"/>
      <w:jc w:val="both"/>
    </w:pPr>
    <w:rPr>
      <w:szCs w:val="24"/>
    </w:rPr>
  </w:style>
  <w:style w:type="character" w:customStyle="1" w:styleId="1fa">
    <w:name w:val="Обычный 1 Знак"/>
    <w:link w:val="1f9"/>
    <w:semiHidden/>
    <w:rsid w:val="00AB43F2"/>
    <w:rPr>
      <w:sz w:val="24"/>
      <w:szCs w:val="24"/>
    </w:rPr>
  </w:style>
  <w:style w:type="paragraph" w:customStyle="1" w:styleId="1fb">
    <w:name w:val="название таб_1"/>
    <w:basedOn w:val="a7"/>
    <w:autoRedefine/>
    <w:semiHidden/>
    <w:qFormat/>
    <w:rsid w:val="00D83AE2"/>
    <w:pPr>
      <w:tabs>
        <w:tab w:val="right" w:pos="7088"/>
      </w:tabs>
      <w:spacing w:after="60"/>
      <w:ind w:firstLine="7371"/>
      <w:jc w:val="center"/>
      <w:outlineLvl w:val="4"/>
    </w:pPr>
    <w:rPr>
      <w:rFonts w:ascii="Courier New" w:hAnsi="Courier New"/>
      <w:sz w:val="28"/>
    </w:rPr>
  </w:style>
  <w:style w:type="paragraph" w:customStyle="1" w:styleId="3f2">
    <w:name w:val="заголовок 3"/>
    <w:basedOn w:val="a7"/>
    <w:next w:val="a7"/>
    <w:semiHidden/>
    <w:rsid w:val="00BB3735"/>
    <w:pPr>
      <w:keepNext/>
      <w:spacing w:before="240" w:after="60"/>
    </w:pPr>
    <w:rPr>
      <w:rFonts w:ascii="Arial Narrow" w:hAnsi="Arial Narrow"/>
    </w:rPr>
  </w:style>
  <w:style w:type="paragraph" w:customStyle="1" w:styleId="314">
    <w:name w:val="Заголовок 3 + 14 пт"/>
    <w:aliases w:val="не полужирный,все прописные,По центру,Слева:  -0,02 с... ...,Заголовок 2 + Times New Roman,13 пт,не курсив,Пе... +..."/>
    <w:basedOn w:val="30"/>
    <w:semiHidden/>
    <w:rsid w:val="002B788E"/>
    <w:pPr>
      <w:tabs>
        <w:tab w:val="num" w:pos="0"/>
      </w:tabs>
      <w:ind w:left="0" w:hanging="11"/>
      <w:jc w:val="center"/>
    </w:pPr>
    <w:rPr>
      <w:b w:val="0"/>
      <w:caps/>
      <w:sz w:val="28"/>
      <w:szCs w:val="28"/>
    </w:rPr>
  </w:style>
  <w:style w:type="paragraph" w:customStyle="1" w:styleId="a2">
    <w:name w:val="Нумерованный Список"/>
    <w:basedOn w:val="a7"/>
    <w:semiHidden/>
    <w:rsid w:val="00B16F6A"/>
    <w:pPr>
      <w:numPr>
        <w:numId w:val="14"/>
      </w:numPr>
      <w:jc w:val="both"/>
    </w:pPr>
    <w:rPr>
      <w:sz w:val="28"/>
    </w:rPr>
  </w:style>
  <w:style w:type="character" w:styleId="affffffffff6">
    <w:name w:val="Book Title"/>
    <w:uiPriority w:val="33"/>
    <w:semiHidden/>
    <w:qFormat/>
    <w:rsid w:val="00B634CD"/>
    <w:rPr>
      <w:b/>
      <w:bCs/>
      <w:smallCaps/>
      <w:spacing w:val="5"/>
    </w:rPr>
  </w:style>
  <w:style w:type="character" w:customStyle="1" w:styleId="affffe">
    <w:name w:val="Текст Знак"/>
    <w:link w:val="affffc"/>
    <w:semiHidden/>
    <w:rsid w:val="00AB43F2"/>
    <w:rPr>
      <w:rFonts w:ascii="Courier New" w:hAnsi="Courier New"/>
      <w:lang w:val="x-none" w:eastAsia="x-none"/>
    </w:rPr>
  </w:style>
  <w:style w:type="character" w:customStyle="1" w:styleId="af8">
    <w:name w:val="Название Знак"/>
    <w:link w:val="af7"/>
    <w:semiHidden/>
    <w:rsid w:val="00AB43F2"/>
    <w:rPr>
      <w:sz w:val="28"/>
      <w:lang w:val="x-none" w:eastAsia="x-none"/>
    </w:rPr>
  </w:style>
  <w:style w:type="character" w:customStyle="1" w:styleId="af0">
    <w:name w:val="Нижний колонтитул Знак"/>
    <w:link w:val="af"/>
    <w:uiPriority w:val="99"/>
    <w:semiHidden/>
    <w:rsid w:val="00AB43F2"/>
    <w:rPr>
      <w:sz w:val="24"/>
    </w:rPr>
  </w:style>
  <w:style w:type="paragraph" w:styleId="affffffffff7">
    <w:name w:val="TOC Heading"/>
    <w:basedOn w:val="13"/>
    <w:next w:val="a7"/>
    <w:uiPriority w:val="39"/>
    <w:semiHidden/>
    <w:unhideWhenUsed/>
    <w:qFormat/>
    <w:rsid w:val="0068557D"/>
    <w:pPr>
      <w:keepLines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customStyle="1" w:styleId="143">
    <w:name w:val="Стиль 14 пт"/>
    <w:semiHidden/>
    <w:rsid w:val="00E707F6"/>
    <w:rPr>
      <w:sz w:val="28"/>
      <w:bdr w:val="none" w:sz="0" w:space="0" w:color="auto"/>
    </w:rPr>
  </w:style>
  <w:style w:type="character" w:customStyle="1" w:styleId="15">
    <w:name w:val="Заголовок 1 Знак"/>
    <w:link w:val="13"/>
    <w:uiPriority w:val="9"/>
    <w:rsid w:val="00AB43F2"/>
    <w:rPr>
      <w:b/>
      <w:kern w:val="32"/>
      <w:sz w:val="32"/>
    </w:rPr>
  </w:style>
  <w:style w:type="paragraph" w:styleId="affffffffff8">
    <w:name w:val="No Spacing"/>
    <w:aliases w:val="Обычный 12"/>
    <w:uiPriority w:val="1"/>
    <w:qFormat/>
    <w:rsid w:val="006A6324"/>
    <w:rPr>
      <w:rFonts w:ascii="Calibri" w:eastAsia="Calibri" w:hAnsi="Calibri"/>
      <w:sz w:val="22"/>
      <w:szCs w:val="22"/>
      <w:lang w:eastAsia="en-US"/>
    </w:rPr>
  </w:style>
  <w:style w:type="paragraph" w:customStyle="1" w:styleId="affffffffff9">
    <w:name w:val="назв"/>
    <w:basedOn w:val="a7"/>
    <w:semiHidden/>
    <w:rsid w:val="0024504D"/>
    <w:pPr>
      <w:keepNext/>
      <w:spacing w:before="120" w:after="120" w:line="360" w:lineRule="auto"/>
      <w:ind w:firstLine="720"/>
      <w:jc w:val="both"/>
    </w:pPr>
  </w:style>
  <w:style w:type="paragraph" w:customStyle="1" w:styleId="2f3">
    <w:name w:val="ГрафЛист2"/>
    <w:semiHidden/>
    <w:rsid w:val="0024504D"/>
    <w:pPr>
      <w:spacing w:before="120" w:after="80" w:line="280" w:lineRule="atLeast"/>
      <w:jc w:val="center"/>
    </w:pPr>
    <w:rPr>
      <w:sz w:val="24"/>
    </w:rPr>
  </w:style>
  <w:style w:type="paragraph" w:customStyle="1" w:styleId="1fc">
    <w:name w:val="Табл1"/>
    <w:semiHidden/>
    <w:rsid w:val="0024504D"/>
    <w:rPr>
      <w:sz w:val="24"/>
    </w:rPr>
  </w:style>
  <w:style w:type="paragraph" w:customStyle="1" w:styleId="1fd">
    <w:name w:val="Текст выноски1"/>
    <w:basedOn w:val="a7"/>
    <w:semiHidden/>
    <w:rsid w:val="0024504D"/>
    <w:rPr>
      <w:rFonts w:ascii="Tahoma" w:hAnsi="Tahoma"/>
      <w:sz w:val="16"/>
    </w:rPr>
  </w:style>
  <w:style w:type="paragraph" w:customStyle="1" w:styleId="112">
    <w:name w:val="Текст выноски11"/>
    <w:basedOn w:val="a7"/>
    <w:semiHidden/>
    <w:rsid w:val="0024504D"/>
    <w:rPr>
      <w:rFonts w:ascii="Tahoma" w:hAnsi="Tahoma"/>
      <w:sz w:val="16"/>
    </w:rPr>
  </w:style>
  <w:style w:type="paragraph" w:customStyle="1" w:styleId="2f4">
    <w:name w:val="Табл2"/>
    <w:semiHidden/>
    <w:rsid w:val="0024504D"/>
    <w:rPr>
      <w:sz w:val="24"/>
    </w:rPr>
  </w:style>
  <w:style w:type="paragraph" w:customStyle="1" w:styleId="212">
    <w:name w:val="Титул21"/>
    <w:semiHidden/>
    <w:rsid w:val="0024504D"/>
    <w:pPr>
      <w:spacing w:before="200"/>
      <w:jc w:val="center"/>
    </w:pPr>
    <w:rPr>
      <w:b/>
      <w:caps/>
      <w:sz w:val="24"/>
    </w:rPr>
  </w:style>
  <w:style w:type="paragraph" w:customStyle="1" w:styleId="caaieiaie5">
    <w:name w:val="caaieiaie 5"/>
    <w:basedOn w:val="a7"/>
    <w:next w:val="a7"/>
    <w:semiHidden/>
    <w:rsid w:val="0024504D"/>
    <w:pPr>
      <w:keepNext/>
      <w:widowControl w:val="0"/>
      <w:spacing w:line="360" w:lineRule="auto"/>
      <w:jc w:val="center"/>
    </w:pPr>
  </w:style>
  <w:style w:type="paragraph" w:customStyle="1" w:styleId="no1">
    <w:name w:val="no1"/>
    <w:basedOn w:val="a7"/>
    <w:semiHidden/>
    <w:rsid w:val="0024504D"/>
    <w:pPr>
      <w:widowControl w:val="0"/>
      <w:tabs>
        <w:tab w:val="right" w:leader="dot" w:pos="8505"/>
      </w:tabs>
      <w:spacing w:after="360"/>
    </w:pPr>
  </w:style>
  <w:style w:type="character" w:customStyle="1" w:styleId="spelle">
    <w:name w:val="spelle"/>
    <w:basedOn w:val="a9"/>
    <w:semiHidden/>
    <w:rsid w:val="0024504D"/>
  </w:style>
  <w:style w:type="character" w:customStyle="1" w:styleId="grame">
    <w:name w:val="grame"/>
    <w:basedOn w:val="a9"/>
    <w:semiHidden/>
    <w:rsid w:val="0024504D"/>
  </w:style>
  <w:style w:type="paragraph" w:customStyle="1" w:styleId="300">
    <w:name w:val="заголовок 30"/>
    <w:basedOn w:val="a7"/>
    <w:semiHidden/>
    <w:rsid w:val="0024504D"/>
    <w:rPr>
      <w:b/>
      <w:sz w:val="22"/>
    </w:rPr>
  </w:style>
  <w:style w:type="paragraph" w:customStyle="1" w:styleId="ConsTitle">
    <w:name w:val="ConsTitle"/>
    <w:semiHidden/>
    <w:rsid w:val="0024504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Iiiaeuiue">
    <w:name w:val="Ii?iaeuiue"/>
    <w:semiHidden/>
    <w:rsid w:val="0024504D"/>
    <w:pPr>
      <w:autoSpaceDE w:val="0"/>
      <w:autoSpaceDN w:val="0"/>
      <w:ind w:firstLine="567"/>
      <w:jc w:val="both"/>
    </w:pPr>
    <w:rPr>
      <w:sz w:val="28"/>
      <w:szCs w:val="28"/>
    </w:rPr>
  </w:style>
  <w:style w:type="paragraph" w:customStyle="1" w:styleId="affffffffffa">
    <w:name w:val="Бланк"/>
    <w:semiHidden/>
    <w:rsid w:val="0024504D"/>
    <w:rPr>
      <w:sz w:val="24"/>
    </w:rPr>
  </w:style>
  <w:style w:type="paragraph" w:customStyle="1" w:styleId="ConsPlusNormal">
    <w:name w:val="ConsPlusNormal"/>
    <w:semiHidden/>
    <w:rsid w:val="0024504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semiHidden/>
    <w:rsid w:val="0024504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semiHidden/>
    <w:rsid w:val="0024504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affff5">
    <w:name w:val="Схема документа Знак"/>
    <w:link w:val="affff4"/>
    <w:semiHidden/>
    <w:rsid w:val="00AB43F2"/>
    <w:rPr>
      <w:rFonts w:ascii="Tahoma" w:hAnsi="Tahoma"/>
      <w:sz w:val="24"/>
      <w:shd w:val="clear" w:color="auto" w:fill="000080"/>
      <w:lang w:val="x-none" w:eastAsia="x-none"/>
    </w:rPr>
  </w:style>
  <w:style w:type="paragraph" w:customStyle="1" w:styleId="2f5">
    <w:name w:val="Обычный 2"/>
    <w:basedOn w:val="a7"/>
    <w:semiHidden/>
    <w:qFormat/>
    <w:rsid w:val="004A4B94"/>
    <w:pPr>
      <w:ind w:firstLine="709"/>
      <w:jc w:val="both"/>
    </w:pPr>
    <w:rPr>
      <w:sz w:val="28"/>
    </w:rPr>
  </w:style>
  <w:style w:type="paragraph" w:customStyle="1" w:styleId="affffffffffb">
    <w:name w:val="Таблица название"/>
    <w:basedOn w:val="2f5"/>
    <w:semiHidden/>
    <w:qFormat/>
    <w:rsid w:val="00E364B8"/>
    <w:pPr>
      <w:ind w:firstLine="0"/>
      <w:jc w:val="center"/>
    </w:pPr>
    <w:rPr>
      <w:caps/>
      <w:sz w:val="24"/>
    </w:rPr>
  </w:style>
  <w:style w:type="paragraph" w:customStyle="1" w:styleId="12c">
    <w:name w:val="Таблица шрифт 12"/>
    <w:basedOn w:val="2f5"/>
    <w:semiHidden/>
    <w:qFormat/>
    <w:rsid w:val="004A4B94"/>
    <w:pPr>
      <w:ind w:firstLine="0"/>
      <w:jc w:val="center"/>
    </w:pPr>
    <w:rPr>
      <w:sz w:val="24"/>
    </w:rPr>
  </w:style>
  <w:style w:type="paragraph" w:customStyle="1" w:styleId="93">
    <w:name w:val="Стиль9"/>
    <w:basedOn w:val="affffffffffb"/>
    <w:semiHidden/>
    <w:qFormat/>
    <w:rsid w:val="004A4B94"/>
  </w:style>
  <w:style w:type="paragraph" w:customStyle="1" w:styleId="104">
    <w:name w:val="Стиль10"/>
    <w:basedOn w:val="affffffffffb"/>
    <w:semiHidden/>
    <w:qFormat/>
    <w:rsid w:val="00E364B8"/>
  </w:style>
  <w:style w:type="paragraph" w:customStyle="1" w:styleId="1214004">
    <w:name w:val="Основной текст12 + 14 пт Черный По ширине Слева:  004 см..."/>
    <w:basedOn w:val="a7"/>
    <w:semiHidden/>
    <w:qFormat/>
    <w:rsid w:val="00730952"/>
    <w:pPr>
      <w:ind w:left="20" w:right="20" w:firstLine="700"/>
      <w:jc w:val="both"/>
    </w:pPr>
    <w:rPr>
      <w:color w:val="000000"/>
      <w:sz w:val="28"/>
      <w:lang w:eastAsia="en-US"/>
    </w:rPr>
  </w:style>
  <w:style w:type="paragraph" w:customStyle="1" w:styleId="affffffffffc">
    <w:name w:val="Обычный таб"/>
    <w:basedOn w:val="a7"/>
    <w:next w:val="a7"/>
    <w:link w:val="affffffffffd"/>
    <w:semiHidden/>
    <w:rsid w:val="00E71F5C"/>
    <w:pPr>
      <w:autoSpaceDE w:val="0"/>
      <w:autoSpaceDN w:val="0"/>
      <w:adjustRightInd w:val="0"/>
      <w:spacing w:after="120"/>
      <w:jc w:val="center"/>
    </w:pPr>
    <w:rPr>
      <w:caps/>
      <w:szCs w:val="28"/>
      <w:lang w:val="x-none" w:eastAsia="x-none"/>
    </w:rPr>
  </w:style>
  <w:style w:type="character" w:customStyle="1" w:styleId="affffffffffd">
    <w:name w:val="Обычный таб Знак"/>
    <w:link w:val="affffffffffc"/>
    <w:semiHidden/>
    <w:rsid w:val="00AB43F2"/>
    <w:rPr>
      <w:caps/>
      <w:sz w:val="24"/>
      <w:szCs w:val="28"/>
      <w:lang w:val="x-none" w:eastAsia="x-none"/>
    </w:rPr>
  </w:style>
  <w:style w:type="table" w:customStyle="1" w:styleId="2f6">
    <w:name w:val="Сетка таблицы2"/>
    <w:basedOn w:val="aa"/>
    <w:next w:val="affff6"/>
    <w:uiPriority w:val="59"/>
    <w:rsid w:val="009B2A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f3">
    <w:name w:val="Сетка таблицы3"/>
    <w:basedOn w:val="aa"/>
    <w:next w:val="affff6"/>
    <w:uiPriority w:val="59"/>
    <w:rsid w:val="009B2A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Заголовок 5 Знак"/>
    <w:link w:val="51"/>
    <w:uiPriority w:val="9"/>
    <w:semiHidden/>
    <w:rsid w:val="00AB43F2"/>
    <w:rPr>
      <w:i/>
      <w:kern w:val="24"/>
      <w:sz w:val="24"/>
    </w:rPr>
  </w:style>
  <w:style w:type="character" w:customStyle="1" w:styleId="60">
    <w:name w:val="Заголовок 6 Знак"/>
    <w:link w:val="6"/>
    <w:uiPriority w:val="9"/>
    <w:semiHidden/>
    <w:rsid w:val="00AB43F2"/>
    <w:rPr>
      <w:i/>
      <w:kern w:val="24"/>
      <w:sz w:val="24"/>
    </w:rPr>
  </w:style>
  <w:style w:type="character" w:customStyle="1" w:styleId="70">
    <w:name w:val="Заголовок 7 Знак"/>
    <w:link w:val="7"/>
    <w:uiPriority w:val="9"/>
    <w:semiHidden/>
    <w:rsid w:val="00AB43F2"/>
    <w:rPr>
      <w:b/>
      <w:sz w:val="28"/>
    </w:rPr>
  </w:style>
  <w:style w:type="character" w:customStyle="1" w:styleId="80">
    <w:name w:val="Заголовок 8 Знак"/>
    <w:link w:val="8"/>
    <w:uiPriority w:val="9"/>
    <w:semiHidden/>
    <w:rsid w:val="00AB43F2"/>
    <w:rPr>
      <w:b/>
      <w:sz w:val="28"/>
    </w:rPr>
  </w:style>
  <w:style w:type="character" w:customStyle="1" w:styleId="90">
    <w:name w:val="Заголовок 9 Знак"/>
    <w:link w:val="9"/>
    <w:semiHidden/>
    <w:rsid w:val="00AB43F2"/>
    <w:rPr>
      <w:sz w:val="24"/>
    </w:rPr>
  </w:style>
  <w:style w:type="character" w:customStyle="1" w:styleId="ad">
    <w:name w:val="Верхний колонтитул Знак"/>
    <w:aliases w:val="header-first Знак,HeaderPort Знак,??????? ?????????? Знак, Знак7 Знак"/>
    <w:link w:val="ac"/>
    <w:rsid w:val="00AB43F2"/>
    <w:rPr>
      <w:sz w:val="24"/>
    </w:rPr>
  </w:style>
  <w:style w:type="character" w:customStyle="1" w:styleId="26">
    <w:name w:val="Основной текст с отступом 2 Знак"/>
    <w:link w:val="25"/>
    <w:semiHidden/>
    <w:rsid w:val="00AB43F2"/>
    <w:rPr>
      <w:sz w:val="24"/>
    </w:rPr>
  </w:style>
  <w:style w:type="character" w:customStyle="1" w:styleId="35">
    <w:name w:val="Основной текст 3 Знак"/>
    <w:link w:val="34"/>
    <w:semiHidden/>
    <w:rsid w:val="00AB43F2"/>
    <w:rPr>
      <w:sz w:val="28"/>
    </w:rPr>
  </w:style>
  <w:style w:type="character" w:customStyle="1" w:styleId="37">
    <w:name w:val="Основной текст с отступом 3 Знак"/>
    <w:link w:val="36"/>
    <w:semiHidden/>
    <w:rsid w:val="00AB43F2"/>
    <w:rPr>
      <w:sz w:val="28"/>
    </w:rPr>
  </w:style>
  <w:style w:type="character" w:customStyle="1" w:styleId="24">
    <w:name w:val="Основной текст 2 Знак"/>
    <w:link w:val="23"/>
    <w:semiHidden/>
    <w:rsid w:val="00AB43F2"/>
    <w:rPr>
      <w:sz w:val="28"/>
    </w:rPr>
  </w:style>
  <w:style w:type="paragraph" w:styleId="affffffffffe">
    <w:name w:val="List Paragraph"/>
    <w:basedOn w:val="a7"/>
    <w:uiPriority w:val="34"/>
    <w:semiHidden/>
    <w:qFormat/>
    <w:rsid w:val="00E354EA"/>
    <w:pPr>
      <w:ind w:left="708"/>
    </w:pPr>
    <w:rPr>
      <w:sz w:val="28"/>
    </w:rPr>
  </w:style>
  <w:style w:type="paragraph" w:customStyle="1" w:styleId="14TimesNewRoman">
    <w:name w:val="Стиль Текст 14 + Times New Roman"/>
    <w:basedOn w:val="a7"/>
    <w:link w:val="14TimesNewRoman0"/>
    <w:semiHidden/>
    <w:rsid w:val="00E354EA"/>
    <w:pPr>
      <w:ind w:firstLine="720"/>
      <w:jc w:val="both"/>
    </w:pPr>
    <w:rPr>
      <w:sz w:val="28"/>
      <w:szCs w:val="28"/>
    </w:rPr>
  </w:style>
  <w:style w:type="character" w:customStyle="1" w:styleId="14TimesNewRoman0">
    <w:name w:val="Стиль Текст 14 + Times New Roman Знак"/>
    <w:link w:val="14TimesNewRoman"/>
    <w:semiHidden/>
    <w:rsid w:val="00AB43F2"/>
    <w:rPr>
      <w:sz w:val="28"/>
      <w:szCs w:val="28"/>
    </w:rPr>
  </w:style>
  <w:style w:type="paragraph" w:customStyle="1" w:styleId="afffffffffff">
    <w:name w:val="Текст отчёта для разорванных абзацев"/>
    <w:basedOn w:val="afffff1"/>
    <w:next w:val="afffff1"/>
    <w:link w:val="afffffffffff0"/>
    <w:semiHidden/>
    <w:rsid w:val="00E354EA"/>
    <w:pPr>
      <w:ind w:firstLine="0"/>
    </w:pPr>
  </w:style>
  <w:style w:type="paragraph" w:customStyle="1" w:styleId="105">
    <w:name w:val="Текст в таблице по центру + 10 пт"/>
    <w:basedOn w:val="a7"/>
    <w:link w:val="106"/>
    <w:semiHidden/>
    <w:rsid w:val="00E354EA"/>
    <w:pPr>
      <w:keepNext/>
      <w:jc w:val="center"/>
    </w:pPr>
    <w:rPr>
      <w:rFonts w:ascii="Courier New" w:hAnsi="Courier New"/>
      <w:sz w:val="20"/>
    </w:rPr>
  </w:style>
  <w:style w:type="paragraph" w:customStyle="1" w:styleId="94">
    <w:name w:val="Текст в таблице по центру + 9 пт"/>
    <w:basedOn w:val="105"/>
    <w:link w:val="95"/>
    <w:semiHidden/>
    <w:rsid w:val="00E354EA"/>
    <w:rPr>
      <w:sz w:val="18"/>
    </w:rPr>
  </w:style>
  <w:style w:type="paragraph" w:customStyle="1" w:styleId="afffffffffff1">
    <w:name w:val="Текст в таблице по левому краю"/>
    <w:basedOn w:val="a7"/>
    <w:semiHidden/>
    <w:rsid w:val="00E354EA"/>
    <w:pPr>
      <w:keepNext/>
      <w:jc w:val="both"/>
    </w:pPr>
    <w:rPr>
      <w:rFonts w:ascii="Courier New" w:hAnsi="Courier New"/>
    </w:rPr>
  </w:style>
  <w:style w:type="character" w:customStyle="1" w:styleId="afffffffffff0">
    <w:name w:val="Текст отчёта для разорванных абзацев Знак"/>
    <w:link w:val="afffffffffff"/>
    <w:semiHidden/>
    <w:rsid w:val="00AB43F2"/>
    <w:rPr>
      <w:rFonts w:ascii="Courier New" w:hAnsi="Courier New"/>
      <w:sz w:val="28"/>
      <w:szCs w:val="24"/>
    </w:rPr>
  </w:style>
  <w:style w:type="character" w:customStyle="1" w:styleId="106">
    <w:name w:val="Текст в таблице по центру + 10 пт Знак"/>
    <w:link w:val="105"/>
    <w:semiHidden/>
    <w:rsid w:val="00AB43F2"/>
    <w:rPr>
      <w:rFonts w:ascii="Courier New" w:hAnsi="Courier New"/>
    </w:rPr>
  </w:style>
  <w:style w:type="character" w:customStyle="1" w:styleId="95">
    <w:name w:val="Текст в таблице по центру + 9 пт Знак"/>
    <w:link w:val="94"/>
    <w:semiHidden/>
    <w:rsid w:val="00AB43F2"/>
    <w:rPr>
      <w:rFonts w:ascii="Courier New" w:hAnsi="Courier New"/>
      <w:sz w:val="18"/>
    </w:rPr>
  </w:style>
  <w:style w:type="character" w:customStyle="1" w:styleId="afff7">
    <w:name w:val="Подзаголовок Знак"/>
    <w:link w:val="afff6"/>
    <w:uiPriority w:val="99"/>
    <w:semiHidden/>
    <w:rsid w:val="00AB43F2"/>
    <w:rPr>
      <w:rFonts w:ascii="Courier New" w:hAnsi="Courier New"/>
      <w:b/>
      <w:i/>
      <w:caps/>
      <w:spacing w:val="10"/>
      <w:sz w:val="28"/>
    </w:rPr>
  </w:style>
  <w:style w:type="character" w:customStyle="1" w:styleId="afffffb">
    <w:name w:val="Текст сноски Знак"/>
    <w:link w:val="afffffa"/>
    <w:semiHidden/>
    <w:rsid w:val="00AB43F2"/>
    <w:rPr>
      <w:rFonts w:ascii="Courier New" w:hAnsi="Courier New"/>
    </w:rPr>
  </w:style>
  <w:style w:type="character" w:customStyle="1" w:styleId="12d">
    <w:name w:val="12 справа Знак Знак"/>
    <w:semiHidden/>
    <w:rsid w:val="00E354EA"/>
    <w:rPr>
      <w:rFonts w:ascii="Courier New" w:hAnsi="Courier New"/>
      <w:sz w:val="24"/>
      <w:szCs w:val="24"/>
    </w:rPr>
  </w:style>
  <w:style w:type="paragraph" w:customStyle="1" w:styleId="afffffffffff2">
    <w:name w:val="Табл. № альбом"/>
    <w:basedOn w:val="a7"/>
    <w:next w:val="afb"/>
    <w:autoRedefine/>
    <w:semiHidden/>
    <w:rsid w:val="00E354EA"/>
    <w:pPr>
      <w:keepNext/>
      <w:keepLines/>
      <w:spacing w:before="400" w:after="60"/>
      <w:jc w:val="right"/>
      <w:outlineLvl w:val="5"/>
    </w:pPr>
    <w:rPr>
      <w:rFonts w:ascii="Courier New" w:hAnsi="Courier New"/>
      <w:iCs/>
      <w:szCs w:val="24"/>
    </w:rPr>
  </w:style>
  <w:style w:type="character" w:customStyle="1" w:styleId="afffffffffff3">
    <w:name w:val="Основной по центру Знак Знак Знак"/>
    <w:semiHidden/>
    <w:rsid w:val="00E354EA"/>
    <w:rPr>
      <w:rFonts w:ascii="Courier New" w:hAnsi="Courier New"/>
      <w:sz w:val="28"/>
      <w:szCs w:val="24"/>
    </w:rPr>
  </w:style>
  <w:style w:type="character" w:customStyle="1" w:styleId="afe">
    <w:name w:val="Текст примечания Знак"/>
    <w:link w:val="afd"/>
    <w:uiPriority w:val="99"/>
    <w:semiHidden/>
    <w:rsid w:val="00AB43F2"/>
  </w:style>
  <w:style w:type="character" w:customStyle="1" w:styleId="affffff1">
    <w:name w:val="Тема примечания Знак"/>
    <w:link w:val="affffff0"/>
    <w:semiHidden/>
    <w:rsid w:val="00AB43F2"/>
    <w:rPr>
      <w:rFonts w:ascii="Courier New" w:hAnsi="Courier New"/>
      <w:b/>
      <w:bCs/>
    </w:rPr>
  </w:style>
  <w:style w:type="character" w:customStyle="1" w:styleId="aff0">
    <w:name w:val="Текст выноски Знак"/>
    <w:link w:val="aff"/>
    <w:semiHidden/>
    <w:rsid w:val="00AB43F2"/>
    <w:rPr>
      <w:rFonts w:ascii="Tahoma" w:hAnsi="Tahoma" w:cs="Tahoma"/>
      <w:sz w:val="16"/>
      <w:szCs w:val="16"/>
    </w:rPr>
  </w:style>
  <w:style w:type="character" w:customStyle="1" w:styleId="162">
    <w:name w:val="16 по центру Знак Знак"/>
    <w:semiHidden/>
    <w:rsid w:val="00E354EA"/>
    <w:rPr>
      <w:rFonts w:ascii="Courier New" w:hAnsi="Courier New"/>
      <w:sz w:val="32"/>
      <w:szCs w:val="24"/>
    </w:rPr>
  </w:style>
  <w:style w:type="paragraph" w:customStyle="1" w:styleId="afffffffffff4">
    <w:name w:val="Содерж. и списки"/>
    <w:basedOn w:val="a7"/>
    <w:semiHidden/>
    <w:rsid w:val="00E354EA"/>
    <w:pPr>
      <w:keepNext/>
      <w:spacing w:before="240" w:after="120"/>
      <w:jc w:val="center"/>
    </w:pPr>
    <w:rPr>
      <w:rFonts w:ascii="Courier New" w:hAnsi="Courier New"/>
      <w:sz w:val="28"/>
    </w:rPr>
  </w:style>
  <w:style w:type="character" w:customStyle="1" w:styleId="afffffffffff5">
    <w:name w:val="Текст приложений Знак Знак"/>
    <w:semiHidden/>
    <w:rsid w:val="00E354EA"/>
    <w:rPr>
      <w:rFonts w:ascii="Courier New" w:hAnsi="Courier New"/>
      <w:sz w:val="28"/>
      <w:lang w:val="en-US"/>
    </w:rPr>
  </w:style>
  <w:style w:type="character" w:customStyle="1" w:styleId="afffffffffff6">
    <w:name w:val="Список книг Знак Знак"/>
    <w:semiHidden/>
    <w:rsid w:val="00E354EA"/>
    <w:rPr>
      <w:rFonts w:ascii="Courier New" w:hAnsi="Courier New"/>
      <w:sz w:val="28"/>
      <w:szCs w:val="24"/>
    </w:rPr>
  </w:style>
  <w:style w:type="character" w:customStyle="1" w:styleId="afffffffffff7">
    <w:name w:val="ПРИЛОЖЕНИЕ портрет Знак Знак Знак"/>
    <w:semiHidden/>
    <w:rsid w:val="00E354EA"/>
    <w:rPr>
      <w:rFonts w:ascii="Courier New" w:hAnsi="Courier New"/>
      <w:iCs/>
      <w:sz w:val="24"/>
      <w:szCs w:val="24"/>
    </w:rPr>
  </w:style>
  <w:style w:type="paragraph" w:customStyle="1" w:styleId="113">
    <w:name w:val="11 слева"/>
    <w:basedOn w:val="a7"/>
    <w:semiHidden/>
    <w:rsid w:val="00E354EA"/>
    <w:pPr>
      <w:keepNext/>
      <w:spacing w:before="40"/>
      <w:jc w:val="both"/>
    </w:pPr>
    <w:rPr>
      <w:rFonts w:ascii="Courier New" w:hAnsi="Courier New"/>
      <w:sz w:val="22"/>
    </w:rPr>
  </w:style>
  <w:style w:type="character" w:customStyle="1" w:styleId="afffffff4">
    <w:name w:val="Прощание Знак"/>
    <w:link w:val="afffffff3"/>
    <w:semiHidden/>
    <w:rsid w:val="00AB43F2"/>
    <w:rPr>
      <w:rFonts w:ascii="Courier New" w:hAnsi="Courier New" w:cs="Arial"/>
      <w:bCs/>
      <w:kern w:val="32"/>
      <w:sz w:val="28"/>
      <w:szCs w:val="32"/>
    </w:rPr>
  </w:style>
  <w:style w:type="character" w:customStyle="1" w:styleId="affff9">
    <w:name w:val="Шапка Знак"/>
    <w:link w:val="affff8"/>
    <w:semiHidden/>
    <w:rsid w:val="00AB43F2"/>
    <w:rPr>
      <w:b/>
      <w:caps/>
      <w:sz w:val="24"/>
    </w:rPr>
  </w:style>
  <w:style w:type="paragraph" w:customStyle="1" w:styleId="213">
    <w:name w:val="Основной текст 21"/>
    <w:basedOn w:val="a7"/>
    <w:semiHidden/>
    <w:rsid w:val="00E354EA"/>
    <w:pPr>
      <w:ind w:firstLine="720"/>
      <w:jc w:val="both"/>
    </w:pPr>
    <w:rPr>
      <w:sz w:val="28"/>
      <w:szCs w:val="24"/>
      <w:lang w:eastAsia="zh-CN"/>
    </w:rPr>
  </w:style>
  <w:style w:type="paragraph" w:customStyle="1" w:styleId="PP">
    <w:name w:val="Строка PP"/>
    <w:basedOn w:val="af2"/>
    <w:semiHidden/>
    <w:rsid w:val="00E354EA"/>
    <w:pPr>
      <w:widowControl/>
      <w:ind w:left="4252"/>
      <w:jc w:val="both"/>
    </w:pPr>
    <w:rPr>
      <w:sz w:val="22"/>
      <w:szCs w:val="24"/>
      <w:lang w:eastAsia="zh-CN"/>
    </w:rPr>
  </w:style>
  <w:style w:type="character" w:customStyle="1" w:styleId="af3">
    <w:name w:val="Подпись Знак"/>
    <w:link w:val="af2"/>
    <w:semiHidden/>
    <w:rsid w:val="00AB43F2"/>
  </w:style>
  <w:style w:type="paragraph" w:customStyle="1" w:styleId="1fe">
    <w:name w:val="Обычный1"/>
    <w:semiHidden/>
    <w:rsid w:val="00E354EA"/>
    <w:pPr>
      <w:widowControl w:val="0"/>
      <w:jc w:val="both"/>
    </w:pPr>
    <w:rPr>
      <w:snapToGrid w:val="0"/>
    </w:rPr>
  </w:style>
  <w:style w:type="paragraph" w:customStyle="1" w:styleId="FR4">
    <w:name w:val="FR4"/>
    <w:semiHidden/>
    <w:rsid w:val="00E354EA"/>
    <w:pPr>
      <w:widowControl w:val="0"/>
      <w:autoSpaceDE w:val="0"/>
      <w:autoSpaceDN w:val="0"/>
      <w:adjustRightInd w:val="0"/>
      <w:spacing w:before="360"/>
      <w:jc w:val="center"/>
    </w:pPr>
    <w:rPr>
      <w:rFonts w:ascii="Arial" w:hAnsi="Arial" w:cs="Arial"/>
      <w:sz w:val="22"/>
      <w:szCs w:val="22"/>
    </w:rPr>
  </w:style>
  <w:style w:type="paragraph" w:customStyle="1" w:styleId="2f7">
    <w:name w:val="Название объекта 2"/>
    <w:basedOn w:val="aff6"/>
    <w:autoRedefine/>
    <w:semiHidden/>
    <w:rsid w:val="00E354EA"/>
    <w:pPr>
      <w:keepNext/>
      <w:keepLines w:val="0"/>
      <w:widowControl w:val="0"/>
      <w:tabs>
        <w:tab w:val="right" w:pos="6804"/>
      </w:tabs>
      <w:suppressAutoHyphens/>
      <w:spacing w:line="240" w:lineRule="auto"/>
      <w:ind w:firstLine="0"/>
      <w:jc w:val="right"/>
      <w:outlineLvl w:val="5"/>
    </w:pPr>
    <w:rPr>
      <w:rFonts w:ascii="Courier New" w:hAnsi="Courier New"/>
      <w:b w:val="0"/>
      <w:bCs w:val="0"/>
      <w:snapToGrid w:val="0"/>
      <w:color w:val="000000"/>
      <w:sz w:val="28"/>
    </w:rPr>
  </w:style>
  <w:style w:type="paragraph" w:customStyle="1" w:styleId="afffffffffff8">
    <w:name w:val="Заголовок разд"/>
    <w:basedOn w:val="a7"/>
    <w:next w:val="afffffffffff9"/>
    <w:semiHidden/>
    <w:rsid w:val="00E354EA"/>
    <w:pPr>
      <w:pageBreakBefore/>
      <w:ind w:left="1134" w:right="1134"/>
      <w:jc w:val="center"/>
    </w:pPr>
    <w:rPr>
      <w:rFonts w:ascii="Arial" w:hAnsi="Arial"/>
      <w:smallCaps/>
      <w:sz w:val="26"/>
    </w:rPr>
  </w:style>
  <w:style w:type="paragraph" w:customStyle="1" w:styleId="afffffffffff9">
    <w:name w:val="Заголовок подр"/>
    <w:basedOn w:val="afffffffffff8"/>
    <w:next w:val="affffffff8"/>
    <w:semiHidden/>
    <w:rsid w:val="00E354EA"/>
    <w:pPr>
      <w:pageBreakBefore w:val="0"/>
      <w:spacing w:before="120"/>
    </w:pPr>
  </w:style>
  <w:style w:type="paragraph" w:customStyle="1" w:styleId="afffffffffffa">
    <w:name w:val="Заголовок промеж"/>
    <w:basedOn w:val="afffffffffff9"/>
    <w:next w:val="affffffff8"/>
    <w:semiHidden/>
    <w:rsid w:val="00E354EA"/>
    <w:pPr>
      <w:spacing w:before="60"/>
    </w:pPr>
    <w:rPr>
      <w:rFonts w:ascii="Times New Roman" w:hAnsi="Times New Roman"/>
    </w:rPr>
  </w:style>
  <w:style w:type="paragraph" w:customStyle="1" w:styleId="afffffffffffb">
    <w:name w:val="Списочный"/>
    <w:basedOn w:val="a7"/>
    <w:semiHidden/>
    <w:rsid w:val="00E354EA"/>
    <w:pPr>
      <w:ind w:left="283" w:hanging="283"/>
      <w:jc w:val="both"/>
    </w:pPr>
  </w:style>
  <w:style w:type="paragraph" w:customStyle="1" w:styleId="afffffffffffc">
    <w:name w:val="Табличный"/>
    <w:basedOn w:val="a7"/>
    <w:semiHidden/>
    <w:rsid w:val="00E354EA"/>
    <w:pPr>
      <w:jc w:val="both"/>
    </w:pPr>
    <w:rPr>
      <w:sz w:val="22"/>
    </w:rPr>
  </w:style>
  <w:style w:type="paragraph" w:customStyle="1" w:styleId="144">
    <w:name w:val="Текст 14"/>
    <w:basedOn w:val="a7"/>
    <w:link w:val="145"/>
    <w:semiHidden/>
    <w:rsid w:val="00E354EA"/>
    <w:pPr>
      <w:keepNext/>
      <w:ind w:firstLine="720"/>
      <w:jc w:val="both"/>
    </w:pPr>
    <w:rPr>
      <w:rFonts w:ascii="Courier New" w:hAnsi="Courier New"/>
      <w:sz w:val="28"/>
      <w:szCs w:val="28"/>
    </w:rPr>
  </w:style>
  <w:style w:type="character" w:customStyle="1" w:styleId="affffff5">
    <w:name w:val="Строка формул Знак"/>
    <w:link w:val="affffff4"/>
    <w:semiHidden/>
    <w:rsid w:val="00AB43F2"/>
    <w:rPr>
      <w:rFonts w:ascii="Courier New" w:hAnsi="Courier New"/>
      <w:sz w:val="28"/>
    </w:rPr>
  </w:style>
  <w:style w:type="character" w:customStyle="1" w:styleId="145">
    <w:name w:val="Текст 14 Знак"/>
    <w:link w:val="144"/>
    <w:semiHidden/>
    <w:rsid w:val="00AB43F2"/>
    <w:rPr>
      <w:rFonts w:ascii="Courier New" w:hAnsi="Courier New"/>
      <w:sz w:val="28"/>
      <w:szCs w:val="28"/>
    </w:rPr>
  </w:style>
  <w:style w:type="paragraph" w:customStyle="1" w:styleId="1ff">
    <w:name w:val="Обычный таб 1"/>
    <w:basedOn w:val="a7"/>
    <w:next w:val="a7"/>
    <w:link w:val="1ff0"/>
    <w:semiHidden/>
    <w:rsid w:val="00E354EA"/>
    <w:pPr>
      <w:autoSpaceDE w:val="0"/>
      <w:autoSpaceDN w:val="0"/>
      <w:adjustRightInd w:val="0"/>
      <w:jc w:val="center"/>
    </w:pPr>
    <w:rPr>
      <w:szCs w:val="24"/>
    </w:rPr>
  </w:style>
  <w:style w:type="character" w:customStyle="1" w:styleId="1ff0">
    <w:name w:val="Обычный таб 1 Знак"/>
    <w:link w:val="1ff"/>
    <w:semiHidden/>
    <w:rsid w:val="00AB43F2"/>
    <w:rPr>
      <w:sz w:val="24"/>
      <w:szCs w:val="24"/>
    </w:rPr>
  </w:style>
  <w:style w:type="character" w:customStyle="1" w:styleId="1ff1">
    <w:name w:val="Обычный Знак1"/>
    <w:semiHidden/>
    <w:rsid w:val="00E354EA"/>
    <w:rPr>
      <w:sz w:val="28"/>
      <w:szCs w:val="28"/>
      <w:lang w:val="ru-RU" w:eastAsia="ru-RU" w:bidi="ar-SA"/>
    </w:rPr>
  </w:style>
  <w:style w:type="paragraph" w:customStyle="1" w:styleId="afffffffffffd">
    <w:name w:val="Краткий обратный адрес"/>
    <w:basedOn w:val="a7"/>
    <w:semiHidden/>
    <w:rsid w:val="00E354EA"/>
    <w:pPr>
      <w:jc w:val="both"/>
    </w:pPr>
    <w:rPr>
      <w:sz w:val="22"/>
    </w:rPr>
  </w:style>
  <w:style w:type="paragraph" w:customStyle="1" w:styleId="ConsNormal">
    <w:name w:val="ConsNormal"/>
    <w:semiHidden/>
    <w:rsid w:val="00E354EA"/>
    <w:pPr>
      <w:widowControl w:val="0"/>
      <w:autoSpaceDE w:val="0"/>
      <w:autoSpaceDN w:val="0"/>
      <w:adjustRightInd w:val="0"/>
      <w:ind w:right="19772" w:firstLine="720"/>
      <w:jc w:val="both"/>
    </w:pPr>
    <w:rPr>
      <w:rFonts w:ascii="Arial" w:hAnsi="Arial" w:cs="Arial"/>
    </w:rPr>
  </w:style>
  <w:style w:type="paragraph" w:customStyle="1" w:styleId="ConsNonformat">
    <w:name w:val="ConsNonformat"/>
    <w:semiHidden/>
    <w:rsid w:val="00E354EA"/>
    <w:pPr>
      <w:widowControl w:val="0"/>
      <w:autoSpaceDE w:val="0"/>
      <w:autoSpaceDN w:val="0"/>
      <w:adjustRightInd w:val="0"/>
      <w:ind w:right="19772"/>
      <w:jc w:val="both"/>
    </w:pPr>
    <w:rPr>
      <w:rFonts w:ascii="Courier New" w:hAnsi="Courier New" w:cs="Courier New"/>
    </w:rPr>
  </w:style>
  <w:style w:type="paragraph" w:customStyle="1" w:styleId="afffffffffffe">
    <w:name w:val="Таблица портрет"/>
    <w:basedOn w:val="a7"/>
    <w:next w:val="afffff1"/>
    <w:semiHidden/>
    <w:rsid w:val="00E354EA"/>
    <w:pPr>
      <w:keepNext/>
      <w:suppressAutoHyphens/>
      <w:ind w:firstLine="7088"/>
      <w:jc w:val="center"/>
      <w:outlineLvl w:val="5"/>
    </w:pPr>
    <w:rPr>
      <w:rFonts w:ascii="Courier New" w:hAnsi="Courier New"/>
      <w:sz w:val="28"/>
      <w:szCs w:val="24"/>
    </w:rPr>
  </w:style>
  <w:style w:type="numbering" w:customStyle="1" w:styleId="1ff2">
    <w:name w:val="Нет списка1"/>
    <w:next w:val="ab"/>
    <w:uiPriority w:val="99"/>
    <w:semiHidden/>
    <w:unhideWhenUsed/>
    <w:rsid w:val="00E354EA"/>
  </w:style>
  <w:style w:type="paragraph" w:customStyle="1" w:styleId="affffffffffff">
    <w:name w:val="Текст в таблице по центру"/>
    <w:basedOn w:val="afffff1"/>
    <w:link w:val="affffffffffff0"/>
    <w:semiHidden/>
    <w:rsid w:val="00E354EA"/>
    <w:pPr>
      <w:ind w:firstLine="0"/>
      <w:jc w:val="center"/>
    </w:pPr>
    <w:rPr>
      <w:sz w:val="24"/>
      <w:szCs w:val="20"/>
    </w:rPr>
  </w:style>
  <w:style w:type="character" w:customStyle="1" w:styleId="affffffffffff0">
    <w:name w:val="Текст в таблице по центру Знак"/>
    <w:link w:val="affffffffffff"/>
    <w:semiHidden/>
    <w:rsid w:val="00AB43F2"/>
    <w:rPr>
      <w:rFonts w:ascii="Courier New" w:hAnsi="Courier New"/>
      <w:sz w:val="24"/>
    </w:rPr>
  </w:style>
  <w:style w:type="paragraph" w:customStyle="1" w:styleId="xl112">
    <w:name w:val="xl112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3f4">
    <w:name w:val="Табл3"/>
    <w:semiHidden/>
    <w:rsid w:val="00E354EA"/>
    <w:pPr>
      <w:jc w:val="both"/>
    </w:pPr>
    <w:rPr>
      <w:sz w:val="24"/>
    </w:rPr>
  </w:style>
  <w:style w:type="paragraph" w:customStyle="1" w:styleId="311">
    <w:name w:val="Табл31"/>
    <w:semiHidden/>
    <w:rsid w:val="00E354EA"/>
    <w:pPr>
      <w:jc w:val="both"/>
    </w:pPr>
    <w:rPr>
      <w:sz w:val="24"/>
    </w:rPr>
  </w:style>
  <w:style w:type="paragraph" w:customStyle="1" w:styleId="3110">
    <w:name w:val="Табл311"/>
    <w:semiHidden/>
    <w:rsid w:val="00E354EA"/>
    <w:pPr>
      <w:jc w:val="both"/>
    </w:pPr>
    <w:rPr>
      <w:sz w:val="24"/>
    </w:rPr>
  </w:style>
  <w:style w:type="paragraph" w:customStyle="1" w:styleId="3111">
    <w:name w:val="Табл3111"/>
    <w:semiHidden/>
    <w:rsid w:val="00E354EA"/>
    <w:pPr>
      <w:jc w:val="both"/>
    </w:pPr>
    <w:rPr>
      <w:sz w:val="24"/>
    </w:rPr>
  </w:style>
  <w:style w:type="paragraph" w:customStyle="1" w:styleId="4e">
    <w:name w:val="Табл4"/>
    <w:semiHidden/>
    <w:rsid w:val="00E354EA"/>
    <w:pPr>
      <w:jc w:val="both"/>
    </w:pPr>
    <w:rPr>
      <w:sz w:val="24"/>
    </w:rPr>
  </w:style>
  <w:style w:type="paragraph" w:customStyle="1" w:styleId="410">
    <w:name w:val="Табл41"/>
    <w:semiHidden/>
    <w:rsid w:val="00E354EA"/>
    <w:pPr>
      <w:jc w:val="both"/>
    </w:pPr>
    <w:rPr>
      <w:sz w:val="24"/>
    </w:rPr>
  </w:style>
  <w:style w:type="paragraph" w:customStyle="1" w:styleId="107">
    <w:name w:val="Текст таблица 10"/>
    <w:basedOn w:val="12b"/>
    <w:semiHidden/>
    <w:rsid w:val="00E354EA"/>
    <w:pPr>
      <w:jc w:val="both"/>
    </w:pPr>
    <w:rPr>
      <w:sz w:val="20"/>
    </w:rPr>
  </w:style>
  <w:style w:type="paragraph" w:customStyle="1" w:styleId="146">
    <w:name w:val="Текст таблица 14"/>
    <w:basedOn w:val="12b"/>
    <w:semiHidden/>
    <w:rsid w:val="00E354EA"/>
    <w:pPr>
      <w:jc w:val="both"/>
    </w:pPr>
    <w:rPr>
      <w:sz w:val="28"/>
    </w:rPr>
  </w:style>
  <w:style w:type="paragraph" w:customStyle="1" w:styleId="affffffffffff1">
    <w:name w:val="Текст в таблице ТИТУЛА"/>
    <w:basedOn w:val="a7"/>
    <w:link w:val="affffffffffff2"/>
    <w:semiHidden/>
    <w:rsid w:val="00E354EA"/>
    <w:pPr>
      <w:keepNext/>
      <w:jc w:val="center"/>
    </w:pPr>
    <w:rPr>
      <w:rFonts w:ascii="Courier New" w:hAnsi="Courier New"/>
      <w:sz w:val="28"/>
    </w:rPr>
  </w:style>
  <w:style w:type="character" w:customStyle="1" w:styleId="affffffffffff2">
    <w:name w:val="Текст в таблице ТИТУЛА Знак"/>
    <w:link w:val="affffffffffff1"/>
    <w:semiHidden/>
    <w:rsid w:val="00AB43F2"/>
    <w:rPr>
      <w:rFonts w:ascii="Courier New" w:hAnsi="Courier New"/>
      <w:sz w:val="28"/>
    </w:rPr>
  </w:style>
  <w:style w:type="paragraph" w:customStyle="1" w:styleId="affffffffffff3">
    <w:name w:val="Название проекта"/>
    <w:basedOn w:val="a7"/>
    <w:semiHidden/>
    <w:rsid w:val="00E354EA"/>
    <w:pPr>
      <w:spacing w:line="360" w:lineRule="auto"/>
      <w:ind w:firstLine="709"/>
      <w:jc w:val="center"/>
    </w:pPr>
    <w:rPr>
      <w:b/>
      <w:caps/>
      <w:sz w:val="40"/>
      <w:szCs w:val="40"/>
    </w:rPr>
  </w:style>
  <w:style w:type="paragraph" w:customStyle="1" w:styleId="affffffffffff4">
    <w:name w:val="Название тома"/>
    <w:basedOn w:val="a7"/>
    <w:semiHidden/>
    <w:rsid w:val="00E354EA"/>
    <w:pPr>
      <w:spacing w:line="360" w:lineRule="auto"/>
      <w:ind w:firstLine="709"/>
      <w:jc w:val="center"/>
    </w:pPr>
    <w:rPr>
      <w:b/>
      <w:caps/>
      <w:sz w:val="32"/>
      <w:szCs w:val="32"/>
    </w:rPr>
  </w:style>
  <w:style w:type="paragraph" w:customStyle="1" w:styleId="xl113">
    <w:name w:val="xl113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96">
    <w:name w:val="Текст таблица 9"/>
    <w:basedOn w:val="107"/>
    <w:semiHidden/>
    <w:rsid w:val="00E354EA"/>
    <w:rPr>
      <w:sz w:val="18"/>
    </w:rPr>
  </w:style>
  <w:style w:type="paragraph" w:customStyle="1" w:styleId="affffffffffff5">
    <w:name w:val="ФОРМУЛА"/>
    <w:basedOn w:val="a7"/>
    <w:semiHidden/>
    <w:rsid w:val="00E354EA"/>
    <w:pPr>
      <w:keepNext/>
      <w:tabs>
        <w:tab w:val="left" w:pos="8222"/>
      </w:tabs>
      <w:ind w:firstLine="3402"/>
      <w:jc w:val="center"/>
    </w:pPr>
    <w:rPr>
      <w:rFonts w:ascii="Courier New" w:hAnsi="Courier New"/>
      <w:sz w:val="28"/>
      <w:szCs w:val="24"/>
    </w:rPr>
  </w:style>
  <w:style w:type="paragraph" w:customStyle="1" w:styleId="affffffffffff6">
    <w:name w:val="Продолжение табл."/>
    <w:basedOn w:val="affffffffffff"/>
    <w:semiHidden/>
    <w:rsid w:val="00E354EA"/>
    <w:pPr>
      <w:jc w:val="right"/>
    </w:pPr>
  </w:style>
  <w:style w:type="table" w:customStyle="1" w:styleId="1ff3">
    <w:name w:val="Текст в таблице1"/>
    <w:basedOn w:val="aa"/>
    <w:next w:val="affff6"/>
    <w:rsid w:val="00E354EA"/>
    <w:pPr>
      <w:keepNext/>
      <w:jc w:val="center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ffffffffffff7">
    <w:name w:val="Обычный Знак"/>
    <w:semiHidden/>
    <w:rsid w:val="00E354EA"/>
    <w:rPr>
      <w:sz w:val="28"/>
      <w:szCs w:val="28"/>
      <w:lang w:val="ru-RU" w:eastAsia="ru-RU" w:bidi="ar-SA"/>
    </w:rPr>
  </w:style>
  <w:style w:type="paragraph" w:customStyle="1" w:styleId="1">
    <w:name w:val="Стиль Заголовок 1"/>
    <w:aliases w:val="Знак2 + Перед:  12 пт После:  12 пт Междустр.ин..."/>
    <w:basedOn w:val="13"/>
    <w:semiHidden/>
    <w:rsid w:val="00E354EA"/>
    <w:pPr>
      <w:keepNext w:val="0"/>
      <w:numPr>
        <w:numId w:val="26"/>
      </w:numPr>
      <w:tabs>
        <w:tab w:val="left" w:pos="284"/>
      </w:tabs>
      <w:suppressAutoHyphens/>
      <w:spacing w:before="120" w:after="240"/>
      <w:contextualSpacing/>
      <w:jc w:val="center"/>
    </w:pPr>
    <w:rPr>
      <w:bCs/>
      <w:kern w:val="28"/>
      <w:sz w:val="28"/>
    </w:rPr>
  </w:style>
  <w:style w:type="character" w:customStyle="1" w:styleId="Arial10">
    <w:name w:val="Стиль Arial 10 пт"/>
    <w:semiHidden/>
    <w:rsid w:val="00E354EA"/>
    <w:rPr>
      <w:rFonts w:ascii="Times New Roman" w:hAnsi="Times New Roman"/>
      <w:sz w:val="20"/>
      <w:szCs w:val="20"/>
    </w:rPr>
  </w:style>
  <w:style w:type="paragraph" w:customStyle="1" w:styleId="Arial100">
    <w:name w:val="Стиль Arial 10 пт По центру"/>
    <w:basedOn w:val="a7"/>
    <w:semiHidden/>
    <w:rsid w:val="00E354EA"/>
    <w:pPr>
      <w:jc w:val="center"/>
    </w:pPr>
    <w:rPr>
      <w:sz w:val="20"/>
    </w:rPr>
  </w:style>
  <w:style w:type="paragraph" w:customStyle="1" w:styleId="Arial101">
    <w:name w:val="Стиль Arial 10 пт полужирный По центру"/>
    <w:basedOn w:val="a7"/>
    <w:semiHidden/>
    <w:rsid w:val="00E354EA"/>
    <w:pPr>
      <w:jc w:val="center"/>
    </w:pPr>
    <w:rPr>
      <w:b/>
      <w:bCs/>
      <w:sz w:val="20"/>
    </w:rPr>
  </w:style>
  <w:style w:type="character" w:customStyle="1" w:styleId="affffffffff1">
    <w:name w:val="Текст концевой сноски Знак"/>
    <w:link w:val="affffffffff0"/>
    <w:semiHidden/>
    <w:rsid w:val="00AB43F2"/>
  </w:style>
  <w:style w:type="numbering" w:customStyle="1" w:styleId="1111111">
    <w:name w:val="1 / 1.1 / 1.1.11"/>
    <w:basedOn w:val="ab"/>
    <w:next w:val="111111"/>
    <w:semiHidden/>
    <w:rsid w:val="00E354EA"/>
  </w:style>
  <w:style w:type="numbering" w:customStyle="1" w:styleId="1ai1">
    <w:name w:val="1 / a / i1"/>
    <w:basedOn w:val="ab"/>
    <w:next w:val="1ai"/>
    <w:semiHidden/>
    <w:rsid w:val="00E354EA"/>
  </w:style>
  <w:style w:type="numbering" w:customStyle="1" w:styleId="a0">
    <w:name w:val="Стиль нумерованный"/>
    <w:basedOn w:val="ab"/>
    <w:rsid w:val="00E354EA"/>
    <w:pPr>
      <w:numPr>
        <w:numId w:val="25"/>
      </w:numPr>
    </w:pPr>
  </w:style>
  <w:style w:type="paragraph" w:customStyle="1" w:styleId="font5">
    <w:name w:val="font5"/>
    <w:basedOn w:val="a7"/>
    <w:rsid w:val="00E354EA"/>
    <w:pPr>
      <w:spacing w:before="100" w:beforeAutospacing="1" w:after="100" w:afterAutospacing="1"/>
      <w:jc w:val="both"/>
    </w:pPr>
    <w:rPr>
      <w:b/>
      <w:bCs/>
      <w:sz w:val="20"/>
    </w:rPr>
  </w:style>
  <w:style w:type="paragraph" w:customStyle="1" w:styleId="xl92">
    <w:name w:val="xl92"/>
    <w:basedOn w:val="a7"/>
    <w:rsid w:val="00E354EA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3">
    <w:name w:val="xl93"/>
    <w:basedOn w:val="a7"/>
    <w:rsid w:val="00E354EA"/>
    <w:pPr>
      <w:pBdr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4">
    <w:name w:val="xl94"/>
    <w:basedOn w:val="a7"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5">
    <w:name w:val="xl95"/>
    <w:basedOn w:val="a7"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6">
    <w:name w:val="xl96"/>
    <w:basedOn w:val="a7"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7">
    <w:name w:val="xl97"/>
    <w:basedOn w:val="a7"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8">
    <w:name w:val="xl98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99">
    <w:name w:val="xl99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0">
    <w:name w:val="xl100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1">
    <w:name w:val="xl101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2">
    <w:name w:val="xl102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3">
    <w:name w:val="xl103"/>
    <w:basedOn w:val="a7"/>
    <w:semiHidden/>
    <w:rsid w:val="00E354E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4">
    <w:name w:val="xl104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5">
    <w:name w:val="xl105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6">
    <w:name w:val="xl106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7">
    <w:name w:val="xl107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8">
    <w:name w:val="xl108"/>
    <w:basedOn w:val="a7"/>
    <w:semiHidden/>
    <w:rsid w:val="00E354EA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09">
    <w:name w:val="xl109"/>
    <w:basedOn w:val="a7"/>
    <w:semiHidden/>
    <w:rsid w:val="00E354EA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10">
    <w:name w:val="xl110"/>
    <w:basedOn w:val="a7"/>
    <w:semiHidden/>
    <w:rsid w:val="00E354EA"/>
    <w:pPr>
      <w:pBdr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11">
    <w:name w:val="xl111"/>
    <w:basedOn w:val="a7"/>
    <w:semiHidden/>
    <w:rsid w:val="00E354EA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4f">
    <w:name w:val="Основной текст 4"/>
    <w:basedOn w:val="afb"/>
    <w:semiHidden/>
    <w:rsid w:val="00E354EA"/>
    <w:pPr>
      <w:spacing w:after="240"/>
      <w:ind w:left="1077" w:right="0"/>
      <w:jc w:val="both"/>
    </w:pPr>
    <w:rPr>
      <w:rFonts w:ascii="Verdana" w:hAnsi="Verdana"/>
      <w:szCs w:val="24"/>
    </w:rPr>
  </w:style>
  <w:style w:type="paragraph" w:customStyle="1" w:styleId="xl114">
    <w:name w:val="xl114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xl115">
    <w:name w:val="xl115"/>
    <w:basedOn w:val="a7"/>
    <w:semiHidden/>
    <w:rsid w:val="00E354EA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6">
    <w:name w:val="xl116"/>
    <w:basedOn w:val="a7"/>
    <w:semiHidden/>
    <w:rsid w:val="00E354EA"/>
    <w:pPr>
      <w:pBdr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7">
    <w:name w:val="xl117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18">
    <w:name w:val="xl11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19">
    <w:name w:val="xl119"/>
    <w:basedOn w:val="a7"/>
    <w:semiHidden/>
    <w:rsid w:val="00E354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0">
    <w:name w:val="xl120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21">
    <w:name w:val="xl121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2">
    <w:name w:val="xl122"/>
    <w:basedOn w:val="a7"/>
    <w:semiHidden/>
    <w:rsid w:val="00E354EA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3">
    <w:name w:val="xl123"/>
    <w:basedOn w:val="a7"/>
    <w:semiHidden/>
    <w:rsid w:val="00E354EA"/>
    <w:pPr>
      <w:pBdr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b/>
      <w:bCs/>
      <w:szCs w:val="24"/>
    </w:rPr>
  </w:style>
  <w:style w:type="paragraph" w:customStyle="1" w:styleId="xl124">
    <w:name w:val="xl124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5">
    <w:name w:val="xl125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26">
    <w:name w:val="xl126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7">
    <w:name w:val="xl12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8">
    <w:name w:val="xl128"/>
    <w:basedOn w:val="a7"/>
    <w:semiHidden/>
    <w:rsid w:val="00E354E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9">
    <w:name w:val="xl129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0">
    <w:name w:val="xl130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1">
    <w:name w:val="xl131"/>
    <w:basedOn w:val="a7"/>
    <w:semiHidden/>
    <w:rsid w:val="00E354EA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2">
    <w:name w:val="xl132"/>
    <w:basedOn w:val="a7"/>
    <w:semiHidden/>
    <w:rsid w:val="00E354E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33">
    <w:name w:val="xl133"/>
    <w:basedOn w:val="a7"/>
    <w:semiHidden/>
    <w:rsid w:val="00E354EA"/>
    <w:pPr>
      <w:pBdr>
        <w:lef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4">
    <w:name w:val="xl134"/>
    <w:basedOn w:val="a7"/>
    <w:semiHidden/>
    <w:rsid w:val="00E354E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5">
    <w:name w:val="xl135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136">
    <w:name w:val="xl136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7">
    <w:name w:val="xl137"/>
    <w:basedOn w:val="a7"/>
    <w:semiHidden/>
    <w:rsid w:val="00E354EA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38">
    <w:name w:val="xl13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39">
    <w:name w:val="xl139"/>
    <w:basedOn w:val="a7"/>
    <w:semiHidden/>
    <w:rsid w:val="00E354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0">
    <w:name w:val="xl140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b/>
      <w:bCs/>
      <w:szCs w:val="24"/>
    </w:rPr>
  </w:style>
  <w:style w:type="paragraph" w:customStyle="1" w:styleId="xl141">
    <w:name w:val="xl141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2">
    <w:name w:val="xl142"/>
    <w:basedOn w:val="a7"/>
    <w:semiHidden/>
    <w:rsid w:val="00E354E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3">
    <w:name w:val="xl143"/>
    <w:basedOn w:val="a7"/>
    <w:semiHidden/>
    <w:rsid w:val="00E354EA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4">
    <w:name w:val="xl144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5">
    <w:name w:val="xl145"/>
    <w:basedOn w:val="a7"/>
    <w:semiHidden/>
    <w:rsid w:val="00E354EA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6">
    <w:name w:val="xl146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7">
    <w:name w:val="xl14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Cs w:val="24"/>
    </w:rPr>
  </w:style>
  <w:style w:type="paragraph" w:customStyle="1" w:styleId="xl148">
    <w:name w:val="xl148"/>
    <w:basedOn w:val="a7"/>
    <w:semiHidden/>
    <w:rsid w:val="00E354E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49">
    <w:name w:val="xl149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szCs w:val="24"/>
    </w:rPr>
  </w:style>
  <w:style w:type="paragraph" w:customStyle="1" w:styleId="xl150">
    <w:name w:val="xl150"/>
    <w:basedOn w:val="a7"/>
    <w:semiHidden/>
    <w:rsid w:val="00E354E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1">
    <w:name w:val="xl151"/>
    <w:basedOn w:val="a7"/>
    <w:semiHidden/>
    <w:rsid w:val="00E354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2">
    <w:name w:val="xl152"/>
    <w:basedOn w:val="a7"/>
    <w:semiHidden/>
    <w:rsid w:val="00E354E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both"/>
    </w:pPr>
    <w:rPr>
      <w:szCs w:val="24"/>
    </w:rPr>
  </w:style>
  <w:style w:type="paragraph" w:customStyle="1" w:styleId="xl153">
    <w:name w:val="xl153"/>
    <w:basedOn w:val="a7"/>
    <w:semiHidden/>
    <w:rsid w:val="00E354E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4">
    <w:name w:val="xl154"/>
    <w:basedOn w:val="a7"/>
    <w:semiHidden/>
    <w:rsid w:val="00E354E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55">
    <w:name w:val="xl155"/>
    <w:basedOn w:val="a7"/>
    <w:semiHidden/>
    <w:rsid w:val="00E354EA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56">
    <w:name w:val="xl156"/>
    <w:basedOn w:val="a7"/>
    <w:semiHidden/>
    <w:rsid w:val="00E354EA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7">
    <w:name w:val="xl157"/>
    <w:basedOn w:val="a7"/>
    <w:semiHidden/>
    <w:rsid w:val="00E354E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8">
    <w:name w:val="xl158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59">
    <w:name w:val="xl159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0">
    <w:name w:val="xl160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2">
    <w:name w:val="xl162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3">
    <w:name w:val="xl163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64">
    <w:name w:val="xl164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5">
    <w:name w:val="xl165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6">
    <w:name w:val="xl166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7">
    <w:name w:val="xl167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8">
    <w:name w:val="xl168"/>
    <w:basedOn w:val="a7"/>
    <w:semiHidden/>
    <w:rsid w:val="00E354E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69">
    <w:name w:val="xl169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170">
    <w:name w:val="xl170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1">
    <w:name w:val="xl171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2">
    <w:name w:val="xl172"/>
    <w:basedOn w:val="a7"/>
    <w:semiHidden/>
    <w:rsid w:val="00E354EA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3">
    <w:name w:val="xl173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4">
    <w:name w:val="xl174"/>
    <w:basedOn w:val="a7"/>
    <w:semiHidden/>
    <w:rsid w:val="00E354E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5">
    <w:name w:val="xl175"/>
    <w:basedOn w:val="a7"/>
    <w:semiHidden/>
    <w:rsid w:val="00E354E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6">
    <w:name w:val="xl176"/>
    <w:basedOn w:val="a7"/>
    <w:semiHidden/>
    <w:rsid w:val="00E354E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77">
    <w:name w:val="xl177"/>
    <w:basedOn w:val="a7"/>
    <w:semiHidden/>
    <w:rsid w:val="00E354E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8">
    <w:name w:val="xl178"/>
    <w:basedOn w:val="a7"/>
    <w:semiHidden/>
    <w:rsid w:val="00E354E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9">
    <w:name w:val="xl179"/>
    <w:basedOn w:val="a7"/>
    <w:semiHidden/>
    <w:rsid w:val="00E354EA"/>
    <w:pP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80">
    <w:name w:val="xl180"/>
    <w:basedOn w:val="a7"/>
    <w:semiHidden/>
    <w:rsid w:val="00E354EA"/>
    <w:pPr>
      <w:pBdr>
        <w:right w:val="single" w:sz="8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2TimesNewRoman12">
    <w:name w:val="Стиль Заголовок 2 + Times New Roman 12 пт не курсив все прописны..."/>
    <w:basedOn w:val="21"/>
    <w:autoRedefine/>
    <w:semiHidden/>
    <w:rsid w:val="00E354EA"/>
    <w:pPr>
      <w:numPr>
        <w:ilvl w:val="1"/>
        <w:numId w:val="28"/>
      </w:numPr>
      <w:spacing w:before="120"/>
      <w:ind w:left="0" w:firstLine="0"/>
      <w:jc w:val="center"/>
    </w:pPr>
    <w:rPr>
      <w:bCs/>
      <w:caps/>
      <w:kern w:val="0"/>
      <w:sz w:val="26"/>
    </w:rPr>
  </w:style>
  <w:style w:type="numbering" w:customStyle="1" w:styleId="2f8">
    <w:name w:val="Нет списка2"/>
    <w:next w:val="ab"/>
    <w:uiPriority w:val="99"/>
    <w:semiHidden/>
    <w:unhideWhenUsed/>
    <w:rsid w:val="00E354EA"/>
  </w:style>
  <w:style w:type="table" w:customStyle="1" w:styleId="2f9">
    <w:name w:val="Текст в таблице2"/>
    <w:basedOn w:val="aa"/>
    <w:next w:val="affff6"/>
    <w:rsid w:val="00E354EA"/>
    <w:pPr>
      <w:keepNext/>
      <w:jc w:val="center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numbering" w:customStyle="1" w:styleId="1111112">
    <w:name w:val="1 / 1.1 / 1.1.12"/>
    <w:basedOn w:val="ab"/>
    <w:next w:val="111111"/>
    <w:semiHidden/>
    <w:rsid w:val="00E354EA"/>
  </w:style>
  <w:style w:type="numbering" w:customStyle="1" w:styleId="1ai2">
    <w:name w:val="1 / a / i2"/>
    <w:basedOn w:val="ab"/>
    <w:next w:val="1ai"/>
    <w:semiHidden/>
    <w:rsid w:val="00E354EA"/>
    <w:pPr>
      <w:numPr>
        <w:numId w:val="24"/>
      </w:numPr>
    </w:pPr>
  </w:style>
  <w:style w:type="numbering" w:customStyle="1" w:styleId="1ff4">
    <w:name w:val="Стиль нумерованный1"/>
    <w:basedOn w:val="ab"/>
    <w:rsid w:val="00E354EA"/>
  </w:style>
  <w:style w:type="paragraph" w:customStyle="1" w:styleId="163">
    <w:name w:val="Стиль Подзаголовок + 16 пт не полужирный не курсив"/>
    <w:basedOn w:val="afff6"/>
    <w:uiPriority w:val="99"/>
    <w:semiHidden/>
    <w:rsid w:val="00E354EA"/>
    <w:pPr>
      <w:keepLines w:val="0"/>
      <w:suppressAutoHyphens w:val="0"/>
      <w:spacing w:before="0" w:after="0"/>
      <w:ind w:left="0" w:right="0" w:firstLine="820"/>
    </w:pPr>
    <w:rPr>
      <w:rFonts w:ascii="Times New Roman" w:hAnsi="Times New Roman"/>
      <w:b w:val="0"/>
      <w:i w:val="0"/>
      <w:caps w:val="0"/>
      <w:spacing w:val="0"/>
      <w:sz w:val="32"/>
    </w:rPr>
  </w:style>
  <w:style w:type="paragraph" w:customStyle="1" w:styleId="147">
    <w:name w:val="14 шрифт"/>
    <w:basedOn w:val="a7"/>
    <w:link w:val="148"/>
    <w:autoRedefine/>
    <w:semiHidden/>
    <w:rsid w:val="00E354EA"/>
    <w:pPr>
      <w:tabs>
        <w:tab w:val="left" w:pos="357"/>
      </w:tabs>
      <w:ind w:firstLine="720"/>
      <w:jc w:val="both"/>
    </w:pPr>
    <w:rPr>
      <w:sz w:val="28"/>
      <w:szCs w:val="24"/>
    </w:rPr>
  </w:style>
  <w:style w:type="character" w:customStyle="1" w:styleId="148">
    <w:name w:val="14 шрифт Знак"/>
    <w:link w:val="147"/>
    <w:semiHidden/>
    <w:rsid w:val="00AB43F2"/>
    <w:rPr>
      <w:sz w:val="28"/>
      <w:szCs w:val="24"/>
    </w:rPr>
  </w:style>
  <w:style w:type="paragraph" w:customStyle="1" w:styleId="1250">
    <w:name w:val="Стиль По ширине Первая строка:  125 см"/>
    <w:basedOn w:val="a7"/>
    <w:uiPriority w:val="99"/>
    <w:semiHidden/>
    <w:rsid w:val="00E354EA"/>
    <w:pPr>
      <w:ind w:firstLine="709"/>
      <w:jc w:val="both"/>
    </w:pPr>
    <w:rPr>
      <w:kern w:val="16"/>
      <w:sz w:val="28"/>
    </w:rPr>
  </w:style>
  <w:style w:type="paragraph" w:customStyle="1" w:styleId="149">
    <w:name w:val="Стиль 14 шрифт"/>
    <w:basedOn w:val="147"/>
    <w:link w:val="14a"/>
    <w:semiHidden/>
    <w:rsid w:val="00E354EA"/>
    <w:pPr>
      <w:tabs>
        <w:tab w:val="clear" w:pos="357"/>
        <w:tab w:val="left" w:pos="0"/>
      </w:tabs>
      <w:ind w:firstLine="0"/>
      <w:jc w:val="center"/>
    </w:pPr>
    <w:rPr>
      <w:b/>
      <w:bCs/>
      <w:kern w:val="16"/>
      <w:szCs w:val="28"/>
    </w:rPr>
  </w:style>
  <w:style w:type="character" w:customStyle="1" w:styleId="14a">
    <w:name w:val="Стиль 14 шрифт Знак Знак"/>
    <w:link w:val="149"/>
    <w:semiHidden/>
    <w:rsid w:val="00AB43F2"/>
    <w:rPr>
      <w:b/>
      <w:bCs/>
      <w:kern w:val="16"/>
      <w:sz w:val="28"/>
      <w:szCs w:val="28"/>
    </w:rPr>
  </w:style>
  <w:style w:type="paragraph" w:customStyle="1" w:styleId="14b">
    <w:name w:val="Стиль Подзаголовок + 14 пт не полужирный не курсив По левому краю"/>
    <w:basedOn w:val="afff6"/>
    <w:semiHidden/>
    <w:rsid w:val="00E354EA"/>
    <w:pPr>
      <w:keepLines w:val="0"/>
      <w:suppressAutoHyphens w:val="0"/>
      <w:spacing w:before="0" w:after="0"/>
      <w:ind w:left="0" w:right="0" w:firstLine="820"/>
      <w:jc w:val="left"/>
    </w:pPr>
    <w:rPr>
      <w:rFonts w:ascii="Times New Roman" w:hAnsi="Times New Roman"/>
      <w:b w:val="0"/>
      <w:i w:val="0"/>
      <w:caps w:val="0"/>
      <w:spacing w:val="0"/>
    </w:rPr>
  </w:style>
  <w:style w:type="paragraph" w:customStyle="1" w:styleId="a10">
    <w:name w:val="a1"/>
    <w:basedOn w:val="a7"/>
    <w:uiPriority w:val="99"/>
    <w:semiHidden/>
    <w:rsid w:val="00E354EA"/>
    <w:pPr>
      <w:autoSpaceDE w:val="0"/>
      <w:autoSpaceDN w:val="0"/>
      <w:spacing w:before="120" w:after="120"/>
      <w:jc w:val="right"/>
    </w:pPr>
    <w:rPr>
      <w:b/>
      <w:bCs/>
      <w:color w:val="000000"/>
      <w:szCs w:val="24"/>
    </w:rPr>
  </w:style>
  <w:style w:type="paragraph" w:customStyle="1" w:styleId="affffffffffff8">
    <w:name w:val="Стиль Название объекта + По центру"/>
    <w:basedOn w:val="aff6"/>
    <w:uiPriority w:val="99"/>
    <w:semiHidden/>
    <w:rsid w:val="00E354EA"/>
    <w:pPr>
      <w:keepLines w:val="0"/>
      <w:tabs>
        <w:tab w:val="left" w:pos="567"/>
      </w:tabs>
      <w:spacing w:before="0" w:after="0" w:line="240" w:lineRule="auto"/>
      <w:ind w:firstLine="0"/>
      <w:jc w:val="center"/>
    </w:pPr>
    <w:rPr>
      <w:b w:val="0"/>
      <w:bCs w:val="0"/>
      <w:sz w:val="28"/>
    </w:rPr>
  </w:style>
  <w:style w:type="paragraph" w:customStyle="1" w:styleId="formattext">
    <w:name w:val="formattext"/>
    <w:uiPriority w:val="99"/>
    <w:semiHidden/>
    <w:rsid w:val="00E354EA"/>
    <w:pPr>
      <w:widowControl w:val="0"/>
      <w:autoSpaceDE w:val="0"/>
      <w:autoSpaceDN w:val="0"/>
      <w:adjustRightInd w:val="0"/>
      <w:jc w:val="both"/>
    </w:pPr>
    <w:rPr>
      <w:sz w:val="18"/>
      <w:szCs w:val="18"/>
    </w:rPr>
  </w:style>
  <w:style w:type="character" w:styleId="affffffffffff9">
    <w:name w:val="Strong"/>
    <w:semiHidden/>
    <w:qFormat/>
    <w:rsid w:val="00E354EA"/>
    <w:rPr>
      <w:b/>
      <w:bCs/>
    </w:rPr>
  </w:style>
  <w:style w:type="numbering" w:customStyle="1" w:styleId="3f5">
    <w:name w:val="Нет списка3"/>
    <w:next w:val="ab"/>
    <w:uiPriority w:val="99"/>
    <w:semiHidden/>
    <w:unhideWhenUsed/>
    <w:rsid w:val="00E354EA"/>
  </w:style>
  <w:style w:type="numbering" w:customStyle="1" w:styleId="a3">
    <w:name w:val="Мой стиль"/>
    <w:uiPriority w:val="99"/>
    <w:rsid w:val="00E354EA"/>
    <w:pPr>
      <w:numPr>
        <w:numId w:val="29"/>
      </w:numPr>
    </w:pPr>
  </w:style>
  <w:style w:type="character" w:customStyle="1" w:styleId="2fa">
    <w:name w:val="Основной текст (2)_"/>
    <w:link w:val="2fb"/>
    <w:rsid w:val="00AB43F2"/>
    <w:rPr>
      <w:spacing w:val="10"/>
      <w:sz w:val="26"/>
      <w:szCs w:val="26"/>
      <w:shd w:val="clear" w:color="auto" w:fill="FFFFFF"/>
    </w:rPr>
  </w:style>
  <w:style w:type="character" w:customStyle="1" w:styleId="affffffffffffa">
    <w:name w:val="Основной текст_"/>
    <w:link w:val="1ff5"/>
    <w:semiHidden/>
    <w:rsid w:val="00AB43F2"/>
    <w:rPr>
      <w:sz w:val="23"/>
      <w:szCs w:val="23"/>
      <w:shd w:val="clear" w:color="auto" w:fill="FFFFFF"/>
    </w:rPr>
  </w:style>
  <w:style w:type="character" w:customStyle="1" w:styleId="13pt0pt">
    <w:name w:val="Основной текст + 13 pt;Интервал 0 pt"/>
    <w:semiHidden/>
    <w:rsid w:val="00E354EA"/>
    <w:rPr>
      <w:spacing w:val="10"/>
      <w:sz w:val="26"/>
      <w:szCs w:val="26"/>
      <w:shd w:val="clear" w:color="auto" w:fill="FFFFFF"/>
    </w:rPr>
  </w:style>
  <w:style w:type="paragraph" w:customStyle="1" w:styleId="2fb">
    <w:name w:val="Основной текст (2)"/>
    <w:basedOn w:val="a7"/>
    <w:link w:val="2fa"/>
    <w:rsid w:val="00E354EA"/>
    <w:pPr>
      <w:shd w:val="clear" w:color="auto" w:fill="FFFFFF"/>
      <w:spacing w:line="0" w:lineRule="atLeast"/>
      <w:jc w:val="both"/>
    </w:pPr>
    <w:rPr>
      <w:spacing w:val="10"/>
      <w:sz w:val="26"/>
      <w:szCs w:val="26"/>
    </w:rPr>
  </w:style>
  <w:style w:type="paragraph" w:customStyle="1" w:styleId="1ff5">
    <w:name w:val="Основной текст1"/>
    <w:basedOn w:val="a7"/>
    <w:link w:val="affffffffffffa"/>
    <w:semiHidden/>
    <w:rsid w:val="00E354EA"/>
    <w:pPr>
      <w:shd w:val="clear" w:color="auto" w:fill="FFFFFF"/>
      <w:spacing w:line="0" w:lineRule="atLeast"/>
      <w:jc w:val="both"/>
    </w:pPr>
    <w:rPr>
      <w:sz w:val="23"/>
      <w:szCs w:val="23"/>
    </w:rPr>
  </w:style>
  <w:style w:type="paragraph" w:customStyle="1" w:styleId="14c">
    <w:name w:val="АТабл_14"/>
    <w:basedOn w:val="a7"/>
    <w:semiHidden/>
    <w:rsid w:val="00E354EA"/>
    <w:pPr>
      <w:widowControl w:val="0"/>
      <w:jc w:val="center"/>
    </w:pPr>
    <w:rPr>
      <w:rFonts w:ascii="Courier New" w:hAnsi="Courier New"/>
      <w:sz w:val="28"/>
    </w:rPr>
  </w:style>
  <w:style w:type="paragraph" w:customStyle="1" w:styleId="14d">
    <w:name w:val="Шапка таблицы_14"/>
    <w:basedOn w:val="a7"/>
    <w:semiHidden/>
    <w:rsid w:val="00E354EA"/>
    <w:pPr>
      <w:widowControl w:val="0"/>
      <w:jc w:val="center"/>
    </w:pPr>
    <w:rPr>
      <w:rFonts w:ascii="Courier New" w:hAnsi="Courier New"/>
      <w:sz w:val="28"/>
    </w:rPr>
  </w:style>
  <w:style w:type="paragraph" w:customStyle="1" w:styleId="1ff6">
    <w:name w:val="Название объекта_1"/>
    <w:basedOn w:val="aff6"/>
    <w:semiHidden/>
    <w:rsid w:val="00E354EA"/>
    <w:pPr>
      <w:keepNext/>
      <w:widowControl w:val="0"/>
      <w:tabs>
        <w:tab w:val="right" w:pos="7371"/>
        <w:tab w:val="right" w:pos="12474"/>
      </w:tabs>
      <w:suppressAutoHyphens/>
      <w:spacing w:after="240" w:line="240" w:lineRule="auto"/>
      <w:ind w:left="107" w:firstLine="7371"/>
      <w:jc w:val="center"/>
      <w:outlineLvl w:val="8"/>
    </w:pPr>
    <w:rPr>
      <w:b w:val="0"/>
      <w:color w:val="000000"/>
      <w:sz w:val="28"/>
      <w:szCs w:val="24"/>
    </w:rPr>
  </w:style>
  <w:style w:type="paragraph" w:customStyle="1" w:styleId="1ff7">
    <w:name w:val="Асн_1"/>
    <w:basedOn w:val="affffffffff4"/>
    <w:semiHidden/>
    <w:rsid w:val="00E354EA"/>
    <w:pPr>
      <w:spacing w:before="240"/>
    </w:pPr>
  </w:style>
  <w:style w:type="paragraph" w:customStyle="1" w:styleId="12e">
    <w:name w:val="Шапка таблицы_12"/>
    <w:basedOn w:val="a7"/>
    <w:semiHidden/>
    <w:rsid w:val="00E354EA"/>
    <w:pPr>
      <w:widowControl w:val="0"/>
      <w:jc w:val="center"/>
    </w:pPr>
    <w:rPr>
      <w:rFonts w:ascii="Courier New" w:hAnsi="Courier New"/>
    </w:rPr>
  </w:style>
  <w:style w:type="paragraph" w:customStyle="1" w:styleId="12f">
    <w:name w:val="АТабл_12"/>
    <w:basedOn w:val="afb"/>
    <w:semiHidden/>
    <w:rsid w:val="00E354EA"/>
    <w:pPr>
      <w:tabs>
        <w:tab w:val="left" w:pos="3119"/>
      </w:tabs>
      <w:ind w:right="0"/>
    </w:pPr>
    <w:rPr>
      <w:rFonts w:ascii="Courier New" w:hAnsi="Courier New"/>
    </w:rPr>
  </w:style>
  <w:style w:type="paragraph" w:customStyle="1" w:styleId="108">
    <w:name w:val="АТабл_10"/>
    <w:basedOn w:val="afb"/>
    <w:semiHidden/>
    <w:rsid w:val="00E354EA"/>
    <w:pPr>
      <w:tabs>
        <w:tab w:val="left" w:pos="2835"/>
        <w:tab w:val="left" w:pos="3119"/>
      </w:tabs>
      <w:ind w:right="0"/>
    </w:pPr>
    <w:rPr>
      <w:rFonts w:ascii="Courier New" w:hAnsi="Courier New"/>
      <w:sz w:val="20"/>
    </w:rPr>
  </w:style>
  <w:style w:type="paragraph" w:customStyle="1" w:styleId="109">
    <w:name w:val="Шапка таблицы_10"/>
    <w:basedOn w:val="12e"/>
    <w:semiHidden/>
    <w:rsid w:val="00E354EA"/>
    <w:rPr>
      <w:sz w:val="20"/>
    </w:rPr>
  </w:style>
  <w:style w:type="paragraph" w:customStyle="1" w:styleId="affffffffffffb">
    <w:name w:val="ФОТО"/>
    <w:basedOn w:val="a7"/>
    <w:semiHidden/>
    <w:rsid w:val="00E354EA"/>
    <w:pPr>
      <w:widowControl w:val="0"/>
      <w:ind w:firstLine="709"/>
      <w:jc w:val="both"/>
    </w:pPr>
    <w:rPr>
      <w:rFonts w:ascii="Courier New" w:hAnsi="Courier New"/>
      <w:i/>
      <w:sz w:val="28"/>
    </w:rPr>
  </w:style>
  <w:style w:type="paragraph" w:customStyle="1" w:styleId="affffffffffffc">
    <w:name w:val="Название рисунка"/>
    <w:basedOn w:val="a7"/>
    <w:next w:val="a7"/>
    <w:autoRedefine/>
    <w:semiHidden/>
    <w:rsid w:val="00E354EA"/>
    <w:pPr>
      <w:keepLines/>
      <w:tabs>
        <w:tab w:val="right" w:pos="7655"/>
        <w:tab w:val="right" w:pos="7938"/>
      </w:tabs>
      <w:suppressAutoHyphens/>
      <w:spacing w:before="60"/>
      <w:jc w:val="center"/>
      <w:outlineLvl w:val="0"/>
    </w:pPr>
    <w:rPr>
      <w:rFonts w:ascii="Courier New" w:hAnsi="Courier New"/>
      <w:color w:val="000000"/>
      <w:kern w:val="2"/>
      <w:sz w:val="28"/>
    </w:rPr>
  </w:style>
  <w:style w:type="character" w:customStyle="1" w:styleId="affffffffffffd">
    <w:name w:val="номер страницы"/>
    <w:semiHidden/>
    <w:rsid w:val="00E354EA"/>
  </w:style>
  <w:style w:type="paragraph" w:customStyle="1" w:styleId="12f0">
    <w:name w:val="12ТаблЛев"/>
    <w:basedOn w:val="a7"/>
    <w:semiHidden/>
    <w:rsid w:val="00E354EA"/>
    <w:pPr>
      <w:keepLines/>
      <w:jc w:val="both"/>
    </w:pPr>
    <w:rPr>
      <w:rFonts w:ascii="Courier New" w:hAnsi="Courier New"/>
      <w:szCs w:val="24"/>
    </w:rPr>
  </w:style>
  <w:style w:type="paragraph" w:customStyle="1" w:styleId="2fc">
    <w:name w:val="заголовок 2"/>
    <w:basedOn w:val="13"/>
    <w:next w:val="a7"/>
    <w:semiHidden/>
    <w:rsid w:val="00E354EA"/>
    <w:pPr>
      <w:autoSpaceDE w:val="0"/>
      <w:autoSpaceDN w:val="0"/>
      <w:spacing w:after="60"/>
      <w:ind w:left="0" w:firstLine="0"/>
      <w:jc w:val="center"/>
    </w:pPr>
    <w:rPr>
      <w:bCs/>
      <w:kern w:val="28"/>
      <w:sz w:val="24"/>
      <w:szCs w:val="24"/>
    </w:rPr>
  </w:style>
  <w:style w:type="paragraph" w:customStyle="1" w:styleId="40">
    <w:name w:val="заголовок 4"/>
    <w:basedOn w:val="30"/>
    <w:next w:val="a7"/>
    <w:semiHidden/>
    <w:rsid w:val="00E354EA"/>
    <w:pPr>
      <w:numPr>
        <w:ilvl w:val="2"/>
        <w:numId w:val="16"/>
      </w:numPr>
      <w:tabs>
        <w:tab w:val="num" w:pos="2846"/>
      </w:tabs>
      <w:ind w:left="2846"/>
      <w:jc w:val="center"/>
    </w:pPr>
    <w:rPr>
      <w:b w:val="0"/>
      <w:caps/>
      <w:kern w:val="28"/>
      <w:sz w:val="28"/>
      <w:szCs w:val="28"/>
    </w:rPr>
  </w:style>
  <w:style w:type="character" w:customStyle="1" w:styleId="1ff8">
    <w:name w:val="Заголовок 1 Знак Знак"/>
    <w:semiHidden/>
    <w:rsid w:val="00E354EA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customStyle="1" w:styleId="14e">
    <w:name w:val="Атабл_14"/>
    <w:basedOn w:val="afb"/>
    <w:semiHidden/>
    <w:rsid w:val="00E354EA"/>
    <w:pPr>
      <w:ind w:right="0"/>
    </w:pPr>
    <w:rPr>
      <w:rFonts w:ascii="Courier New" w:hAnsi="Courier New"/>
      <w:sz w:val="28"/>
    </w:rPr>
  </w:style>
  <w:style w:type="character" w:customStyle="1" w:styleId="HTML0">
    <w:name w:val="Стандартный HTML Знак"/>
    <w:link w:val="HTML"/>
    <w:uiPriority w:val="99"/>
    <w:semiHidden/>
    <w:rsid w:val="00AB43F2"/>
    <w:rPr>
      <w:rFonts w:ascii="Arial Unicode MS" w:eastAsia="Arial Unicode MS" w:hAnsi="Arial Unicode MS" w:cs="Arial Unicode MS"/>
    </w:rPr>
  </w:style>
  <w:style w:type="paragraph" w:customStyle="1" w:styleId="1210">
    <w:name w:val="121"/>
    <w:basedOn w:val="a7"/>
    <w:semiHidden/>
    <w:rsid w:val="00E354EA"/>
    <w:pPr>
      <w:autoSpaceDE w:val="0"/>
      <w:autoSpaceDN w:val="0"/>
      <w:spacing w:before="120" w:after="120"/>
      <w:jc w:val="center"/>
    </w:pPr>
    <w:rPr>
      <w:b/>
      <w:bCs/>
      <w:color w:val="000000"/>
      <w:szCs w:val="24"/>
    </w:rPr>
  </w:style>
  <w:style w:type="paragraph" w:customStyle="1" w:styleId="600">
    <w:name w:val="60"/>
    <w:basedOn w:val="a7"/>
    <w:semiHidden/>
    <w:rsid w:val="00E354EA"/>
    <w:pPr>
      <w:autoSpaceDE w:val="0"/>
      <w:autoSpaceDN w:val="0"/>
      <w:spacing w:before="120"/>
      <w:ind w:firstLine="284"/>
      <w:jc w:val="both"/>
    </w:pPr>
    <w:rPr>
      <w:color w:val="000000"/>
      <w:szCs w:val="24"/>
    </w:rPr>
  </w:style>
  <w:style w:type="paragraph" w:customStyle="1" w:styleId="14f">
    <w:name w:val="14 шрифт+точки"/>
    <w:basedOn w:val="147"/>
    <w:link w:val="14f0"/>
    <w:autoRedefine/>
    <w:uiPriority w:val="99"/>
    <w:semiHidden/>
    <w:rsid w:val="00E354EA"/>
    <w:pPr>
      <w:tabs>
        <w:tab w:val="clear" w:pos="357"/>
        <w:tab w:val="left" w:pos="113"/>
      </w:tabs>
      <w:autoSpaceDE w:val="0"/>
      <w:autoSpaceDN w:val="0"/>
      <w:ind w:firstLine="709"/>
    </w:pPr>
    <w:rPr>
      <w:iCs/>
      <w:color w:val="000000"/>
      <w:sz w:val="24"/>
    </w:rPr>
  </w:style>
  <w:style w:type="character" w:customStyle="1" w:styleId="14f0">
    <w:name w:val="14 шрифт+точки Знак"/>
    <w:link w:val="14f"/>
    <w:uiPriority w:val="99"/>
    <w:semiHidden/>
    <w:rsid w:val="00AB43F2"/>
    <w:rPr>
      <w:iCs/>
      <w:color w:val="000000"/>
      <w:sz w:val="24"/>
      <w:szCs w:val="24"/>
    </w:rPr>
  </w:style>
  <w:style w:type="paragraph" w:customStyle="1" w:styleId="1400">
    <w:name w:val="140"/>
    <w:basedOn w:val="a7"/>
    <w:semiHidden/>
    <w:rsid w:val="00E354EA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paragraph" w:customStyle="1" w:styleId="2fd">
    <w:name w:val="Обычный2"/>
    <w:semiHidden/>
    <w:rsid w:val="00E354EA"/>
    <w:pPr>
      <w:widowControl w:val="0"/>
      <w:snapToGrid w:val="0"/>
      <w:spacing w:line="480" w:lineRule="auto"/>
      <w:ind w:firstLine="720"/>
      <w:jc w:val="both"/>
    </w:pPr>
    <w:rPr>
      <w:rFonts w:ascii="Courier New" w:hAnsi="Courier New"/>
      <w:sz w:val="18"/>
    </w:rPr>
  </w:style>
  <w:style w:type="paragraph" w:customStyle="1" w:styleId="textr2">
    <w:name w:val="textr2"/>
    <w:basedOn w:val="a7"/>
    <w:semiHidden/>
    <w:rsid w:val="00E354EA"/>
    <w:pPr>
      <w:ind w:left="138"/>
      <w:jc w:val="both"/>
    </w:pPr>
    <w:rPr>
      <w:rFonts w:ascii="Verdana" w:hAnsi="Verdana"/>
      <w:b/>
      <w:bCs/>
      <w:color w:val="E60000"/>
      <w:sz w:val="20"/>
    </w:rPr>
  </w:style>
  <w:style w:type="paragraph" w:customStyle="1" w:styleId="text8">
    <w:name w:val="text8"/>
    <w:basedOn w:val="a7"/>
    <w:semiHidden/>
    <w:rsid w:val="00E354EA"/>
    <w:pPr>
      <w:ind w:left="138" w:right="138"/>
      <w:jc w:val="both"/>
    </w:pPr>
    <w:rPr>
      <w:rFonts w:ascii="Verdana" w:hAnsi="Verdana"/>
      <w:color w:val="323232"/>
      <w:sz w:val="16"/>
      <w:szCs w:val="16"/>
    </w:rPr>
  </w:style>
  <w:style w:type="character" w:customStyle="1" w:styleId="12pt">
    <w:name w:val="Основной текст + 12 pt"/>
    <w:semiHidden/>
    <w:rsid w:val="00E354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shd w:val="clear" w:color="auto" w:fill="FFFFFF"/>
    </w:rPr>
  </w:style>
  <w:style w:type="character" w:customStyle="1" w:styleId="420">
    <w:name w:val="Заголовок 4 Знак2"/>
    <w:aliases w:val="Заголовок 4 Знак1 Знак,Заголовок 4 Знак Знак Знак,Заголовок 4 Знак Знак1"/>
    <w:uiPriority w:val="9"/>
    <w:semiHidden/>
    <w:rsid w:val="00E354EA"/>
    <w:rPr>
      <w:b/>
      <w:bCs/>
      <w:sz w:val="28"/>
      <w:szCs w:val="28"/>
    </w:rPr>
  </w:style>
  <w:style w:type="numbering" w:customStyle="1" w:styleId="4f0">
    <w:name w:val="Нет списка4"/>
    <w:next w:val="ab"/>
    <w:uiPriority w:val="99"/>
    <w:semiHidden/>
    <w:unhideWhenUsed/>
    <w:rsid w:val="00E354EA"/>
  </w:style>
  <w:style w:type="character" w:customStyle="1" w:styleId="1ff9">
    <w:name w:val="Название таблиц Знак1"/>
    <w:aliases w:val="Знак Знак1,Название объекта Знак2 Знак Знак1,Название объекта Знак1 Знак Знак Знак1,Название объекта Знак Знак Знак Знак Знак1,Название объекта Знак1 Знак Знак Знак Знак Знак1, Знак Знак1,Обычный стиль Знак"/>
    <w:semiHidden/>
    <w:rsid w:val="00E354EA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12f1">
    <w:name w:val="Основной текст Знак1 Знак2"/>
    <w:aliases w:val="Основной текст Знак Знак Знак2,Основной текст Знак2 Знак1,Основной текст Знак Знак Знак Знак2,отчет_нормаль Знак1,Знак Знак Знак Знак Знак Знак1,Основной текст Знак Знак1 Знак Знак1"/>
    <w:uiPriority w:val="99"/>
    <w:semiHidden/>
    <w:rsid w:val="00E354EA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ffa">
    <w:name w:val="Мой стиль1"/>
    <w:uiPriority w:val="99"/>
    <w:rsid w:val="00E354EA"/>
  </w:style>
  <w:style w:type="character" w:customStyle="1" w:styleId="312">
    <w:name w:val="Основной текст с отступом 3 Знак1"/>
    <w:uiPriority w:val="99"/>
    <w:semiHidden/>
    <w:rsid w:val="00E354E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1ffb">
    <w:name w:val="Тема таблицы1"/>
    <w:basedOn w:val="aa"/>
    <w:next w:val="affffff2"/>
    <w:rsid w:val="00E354EA"/>
    <w:pPr>
      <w:jc w:val="center"/>
    </w:pPr>
    <w:rPr>
      <w:rFonts w:ascii="Courier New" w:hAnsi="Courier New"/>
      <w:sz w:val="22"/>
    </w:rPr>
    <w:tblPr>
      <w:tblBorders>
        <w:top w:val="double" w:sz="4" w:space="0" w:color="auto"/>
        <w:insideH w:val="dotted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Courier New" w:hAnsi="Courier New"/>
        <w:sz w:val="22"/>
        <w:szCs w:val="20"/>
      </w:rPr>
      <w:tblPr/>
      <w:tcPr>
        <w:tc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sz w:val="24"/>
      </w:rPr>
      <w:tblPr/>
      <w:tcPr>
        <w:tcBorders>
          <w:top w:val="dotted" w:sz="4" w:space="0" w:color="auto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numbering" w:customStyle="1" w:styleId="1111113">
    <w:name w:val="1 / 1.1 / 1.1.13"/>
    <w:basedOn w:val="ab"/>
    <w:next w:val="111111"/>
    <w:semiHidden/>
    <w:rsid w:val="00E354EA"/>
  </w:style>
  <w:style w:type="numbering" w:customStyle="1" w:styleId="1ai3">
    <w:name w:val="1 / a / i3"/>
    <w:basedOn w:val="ab"/>
    <w:next w:val="1ai"/>
    <w:semiHidden/>
    <w:rsid w:val="00E354EA"/>
  </w:style>
  <w:style w:type="numbering" w:customStyle="1" w:styleId="20">
    <w:name w:val="Стиль нумерованный2"/>
    <w:basedOn w:val="ab"/>
    <w:rsid w:val="00E354EA"/>
    <w:pPr>
      <w:numPr>
        <w:numId w:val="27"/>
      </w:numPr>
    </w:pPr>
  </w:style>
  <w:style w:type="character" w:styleId="affffffffffffe">
    <w:name w:val="Placeholder Text"/>
    <w:uiPriority w:val="99"/>
    <w:semiHidden/>
    <w:rsid w:val="00E354EA"/>
    <w:rPr>
      <w:color w:val="808080"/>
    </w:rPr>
  </w:style>
  <w:style w:type="character" w:customStyle="1" w:styleId="FontStyle41">
    <w:name w:val="Font Style41"/>
    <w:semiHidden/>
    <w:rsid w:val="00E354EA"/>
    <w:rPr>
      <w:rFonts w:ascii="Times New Roman" w:hAnsi="Times New Roman" w:cs="Times New Roman"/>
      <w:color w:val="000000"/>
      <w:sz w:val="26"/>
      <w:szCs w:val="26"/>
    </w:rPr>
  </w:style>
  <w:style w:type="paragraph" w:customStyle="1" w:styleId="220">
    <w:name w:val="Основной текст 22"/>
    <w:basedOn w:val="a7"/>
    <w:semiHidden/>
    <w:rsid w:val="00E354EA"/>
    <w:pPr>
      <w:ind w:firstLine="720"/>
      <w:jc w:val="both"/>
    </w:pPr>
    <w:rPr>
      <w:sz w:val="28"/>
      <w:szCs w:val="24"/>
      <w:lang w:eastAsia="zh-CN"/>
    </w:rPr>
  </w:style>
  <w:style w:type="paragraph" w:customStyle="1" w:styleId="-">
    <w:name w:val="Х.Х. - Заголовок"/>
    <w:basedOn w:val="21"/>
    <w:link w:val="-0"/>
    <w:semiHidden/>
    <w:rsid w:val="00E354EA"/>
    <w:pPr>
      <w:keepNext w:val="0"/>
      <w:spacing w:before="120"/>
      <w:ind w:left="0" w:firstLine="709"/>
      <w:jc w:val="both"/>
    </w:pPr>
    <w:rPr>
      <w:rFonts w:cs="Arial"/>
      <w:bCs/>
      <w:iCs/>
      <w:kern w:val="0"/>
      <w:szCs w:val="28"/>
    </w:rPr>
  </w:style>
  <w:style w:type="character" w:customStyle="1" w:styleId="-0">
    <w:name w:val="Х.Х. - Заголовок Знак Знак"/>
    <w:link w:val="-"/>
    <w:semiHidden/>
    <w:rsid w:val="00AB43F2"/>
    <w:rPr>
      <w:rFonts w:cs="Arial"/>
      <w:b/>
      <w:bCs/>
      <w:iCs/>
      <w:sz w:val="28"/>
      <w:szCs w:val="28"/>
    </w:rPr>
  </w:style>
  <w:style w:type="character" w:customStyle="1" w:styleId="afffffffffffff">
    <w:name w:val="Номер таблицы Знак"/>
    <w:link w:val="afffffffffffff0"/>
    <w:semiHidden/>
    <w:locked/>
    <w:rsid w:val="00AB43F2"/>
    <w:rPr>
      <w:rFonts w:eastAsia="Calibri"/>
      <w:sz w:val="28"/>
      <w:szCs w:val="28"/>
      <w:lang w:eastAsia="en-US"/>
    </w:rPr>
  </w:style>
  <w:style w:type="paragraph" w:customStyle="1" w:styleId="afffffffffffff0">
    <w:name w:val="Номер таблицы"/>
    <w:basedOn w:val="a7"/>
    <w:next w:val="a7"/>
    <w:link w:val="afffffffffffff"/>
    <w:autoRedefine/>
    <w:semiHidden/>
    <w:qFormat/>
    <w:rsid w:val="00E354EA"/>
    <w:pPr>
      <w:keepNext/>
      <w:suppressAutoHyphens/>
      <w:ind w:left="709"/>
      <w:jc w:val="right"/>
    </w:pPr>
    <w:rPr>
      <w:rFonts w:eastAsia="Calibri"/>
      <w:sz w:val="28"/>
      <w:szCs w:val="28"/>
      <w:lang w:eastAsia="en-US"/>
    </w:rPr>
  </w:style>
  <w:style w:type="paragraph" w:customStyle="1" w:styleId="afffffffffffff1">
    <w:name w:val="Номер рисунка"/>
    <w:basedOn w:val="a7"/>
    <w:next w:val="a7"/>
    <w:autoRedefine/>
    <w:semiHidden/>
    <w:qFormat/>
    <w:rsid w:val="00E354EA"/>
    <w:pPr>
      <w:suppressAutoHyphens/>
      <w:jc w:val="center"/>
    </w:pPr>
    <w:rPr>
      <w:szCs w:val="24"/>
      <w:lang w:eastAsia="en-US"/>
    </w:rPr>
  </w:style>
  <w:style w:type="paragraph" w:customStyle="1" w:styleId="3CBD5A742C28424DA5172AD252E32316">
    <w:name w:val="3CBD5A742C28424DA5172AD252E32316"/>
    <w:semiHidden/>
    <w:rsid w:val="00E354EA"/>
    <w:pPr>
      <w:spacing w:after="200" w:line="276" w:lineRule="auto"/>
      <w:jc w:val="both"/>
    </w:pPr>
    <w:rPr>
      <w:rFonts w:ascii="Calibri" w:hAnsi="Calibri"/>
      <w:sz w:val="22"/>
      <w:szCs w:val="22"/>
    </w:rPr>
  </w:style>
  <w:style w:type="numbering" w:customStyle="1" w:styleId="59">
    <w:name w:val="Нет списка5"/>
    <w:next w:val="ab"/>
    <w:uiPriority w:val="99"/>
    <w:semiHidden/>
    <w:unhideWhenUsed/>
    <w:rsid w:val="00E354EA"/>
  </w:style>
  <w:style w:type="table" w:customStyle="1" w:styleId="3f6">
    <w:name w:val="Текст в таблице3"/>
    <w:basedOn w:val="aa"/>
    <w:next w:val="affff6"/>
    <w:rsid w:val="00E354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4">
    <w:name w:val="1 / 1.1 / 1.1.14"/>
    <w:basedOn w:val="ab"/>
    <w:next w:val="111111"/>
    <w:rsid w:val="00E354EA"/>
  </w:style>
  <w:style w:type="numbering" w:customStyle="1" w:styleId="1ai4">
    <w:name w:val="1 / a / i4"/>
    <w:basedOn w:val="ab"/>
    <w:next w:val="1ai"/>
    <w:rsid w:val="00E354EA"/>
  </w:style>
  <w:style w:type="numbering" w:customStyle="1" w:styleId="114">
    <w:name w:val="Нет списка11"/>
    <w:next w:val="ab"/>
    <w:uiPriority w:val="99"/>
    <w:semiHidden/>
    <w:unhideWhenUsed/>
    <w:rsid w:val="00E354EA"/>
  </w:style>
  <w:style w:type="numbering" w:customStyle="1" w:styleId="11111111">
    <w:name w:val="1 / 1.1 / 1.1.111"/>
    <w:basedOn w:val="ab"/>
    <w:next w:val="111111"/>
    <w:semiHidden/>
    <w:rsid w:val="00E354EA"/>
    <w:pPr>
      <w:numPr>
        <w:numId w:val="21"/>
      </w:numPr>
    </w:pPr>
  </w:style>
  <w:style w:type="numbering" w:customStyle="1" w:styleId="1ai11">
    <w:name w:val="1 / a / i11"/>
    <w:basedOn w:val="ab"/>
    <w:next w:val="1ai"/>
    <w:semiHidden/>
    <w:rsid w:val="00E354EA"/>
    <w:pPr>
      <w:numPr>
        <w:numId w:val="22"/>
      </w:numPr>
    </w:pPr>
  </w:style>
  <w:style w:type="numbering" w:customStyle="1" w:styleId="3f7">
    <w:name w:val="Стиль нумерованный3"/>
    <w:basedOn w:val="ab"/>
    <w:rsid w:val="00E354EA"/>
  </w:style>
  <w:style w:type="numbering" w:customStyle="1" w:styleId="215">
    <w:name w:val="Нет списка21"/>
    <w:next w:val="ab"/>
    <w:uiPriority w:val="99"/>
    <w:semiHidden/>
    <w:unhideWhenUsed/>
    <w:rsid w:val="00E354EA"/>
  </w:style>
  <w:style w:type="numbering" w:customStyle="1" w:styleId="11111121">
    <w:name w:val="1 / 1.1 / 1.1.121"/>
    <w:basedOn w:val="ab"/>
    <w:next w:val="111111"/>
    <w:semiHidden/>
    <w:rsid w:val="00E354EA"/>
    <w:pPr>
      <w:numPr>
        <w:numId w:val="34"/>
      </w:numPr>
    </w:pPr>
  </w:style>
  <w:style w:type="numbering" w:customStyle="1" w:styleId="1ai21">
    <w:name w:val="1 / a / i21"/>
    <w:basedOn w:val="ab"/>
    <w:next w:val="1ai"/>
    <w:semiHidden/>
    <w:rsid w:val="00E354EA"/>
  </w:style>
  <w:style w:type="numbering" w:customStyle="1" w:styleId="115">
    <w:name w:val="Стиль нумерованный11"/>
    <w:basedOn w:val="ab"/>
    <w:rsid w:val="00E354EA"/>
  </w:style>
  <w:style w:type="numbering" w:customStyle="1" w:styleId="313">
    <w:name w:val="Нет списка31"/>
    <w:next w:val="ab"/>
    <w:uiPriority w:val="99"/>
    <w:semiHidden/>
    <w:unhideWhenUsed/>
    <w:rsid w:val="00E354EA"/>
  </w:style>
  <w:style w:type="numbering" w:customStyle="1" w:styleId="411">
    <w:name w:val="Нет списка41"/>
    <w:next w:val="ab"/>
    <w:uiPriority w:val="99"/>
    <w:semiHidden/>
    <w:unhideWhenUsed/>
    <w:rsid w:val="00E354EA"/>
  </w:style>
  <w:style w:type="numbering" w:customStyle="1" w:styleId="11">
    <w:name w:val="Мой стиль11"/>
    <w:uiPriority w:val="99"/>
    <w:rsid w:val="00E354EA"/>
    <w:pPr>
      <w:numPr>
        <w:numId w:val="16"/>
      </w:numPr>
    </w:pPr>
  </w:style>
  <w:style w:type="character" w:customStyle="1" w:styleId="FontStyle640">
    <w:name w:val="Font Style640"/>
    <w:uiPriority w:val="99"/>
    <w:semiHidden/>
    <w:rsid w:val="00E354EA"/>
    <w:rPr>
      <w:rFonts w:ascii="Times New Roman" w:hAnsi="Times New Roman" w:cs="Times New Roman"/>
      <w:sz w:val="18"/>
      <w:szCs w:val="18"/>
    </w:rPr>
  </w:style>
  <w:style w:type="paragraph" w:customStyle="1" w:styleId="Style37">
    <w:name w:val="Style37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26" w:lineRule="exact"/>
      <w:ind w:firstLine="709"/>
      <w:jc w:val="both"/>
    </w:pPr>
    <w:rPr>
      <w:sz w:val="28"/>
      <w:szCs w:val="28"/>
    </w:rPr>
  </w:style>
  <w:style w:type="paragraph" w:customStyle="1" w:styleId="Style110">
    <w:name w:val="Style110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30" w:lineRule="exact"/>
      <w:ind w:firstLine="709"/>
      <w:jc w:val="center"/>
    </w:pPr>
    <w:rPr>
      <w:sz w:val="28"/>
      <w:szCs w:val="28"/>
    </w:rPr>
  </w:style>
  <w:style w:type="character" w:customStyle="1" w:styleId="FontStyle632">
    <w:name w:val="Font Style632"/>
    <w:uiPriority w:val="99"/>
    <w:semiHidden/>
    <w:rsid w:val="00E354EA"/>
    <w:rPr>
      <w:rFonts w:ascii="Times New Roman" w:hAnsi="Times New Roman" w:cs="Times New Roman"/>
      <w:i/>
      <w:iCs/>
      <w:sz w:val="18"/>
      <w:szCs w:val="18"/>
    </w:rPr>
  </w:style>
  <w:style w:type="numbering" w:customStyle="1" w:styleId="64">
    <w:name w:val="Нет списка6"/>
    <w:next w:val="ab"/>
    <w:uiPriority w:val="99"/>
    <w:semiHidden/>
    <w:unhideWhenUsed/>
    <w:rsid w:val="00E354EA"/>
  </w:style>
  <w:style w:type="table" w:customStyle="1" w:styleId="4f1">
    <w:name w:val="Текст в таблице4"/>
    <w:basedOn w:val="aa"/>
    <w:next w:val="affff6"/>
    <w:rsid w:val="00E354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5">
    <w:name w:val="1 / 1.1 / 1.1.15"/>
    <w:basedOn w:val="ab"/>
    <w:next w:val="111111"/>
    <w:rsid w:val="00E354EA"/>
    <w:pPr>
      <w:numPr>
        <w:numId w:val="19"/>
      </w:numPr>
    </w:pPr>
  </w:style>
  <w:style w:type="numbering" w:customStyle="1" w:styleId="1ai5">
    <w:name w:val="1 / a / i5"/>
    <w:basedOn w:val="ab"/>
    <w:next w:val="1ai"/>
    <w:rsid w:val="00E354EA"/>
  </w:style>
  <w:style w:type="numbering" w:customStyle="1" w:styleId="12f2">
    <w:name w:val="Нет списка12"/>
    <w:next w:val="ab"/>
    <w:uiPriority w:val="99"/>
    <w:semiHidden/>
    <w:unhideWhenUsed/>
    <w:rsid w:val="00E354EA"/>
  </w:style>
  <w:style w:type="numbering" w:customStyle="1" w:styleId="11111112">
    <w:name w:val="1 / 1.1 / 1.1.112"/>
    <w:basedOn w:val="ab"/>
    <w:next w:val="111111"/>
    <w:semiHidden/>
    <w:rsid w:val="00E354EA"/>
    <w:pPr>
      <w:numPr>
        <w:numId w:val="32"/>
      </w:numPr>
    </w:pPr>
  </w:style>
  <w:style w:type="numbering" w:customStyle="1" w:styleId="1ai12">
    <w:name w:val="1 / a / i12"/>
    <w:basedOn w:val="ab"/>
    <w:next w:val="1ai"/>
    <w:semiHidden/>
    <w:rsid w:val="00E354EA"/>
  </w:style>
  <w:style w:type="numbering" w:customStyle="1" w:styleId="41">
    <w:name w:val="Стиль нумерованный4"/>
    <w:basedOn w:val="ab"/>
    <w:rsid w:val="00E354EA"/>
    <w:pPr>
      <w:numPr>
        <w:numId w:val="23"/>
      </w:numPr>
    </w:pPr>
  </w:style>
  <w:style w:type="numbering" w:customStyle="1" w:styleId="221">
    <w:name w:val="Нет списка22"/>
    <w:next w:val="ab"/>
    <w:uiPriority w:val="99"/>
    <w:semiHidden/>
    <w:unhideWhenUsed/>
    <w:rsid w:val="00E354EA"/>
  </w:style>
  <w:style w:type="numbering" w:customStyle="1" w:styleId="11111122">
    <w:name w:val="1 / 1.1 / 1.1.122"/>
    <w:basedOn w:val="ab"/>
    <w:next w:val="111111"/>
    <w:semiHidden/>
    <w:rsid w:val="00E354EA"/>
  </w:style>
  <w:style w:type="numbering" w:customStyle="1" w:styleId="1ai22">
    <w:name w:val="1 / a / i22"/>
    <w:basedOn w:val="ab"/>
    <w:next w:val="1ai"/>
    <w:semiHidden/>
    <w:rsid w:val="00E354EA"/>
    <w:pPr>
      <w:numPr>
        <w:numId w:val="20"/>
      </w:numPr>
    </w:pPr>
  </w:style>
  <w:style w:type="numbering" w:customStyle="1" w:styleId="12f3">
    <w:name w:val="Стиль нумерованный12"/>
    <w:basedOn w:val="ab"/>
    <w:rsid w:val="00E354EA"/>
  </w:style>
  <w:style w:type="numbering" w:customStyle="1" w:styleId="320">
    <w:name w:val="Нет списка32"/>
    <w:next w:val="ab"/>
    <w:uiPriority w:val="99"/>
    <w:semiHidden/>
    <w:unhideWhenUsed/>
    <w:rsid w:val="00E354EA"/>
  </w:style>
  <w:style w:type="numbering" w:customStyle="1" w:styleId="421">
    <w:name w:val="Нет списка42"/>
    <w:next w:val="ab"/>
    <w:uiPriority w:val="99"/>
    <w:semiHidden/>
    <w:unhideWhenUsed/>
    <w:rsid w:val="00E354EA"/>
  </w:style>
  <w:style w:type="numbering" w:customStyle="1" w:styleId="12">
    <w:name w:val="Мой стиль12"/>
    <w:uiPriority w:val="99"/>
    <w:rsid w:val="00E354EA"/>
    <w:pPr>
      <w:numPr>
        <w:numId w:val="35"/>
      </w:numPr>
    </w:pPr>
  </w:style>
  <w:style w:type="paragraph" w:customStyle="1" w:styleId="afffffffffffff2">
    <w:name w:val="Номер формулы"/>
    <w:basedOn w:val="a7"/>
    <w:uiPriority w:val="99"/>
    <w:semiHidden/>
    <w:rsid w:val="00E354EA"/>
    <w:pPr>
      <w:suppressAutoHyphens/>
      <w:ind w:left="1584" w:hanging="1584"/>
      <w:jc w:val="both"/>
    </w:pPr>
    <w:rPr>
      <w:sz w:val="28"/>
      <w:szCs w:val="28"/>
    </w:rPr>
  </w:style>
  <w:style w:type="paragraph" w:customStyle="1" w:styleId="00">
    <w:name w:val="Стиль Черный По центру Первая строка:  0 см"/>
    <w:basedOn w:val="a7"/>
    <w:semiHidden/>
    <w:rsid w:val="00E354EA"/>
    <w:pPr>
      <w:suppressAutoHyphens/>
      <w:ind w:firstLine="709"/>
      <w:jc w:val="center"/>
    </w:pPr>
    <w:rPr>
      <w:sz w:val="28"/>
    </w:rPr>
  </w:style>
  <w:style w:type="paragraph" w:customStyle="1" w:styleId="Style24">
    <w:name w:val="Style24"/>
    <w:basedOn w:val="a7"/>
    <w:uiPriority w:val="99"/>
    <w:semiHidden/>
    <w:rsid w:val="00E354EA"/>
    <w:pPr>
      <w:widowControl w:val="0"/>
      <w:suppressAutoHyphens/>
      <w:autoSpaceDE w:val="0"/>
      <w:autoSpaceDN w:val="0"/>
      <w:adjustRightInd w:val="0"/>
      <w:spacing w:line="288" w:lineRule="exact"/>
      <w:ind w:firstLine="709"/>
      <w:jc w:val="both"/>
    </w:pPr>
    <w:rPr>
      <w:sz w:val="28"/>
      <w:szCs w:val="28"/>
    </w:rPr>
  </w:style>
  <w:style w:type="character" w:customStyle="1" w:styleId="FontStyle268">
    <w:name w:val="Font Style268"/>
    <w:uiPriority w:val="99"/>
    <w:semiHidden/>
    <w:rsid w:val="00E354EA"/>
    <w:rPr>
      <w:rFonts w:ascii="Verdana" w:hAnsi="Verdana" w:cs="Verdana"/>
      <w:sz w:val="22"/>
      <w:szCs w:val="22"/>
    </w:rPr>
  </w:style>
  <w:style w:type="paragraph" w:customStyle="1" w:styleId="14344D58C8D5421E9DB5E9387632DB47">
    <w:name w:val="14344D58C8D5421E9DB5E9387632DB47"/>
    <w:semiHidden/>
    <w:rsid w:val="00E354EA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styleId="afffffffffffff3">
    <w:name w:val="endnote reference"/>
    <w:uiPriority w:val="99"/>
    <w:semiHidden/>
    <w:rsid w:val="00E354EA"/>
    <w:rPr>
      <w:vertAlign w:val="superscript"/>
    </w:rPr>
  </w:style>
  <w:style w:type="character" w:customStyle="1" w:styleId="b-serp-itemfrom1">
    <w:name w:val="b-serp-item__from1"/>
    <w:semiHidden/>
    <w:rsid w:val="00E354EA"/>
    <w:rPr>
      <w:color w:val="666666"/>
    </w:rPr>
  </w:style>
  <w:style w:type="character" w:customStyle="1" w:styleId="fts-hit">
    <w:name w:val="fts-hit"/>
    <w:semiHidden/>
    <w:rsid w:val="00E354EA"/>
  </w:style>
  <w:style w:type="paragraph" w:customStyle="1" w:styleId="Default">
    <w:name w:val="Default"/>
    <w:semiHidden/>
    <w:rsid w:val="00E354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0">
    <w:name w:val="Раздел 1"/>
    <w:link w:val="1ffc"/>
    <w:autoRedefine/>
    <w:qFormat/>
    <w:rsid w:val="000C6C96"/>
    <w:pPr>
      <w:pageBreakBefore/>
      <w:numPr>
        <w:numId w:val="41"/>
      </w:numPr>
      <w:spacing w:line="276" w:lineRule="auto"/>
      <w:ind w:hanging="357"/>
    </w:pPr>
    <w:rPr>
      <w:b/>
      <w:color w:val="000000"/>
      <w:sz w:val="28"/>
      <w:szCs w:val="28"/>
    </w:rPr>
  </w:style>
  <w:style w:type="character" w:styleId="afffffffffffff4">
    <w:name w:val="Emphasis"/>
    <w:semiHidden/>
    <w:qFormat/>
    <w:rsid w:val="00651723"/>
    <w:rPr>
      <w:i/>
      <w:iCs/>
    </w:rPr>
  </w:style>
  <w:style w:type="paragraph" w:customStyle="1" w:styleId="afffffffffffff5">
    <w:name w:val="Состав проекта"/>
    <w:qFormat/>
    <w:rsid w:val="0040743E"/>
    <w:pPr>
      <w:spacing w:line="276" w:lineRule="auto"/>
      <w:ind w:firstLine="709"/>
      <w:jc w:val="center"/>
    </w:pPr>
    <w:rPr>
      <w:b/>
      <w:color w:val="000000"/>
      <w:sz w:val="28"/>
      <w:szCs w:val="28"/>
    </w:rPr>
  </w:style>
  <w:style w:type="paragraph" w:customStyle="1" w:styleId="afffffffffffff6">
    <w:name w:val="Раздел НА"/>
    <w:basedOn w:val="10"/>
    <w:link w:val="afffffffffffff7"/>
    <w:qFormat/>
    <w:rsid w:val="009A7C03"/>
    <w:pPr>
      <w:numPr>
        <w:numId w:val="0"/>
      </w:numPr>
      <w:spacing w:line="240" w:lineRule="auto"/>
      <w:jc w:val="center"/>
    </w:pPr>
    <w:rPr>
      <w:caps/>
      <w:sz w:val="36"/>
    </w:rPr>
  </w:style>
  <w:style w:type="paragraph" w:customStyle="1" w:styleId="1ffd">
    <w:name w:val="Приложение 1"/>
    <w:basedOn w:val="a7"/>
    <w:link w:val="1ffe"/>
    <w:qFormat/>
    <w:rsid w:val="004E5A77"/>
    <w:pPr>
      <w:spacing w:line="276" w:lineRule="auto"/>
      <w:contextualSpacing/>
      <w:jc w:val="center"/>
    </w:pPr>
    <w:rPr>
      <w:b/>
      <w:sz w:val="28"/>
      <w:szCs w:val="28"/>
    </w:rPr>
  </w:style>
  <w:style w:type="character" w:customStyle="1" w:styleId="1ffc">
    <w:name w:val="Раздел 1 Знак"/>
    <w:link w:val="10"/>
    <w:rsid w:val="000C6C96"/>
    <w:rPr>
      <w:b/>
      <w:color w:val="000000"/>
      <w:sz w:val="28"/>
      <w:szCs w:val="28"/>
    </w:rPr>
  </w:style>
  <w:style w:type="character" w:customStyle="1" w:styleId="afffffffffffff7">
    <w:name w:val="Раздел НА Знак"/>
    <w:link w:val="afffffffffffff6"/>
    <w:rsid w:val="009A7C03"/>
    <w:rPr>
      <w:b/>
      <w:caps/>
      <w:color w:val="000000"/>
      <w:sz w:val="36"/>
      <w:szCs w:val="28"/>
    </w:rPr>
  </w:style>
  <w:style w:type="paragraph" w:customStyle="1" w:styleId="font6">
    <w:name w:val="font6"/>
    <w:basedOn w:val="a7"/>
    <w:rsid w:val="000E2418"/>
    <w:pPr>
      <w:spacing w:before="100" w:beforeAutospacing="1" w:after="100" w:afterAutospacing="1"/>
    </w:pPr>
    <w:rPr>
      <w:szCs w:val="24"/>
    </w:rPr>
  </w:style>
  <w:style w:type="character" w:customStyle="1" w:styleId="1ffe">
    <w:name w:val="Приложение 1 Знак"/>
    <w:link w:val="1ffd"/>
    <w:rsid w:val="004E5A77"/>
    <w:rPr>
      <w:b/>
      <w:sz w:val="28"/>
      <w:szCs w:val="28"/>
    </w:rPr>
  </w:style>
  <w:style w:type="paragraph" w:customStyle="1" w:styleId="font7">
    <w:name w:val="font7"/>
    <w:basedOn w:val="a7"/>
    <w:rsid w:val="000E2418"/>
    <w:pPr>
      <w:spacing w:before="100" w:beforeAutospacing="1" w:after="100" w:afterAutospacing="1"/>
    </w:pPr>
    <w:rPr>
      <w:sz w:val="20"/>
    </w:rPr>
  </w:style>
  <w:style w:type="paragraph" w:customStyle="1" w:styleId="font8">
    <w:name w:val="font8"/>
    <w:basedOn w:val="a7"/>
    <w:rsid w:val="000E2418"/>
    <w:pPr>
      <w:spacing w:before="100" w:beforeAutospacing="1" w:after="100" w:afterAutospacing="1"/>
    </w:pPr>
    <w:rPr>
      <w:rFonts w:ascii="Calibri" w:hAnsi="Calibri" w:cs="Calibri"/>
      <w:szCs w:val="24"/>
    </w:rPr>
  </w:style>
  <w:style w:type="character" w:customStyle="1" w:styleId="310">
    <w:name w:val="Стиль3 Знак1"/>
    <w:basedOn w:val="a9"/>
    <w:link w:val="3e"/>
    <w:rsid w:val="00747C1B"/>
    <w:rPr>
      <w:rFonts w:cs="Arial"/>
      <w:bCs/>
      <w:spacing w:val="-1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8;&#1069;&#1054;97-3\&#1058;&#1069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B807-7D4F-4939-8F94-D8CCF774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ТЭО.dot</Template>
  <TotalTime>33</TotalTime>
  <Pages>20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Комплект текстовых документов,v2.0</vt:lpstr>
    </vt:vector>
  </TitlesOfParts>
  <Manager>Давиденко, тел.9271</Manager>
  <Company>ГИ ВНИПИЭТ</Company>
  <LinksUpToDate>false</LinksUpToDate>
  <CharactersWithSpaces>15528</CharactersWithSpaces>
  <SharedDoc>false</SharedDoc>
  <HLinks>
    <vt:vector size="96" baseType="variant"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_Toc401757865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_Toc401757864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_Toc401757863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_Toc401757862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_Toc401757861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_Toc401757860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_Toc401757859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_Toc401757858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_Toc401757857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_Toc401757856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_Toc401757855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_Toc401757854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_Toc401757853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_Toc401757852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_Toc401757851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_Toc401757850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Комплект текстовых документов,v2.0</dc:title>
  <dc:subject>Шаблон,v. 2.0</dc:subject>
  <dc:creator>Зарубин Алексей Сергеевич</dc:creator>
  <cp:keywords>Проект</cp:keywords>
  <cp:lastModifiedBy>ZARUBINAS1</cp:lastModifiedBy>
  <cp:revision>12</cp:revision>
  <cp:lastPrinted>2014-10-09T05:41:00Z</cp:lastPrinted>
  <dcterms:created xsi:type="dcterms:W3CDTF">2014-10-24T07:43:00Z</dcterms:created>
  <dcterms:modified xsi:type="dcterms:W3CDTF">2014-11-27T01:08:00Z</dcterms:modified>
  <cp:category>текстовые документация</cp:category>
</cp:coreProperties>
</file>